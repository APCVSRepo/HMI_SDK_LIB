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6213" w:rsidRDefault="00083AE1">
      <w:pPr>
        <w:pStyle w:val="a3"/>
        <w:jc w:val="right"/>
        <w:rPr>
          <w:lang w:eastAsia="zh-CN"/>
        </w:rPr>
      </w:pPr>
      <w:r>
        <w:fldChar w:fldCharType="begin"/>
      </w:r>
      <w:r>
        <w:rPr>
          <w:lang w:eastAsia="zh-CN"/>
        </w:rPr>
        <w:instrText xml:space="preserve"> SUBJECT  \* MERGEFORMAT </w:instrText>
      </w:r>
      <w:r>
        <w:fldChar w:fldCharType="separate"/>
      </w:r>
      <w:r w:rsidR="00913D70">
        <w:rPr>
          <w:lang w:eastAsia="zh-CN"/>
        </w:rPr>
        <w:t>HMI SDK</w:t>
      </w:r>
      <w:r>
        <w:fldChar w:fldCharType="end"/>
      </w:r>
      <w:r w:rsidR="00294D79">
        <w:rPr>
          <w:rFonts w:hint="eastAsia"/>
          <w:lang w:eastAsia="zh-CN"/>
        </w:rPr>
        <w:t xml:space="preserve"> </w:t>
      </w:r>
      <w:r w:rsidR="00E72BEB">
        <w:fldChar w:fldCharType="begin"/>
      </w:r>
      <w:r w:rsidR="00E72BEB">
        <w:rPr>
          <w:lang w:eastAsia="zh-CN"/>
        </w:rPr>
        <w:instrText xml:space="preserve"> TITLE  \* MERGEFORMAT </w:instrText>
      </w:r>
      <w:r w:rsidR="00E72BEB">
        <w:fldChar w:fldCharType="separate"/>
      </w:r>
      <w:r w:rsidR="00913D70">
        <w:rPr>
          <w:lang w:eastAsia="zh-CN"/>
        </w:rPr>
        <w:t xml:space="preserve">UI </w:t>
      </w:r>
      <w:r w:rsidR="00294D79">
        <w:rPr>
          <w:rFonts w:hint="eastAsia"/>
          <w:lang w:eastAsia="zh-CN"/>
        </w:rPr>
        <w:t>设计指导说明书</w:t>
      </w:r>
      <w:r w:rsidR="00E72BEB">
        <w:fldChar w:fldCharType="end"/>
      </w:r>
    </w:p>
    <w:p w:rsidR="00826213" w:rsidRDefault="00826213">
      <w:pPr>
        <w:pStyle w:val="a3"/>
        <w:jc w:val="right"/>
        <w:rPr>
          <w:lang w:eastAsia="zh-CN"/>
        </w:rPr>
      </w:pPr>
    </w:p>
    <w:p w:rsidR="00826213" w:rsidRDefault="00083AE1">
      <w:pPr>
        <w:pStyle w:val="a3"/>
        <w:jc w:val="right"/>
        <w:rPr>
          <w:sz w:val="28"/>
        </w:rPr>
      </w:pPr>
      <w:r>
        <w:rPr>
          <w:sz w:val="28"/>
        </w:rPr>
        <w:t>Version &lt;1.0&gt;</w:t>
      </w:r>
    </w:p>
    <w:p w:rsidR="00826213" w:rsidRDefault="00826213" w:rsidP="00836BA8">
      <w:pPr>
        <w:pStyle w:val="InfoBlue"/>
      </w:pPr>
    </w:p>
    <w:p w:rsidR="00826213" w:rsidRDefault="00826213" w:rsidP="00836BA8">
      <w:pPr>
        <w:pStyle w:val="InfoBlue"/>
      </w:pPr>
    </w:p>
    <w:p w:rsidR="00826213" w:rsidRDefault="00826213">
      <w:pPr>
        <w:pStyle w:val="a3"/>
        <w:rPr>
          <w:sz w:val="28"/>
        </w:rPr>
      </w:pPr>
    </w:p>
    <w:p w:rsidR="00826213" w:rsidRDefault="00826213">
      <w:pPr>
        <w:sectPr w:rsidR="00826213">
          <w:headerReference w:type="default" r:id="rId9"/>
          <w:footerReference w:type="even" r:id="rId10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826213" w:rsidRDefault="00475AD6">
      <w:pPr>
        <w:pStyle w:val="a3"/>
        <w:rPr>
          <w:lang w:eastAsia="zh-CN"/>
        </w:rPr>
      </w:pPr>
      <w:r>
        <w:rPr>
          <w:rFonts w:hint="eastAsia"/>
          <w:lang w:eastAsia="zh-CN"/>
        </w:rPr>
        <w:lastRenderedPageBreak/>
        <w:t>履历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826213">
        <w:tc>
          <w:tcPr>
            <w:tcW w:w="2304" w:type="dxa"/>
          </w:tcPr>
          <w:p w:rsidR="00826213" w:rsidRDefault="00475AD6">
            <w:pPr>
              <w:pStyle w:val="Tabletext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1152" w:type="dxa"/>
          </w:tcPr>
          <w:p w:rsidR="00826213" w:rsidRDefault="00475AD6">
            <w:pPr>
              <w:pStyle w:val="Tabletext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  <w:tc>
          <w:tcPr>
            <w:tcW w:w="3744" w:type="dxa"/>
          </w:tcPr>
          <w:p w:rsidR="00826213" w:rsidRDefault="00475AD6">
            <w:pPr>
              <w:pStyle w:val="Tabletext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描述</w:t>
            </w:r>
          </w:p>
        </w:tc>
        <w:tc>
          <w:tcPr>
            <w:tcW w:w="2304" w:type="dxa"/>
          </w:tcPr>
          <w:p w:rsidR="00826213" w:rsidRDefault="00475AD6">
            <w:pPr>
              <w:pStyle w:val="Tabletext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作者</w:t>
            </w:r>
          </w:p>
        </w:tc>
      </w:tr>
      <w:tr w:rsidR="00826213">
        <w:tc>
          <w:tcPr>
            <w:tcW w:w="2304" w:type="dxa"/>
          </w:tcPr>
          <w:p w:rsidR="00826213" w:rsidRDefault="00E774FE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2017-05-05</w:t>
            </w:r>
          </w:p>
        </w:tc>
        <w:tc>
          <w:tcPr>
            <w:tcW w:w="1152" w:type="dxa"/>
          </w:tcPr>
          <w:p w:rsidR="00826213" w:rsidRDefault="00E774FE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3744" w:type="dxa"/>
          </w:tcPr>
          <w:p w:rsidR="00826213" w:rsidRDefault="00E774FE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初版作成，完成框架及</w:t>
            </w:r>
            <w:r>
              <w:rPr>
                <w:rFonts w:hint="eastAsia"/>
                <w:lang w:eastAsia="zh-CN"/>
              </w:rPr>
              <w:t>16</w:t>
            </w:r>
            <w:r>
              <w:rPr>
                <w:rFonts w:hint="eastAsia"/>
                <w:lang w:eastAsia="zh-CN"/>
              </w:rPr>
              <w:t>个模板内容。</w:t>
            </w:r>
          </w:p>
        </w:tc>
        <w:tc>
          <w:tcPr>
            <w:tcW w:w="2304" w:type="dxa"/>
          </w:tcPr>
          <w:p w:rsidR="00826213" w:rsidRDefault="00E774FE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范强</w:t>
            </w:r>
          </w:p>
        </w:tc>
      </w:tr>
      <w:tr w:rsidR="00826213">
        <w:tc>
          <w:tcPr>
            <w:tcW w:w="2304" w:type="dxa"/>
          </w:tcPr>
          <w:p w:rsidR="00826213" w:rsidRDefault="00826213">
            <w:pPr>
              <w:pStyle w:val="Tabletext"/>
            </w:pPr>
          </w:p>
        </w:tc>
        <w:tc>
          <w:tcPr>
            <w:tcW w:w="1152" w:type="dxa"/>
          </w:tcPr>
          <w:p w:rsidR="00826213" w:rsidRDefault="00826213">
            <w:pPr>
              <w:pStyle w:val="Tabletext"/>
            </w:pPr>
          </w:p>
        </w:tc>
        <w:tc>
          <w:tcPr>
            <w:tcW w:w="3744" w:type="dxa"/>
          </w:tcPr>
          <w:p w:rsidR="00826213" w:rsidRDefault="00826213">
            <w:pPr>
              <w:pStyle w:val="Tabletext"/>
            </w:pPr>
          </w:p>
        </w:tc>
        <w:tc>
          <w:tcPr>
            <w:tcW w:w="2304" w:type="dxa"/>
          </w:tcPr>
          <w:p w:rsidR="00826213" w:rsidRDefault="00826213">
            <w:pPr>
              <w:pStyle w:val="Tabletext"/>
            </w:pPr>
          </w:p>
        </w:tc>
      </w:tr>
      <w:tr w:rsidR="00826213">
        <w:tc>
          <w:tcPr>
            <w:tcW w:w="2304" w:type="dxa"/>
          </w:tcPr>
          <w:p w:rsidR="00826213" w:rsidRDefault="00826213">
            <w:pPr>
              <w:pStyle w:val="Tabletext"/>
            </w:pPr>
          </w:p>
        </w:tc>
        <w:tc>
          <w:tcPr>
            <w:tcW w:w="1152" w:type="dxa"/>
          </w:tcPr>
          <w:p w:rsidR="00826213" w:rsidRDefault="00826213">
            <w:pPr>
              <w:pStyle w:val="Tabletext"/>
            </w:pPr>
          </w:p>
        </w:tc>
        <w:tc>
          <w:tcPr>
            <w:tcW w:w="3744" w:type="dxa"/>
          </w:tcPr>
          <w:p w:rsidR="00826213" w:rsidRDefault="00826213">
            <w:pPr>
              <w:pStyle w:val="Tabletext"/>
            </w:pPr>
          </w:p>
        </w:tc>
        <w:tc>
          <w:tcPr>
            <w:tcW w:w="2304" w:type="dxa"/>
          </w:tcPr>
          <w:p w:rsidR="00826213" w:rsidRDefault="00826213">
            <w:pPr>
              <w:pStyle w:val="Tabletext"/>
            </w:pPr>
          </w:p>
        </w:tc>
      </w:tr>
      <w:tr w:rsidR="00826213">
        <w:tc>
          <w:tcPr>
            <w:tcW w:w="2304" w:type="dxa"/>
          </w:tcPr>
          <w:p w:rsidR="00826213" w:rsidRDefault="00826213">
            <w:pPr>
              <w:pStyle w:val="Tabletext"/>
            </w:pPr>
          </w:p>
        </w:tc>
        <w:tc>
          <w:tcPr>
            <w:tcW w:w="1152" w:type="dxa"/>
          </w:tcPr>
          <w:p w:rsidR="00826213" w:rsidRDefault="00826213">
            <w:pPr>
              <w:pStyle w:val="Tabletext"/>
            </w:pPr>
          </w:p>
        </w:tc>
        <w:tc>
          <w:tcPr>
            <w:tcW w:w="3744" w:type="dxa"/>
          </w:tcPr>
          <w:p w:rsidR="00826213" w:rsidRDefault="00826213">
            <w:pPr>
              <w:pStyle w:val="Tabletext"/>
            </w:pPr>
          </w:p>
        </w:tc>
        <w:tc>
          <w:tcPr>
            <w:tcW w:w="2304" w:type="dxa"/>
          </w:tcPr>
          <w:p w:rsidR="00826213" w:rsidRDefault="00826213">
            <w:pPr>
              <w:pStyle w:val="Tabletext"/>
            </w:pPr>
          </w:p>
        </w:tc>
      </w:tr>
    </w:tbl>
    <w:p w:rsidR="00826213" w:rsidRDefault="00826213"/>
    <w:p w:rsidR="00826213" w:rsidRDefault="00083AE1">
      <w:pPr>
        <w:pStyle w:val="a3"/>
        <w:rPr>
          <w:lang w:eastAsia="zh-CN"/>
        </w:rPr>
      </w:pPr>
      <w:r>
        <w:rPr>
          <w:lang w:eastAsia="zh-CN"/>
        </w:rPr>
        <w:br w:type="page"/>
      </w:r>
      <w:r w:rsidR="005223D0">
        <w:rPr>
          <w:rFonts w:hint="eastAsia"/>
          <w:lang w:eastAsia="zh-CN"/>
        </w:rPr>
        <w:lastRenderedPageBreak/>
        <w:t>目录</w:t>
      </w:r>
    </w:p>
    <w:p w:rsidR="00DA3A4B" w:rsidRDefault="00083AE1">
      <w:pPr>
        <w:pStyle w:val="10"/>
        <w:tabs>
          <w:tab w:val="left" w:pos="432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fldChar w:fldCharType="begin"/>
      </w:r>
      <w:r>
        <w:rPr>
          <w:lang w:eastAsia="zh-CN"/>
        </w:rPr>
        <w:instrText xml:space="preserve"> TOC \o "1-3" </w:instrText>
      </w:r>
      <w:r>
        <w:fldChar w:fldCharType="separate"/>
      </w:r>
      <w:r w:rsidR="00DA3A4B">
        <w:rPr>
          <w:noProof/>
        </w:rPr>
        <w:t>1.</w:t>
      </w:r>
      <w:r w:rsidR="00DA3A4B"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 w:rsidR="00DA3A4B">
        <w:rPr>
          <w:rFonts w:hint="eastAsia"/>
          <w:noProof/>
          <w:lang w:eastAsia="zh-CN"/>
        </w:rPr>
        <w:t>介绍</w:t>
      </w:r>
      <w:r w:rsidR="00DA3A4B">
        <w:rPr>
          <w:noProof/>
        </w:rPr>
        <w:tab/>
      </w:r>
      <w:r w:rsidR="00DA3A4B">
        <w:rPr>
          <w:noProof/>
        </w:rPr>
        <w:fldChar w:fldCharType="begin"/>
      </w:r>
      <w:r w:rsidR="00DA3A4B">
        <w:rPr>
          <w:noProof/>
        </w:rPr>
        <w:instrText xml:space="preserve"> PAGEREF _Toc481739461 \h </w:instrText>
      </w:r>
      <w:r w:rsidR="00DA3A4B">
        <w:rPr>
          <w:noProof/>
        </w:rPr>
      </w:r>
      <w:r w:rsidR="00DA3A4B">
        <w:rPr>
          <w:noProof/>
        </w:rPr>
        <w:fldChar w:fldCharType="separate"/>
      </w:r>
      <w:r w:rsidR="00DA3A4B">
        <w:rPr>
          <w:noProof/>
        </w:rPr>
        <w:t>8</w:t>
      </w:r>
      <w:r w:rsidR="00DA3A4B"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</w:rPr>
        <w:t>1.1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</w:rPr>
        <w:t>1.2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适用范围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</w:rPr>
        <w:t>1.3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定义与缩写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</w:rPr>
        <w:t>1.4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引用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DA3A4B" w:rsidRDefault="00DA3A4B">
      <w:pPr>
        <w:pStyle w:val="10"/>
        <w:tabs>
          <w:tab w:val="left" w:pos="432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2.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  <w:lang w:eastAsia="zh-CN"/>
        </w:rPr>
        <w:t>HMI</w:t>
      </w:r>
      <w:r>
        <w:rPr>
          <w:rFonts w:hint="eastAsia"/>
          <w:noProof/>
          <w:lang w:eastAsia="zh-CN"/>
        </w:rPr>
        <w:t>概要设计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2.1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  <w:lang w:eastAsia="zh-CN"/>
        </w:rPr>
        <w:t xml:space="preserve">HMI </w:t>
      </w:r>
      <w:r>
        <w:rPr>
          <w:rFonts w:hint="eastAsia"/>
          <w:noProof/>
          <w:lang w:eastAsia="zh-CN"/>
        </w:rPr>
        <w:t>架构设计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</w:rPr>
        <w:t>2.1.1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模块关系图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</w:rPr>
        <w:t>2.1.2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包图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</w:rPr>
        <w:t>2.1.3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类图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2.2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注册</w:t>
      </w:r>
      <w:r>
        <w:rPr>
          <w:noProof/>
          <w:lang w:eastAsia="zh-CN"/>
        </w:rPr>
        <w:t xml:space="preserve"> App </w:t>
      </w:r>
      <w:r>
        <w:rPr>
          <w:rFonts w:hint="eastAsia"/>
          <w:noProof/>
          <w:lang w:eastAsia="zh-CN"/>
        </w:rPr>
        <w:t>接口</w:t>
      </w:r>
      <w:r>
        <w:rPr>
          <w:noProof/>
          <w:lang w:eastAsia="zh-CN"/>
        </w:rPr>
        <w:t xml:space="preserve"> RPC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2.2.1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组件就绪确认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2.2.2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注册通知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2.2.3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  <w:lang w:eastAsia="zh-CN"/>
        </w:rPr>
        <w:t xml:space="preserve">IsReady </w:t>
      </w:r>
      <w:r>
        <w:rPr>
          <w:rFonts w:hint="eastAsia"/>
          <w:noProof/>
          <w:lang w:eastAsia="zh-CN"/>
        </w:rPr>
        <w:t>时序图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2.3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模板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2.3.1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布局模板介绍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2.3.2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模板的实现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DA3A4B" w:rsidRDefault="00DA3A4B">
      <w:pPr>
        <w:pStyle w:val="10"/>
        <w:tabs>
          <w:tab w:val="left" w:pos="432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可用模板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MEDIA – WITH PROGRASS BAR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NON-MEDIA –WITH SOFT BUTTON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3.2.11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GRAPHIC_WITH_TEXT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3.3.1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3.3.2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lastRenderedPageBreak/>
        <w:t>3.3.3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3.3.4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3.3.5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3.3.6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3.3.7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3.3.8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3.3.9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3.3.10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3.3.11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TEXT_WITH_GRAPHIC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3.4.11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TILES_ONLY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3.5.11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GRAPHIC_WITH_TILES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3.6.11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TILES_WITH_GRAPHIC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3.7.1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3.7.2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3.7.3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3.7.4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3.7.5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3.7.6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lastRenderedPageBreak/>
        <w:t>3.7.7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3.7.8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3.7.9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3.7.10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3.7.11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GRAPHIC_WITH_TEXT_AND_SOFTBUTTONS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3.8.11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TEXT_AND_SOFTBUTTONS_WITH_GRAPHIC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3.9.11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GRAPHIC_WITH_TEXTBUTTONS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3.10.11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119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DOUBLE_GRAPHIC_SOFTBUTTONS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119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3.11.1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119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3.11.2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123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3.11.3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3.11.4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3.11.5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3.11.6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3.11.7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3.11.8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3.11.9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3.11.10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126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lastRenderedPageBreak/>
        <w:t>3.11.11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127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  <w:lang w:eastAsia="zh-CN"/>
        </w:rPr>
        <w:t>TEXTBUTTONS_WITH_GRAPHIC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134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3.12.11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135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TEXTBUTTONS_ONLY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135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139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141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3.13.11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LARGE_GRAPHIC_WITH_SOFTBUTTONS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149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149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150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150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3.14.11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150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LARGE_GRAPHIC_ONLY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150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154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158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158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3.15.11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158</w:t>
      </w:r>
      <w:r>
        <w:rPr>
          <w:noProof/>
        </w:rPr>
        <w:fldChar w:fldCharType="end"/>
      </w:r>
    </w:p>
    <w:p w:rsidR="00DA3A4B" w:rsidRDefault="00DA3A4B">
      <w:pPr>
        <w:pStyle w:val="20"/>
        <w:tabs>
          <w:tab w:val="left" w:pos="1000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ONSCREEN_PRESETS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3.16.1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rFonts w:hint="eastAsia"/>
          <w:noProof/>
          <w:lang w:eastAsia="zh-CN"/>
        </w:rPr>
        <w:t>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158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3.16.2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Show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162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lastRenderedPageBreak/>
        <w:t>3.16.3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AppListView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3.16.4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Slider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3.16.5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Alert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3.16.6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AudioPassThru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3.16.7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Choiceset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3.16.8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Command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167</w:t>
      </w:r>
      <w:r>
        <w:rPr>
          <w:noProof/>
        </w:rPr>
        <w:fldChar w:fldCharType="end"/>
      </w:r>
    </w:p>
    <w:p w:rsidR="00DA3A4B" w:rsidRDefault="00DA3A4B">
      <w:pPr>
        <w:pStyle w:val="30"/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3.16.9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ScrollableMessage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167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3.16.10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DialNumber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167</w:t>
      </w:r>
      <w:r>
        <w:rPr>
          <w:noProof/>
        </w:rPr>
        <w:fldChar w:fldCharType="end"/>
      </w:r>
    </w:p>
    <w:p w:rsidR="00DA3A4B" w:rsidRDefault="00DA3A4B">
      <w:pPr>
        <w:pStyle w:val="30"/>
        <w:tabs>
          <w:tab w:val="left" w:pos="1674"/>
        </w:tabs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</w:pPr>
      <w:r>
        <w:rPr>
          <w:noProof/>
          <w:lang w:eastAsia="zh-CN"/>
        </w:rPr>
        <w:t>3.16.11</w:t>
      </w:r>
      <w:r>
        <w:rPr>
          <w:rFonts w:asciiTheme="minorHAnsi" w:hAnsiTheme="minorHAnsi" w:cstheme="minorBidi"/>
          <w:noProof/>
          <w:kern w:val="2"/>
          <w:sz w:val="21"/>
          <w:szCs w:val="22"/>
          <w:lang w:eastAsia="zh-CN"/>
        </w:rPr>
        <w:tab/>
      </w:r>
      <w:r>
        <w:rPr>
          <w:noProof/>
        </w:rPr>
        <w:t>VideoStream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_Toc481739670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168</w:t>
      </w:r>
      <w:r>
        <w:rPr>
          <w:noProof/>
        </w:rPr>
        <w:fldChar w:fldCharType="end"/>
      </w:r>
    </w:p>
    <w:p w:rsidR="00826213" w:rsidRDefault="00083AE1">
      <w:pPr>
        <w:pStyle w:val="a3"/>
        <w:rPr>
          <w:lang w:eastAsia="zh-CN"/>
        </w:rPr>
      </w:pPr>
      <w:r>
        <w:fldChar w:fldCharType="end"/>
      </w:r>
      <w:r>
        <w:rPr>
          <w:lang w:eastAsia="zh-CN"/>
        </w:rPr>
        <w:br w:type="page"/>
      </w:r>
      <w:r w:rsidR="00E72BEB">
        <w:lastRenderedPageBreak/>
        <w:fldChar w:fldCharType="begin"/>
      </w:r>
      <w:r w:rsidR="00E72BEB">
        <w:rPr>
          <w:lang w:eastAsia="zh-CN"/>
        </w:rPr>
        <w:instrText xml:space="preserve"> TITLE  \* MERGEFORMAT </w:instrText>
      </w:r>
      <w:r w:rsidR="00E72BEB">
        <w:fldChar w:fldCharType="separate"/>
      </w:r>
      <w:r w:rsidR="00FE0491">
        <w:rPr>
          <w:rFonts w:hint="eastAsia"/>
          <w:lang w:eastAsia="zh-CN"/>
        </w:rPr>
        <w:t xml:space="preserve">HMI UI </w:t>
      </w:r>
      <w:r w:rsidR="00116B47">
        <w:rPr>
          <w:rFonts w:hint="eastAsia"/>
          <w:lang w:eastAsia="zh-CN"/>
        </w:rPr>
        <w:t>设计指导说明书</w:t>
      </w:r>
      <w:r w:rsidR="00E72BEB">
        <w:fldChar w:fldCharType="end"/>
      </w:r>
      <w:r>
        <w:rPr>
          <w:lang w:eastAsia="zh-CN"/>
        </w:rPr>
        <w:t xml:space="preserve"> </w:t>
      </w:r>
    </w:p>
    <w:p w:rsidR="00826213" w:rsidRDefault="00B4775E">
      <w:pPr>
        <w:pStyle w:val="1"/>
      </w:pPr>
      <w:bookmarkStart w:id="0" w:name="_Toc481739461"/>
      <w:r>
        <w:rPr>
          <w:rFonts w:hint="eastAsia"/>
          <w:lang w:eastAsia="zh-CN"/>
        </w:rPr>
        <w:t>介绍</w:t>
      </w:r>
      <w:bookmarkEnd w:id="0"/>
    </w:p>
    <w:p w:rsidR="00046EAA" w:rsidRPr="00836BA8" w:rsidRDefault="002163E3" w:rsidP="00836BA8">
      <w:pPr>
        <w:pStyle w:val="InfoBlue"/>
        <w:rPr>
          <w:color w:val="C00000"/>
        </w:rPr>
      </w:pPr>
      <w:bookmarkStart w:id="1" w:name="_Toc456598587"/>
      <w:r w:rsidRPr="00836BA8">
        <w:rPr>
          <w:rFonts w:hint="eastAsia"/>
          <w:color w:val="000000" w:themeColor="text1"/>
        </w:rPr>
        <w:t>本文介绍了</w:t>
      </w:r>
      <w:r w:rsidRPr="00836BA8">
        <w:rPr>
          <w:rFonts w:hint="eastAsia"/>
          <w:color w:val="000000" w:themeColor="text1"/>
        </w:rPr>
        <w:t>HMI SDK</w:t>
      </w:r>
      <w:r w:rsidRPr="00836BA8">
        <w:rPr>
          <w:rFonts w:hint="eastAsia"/>
          <w:color w:val="000000" w:themeColor="text1"/>
        </w:rPr>
        <w:t>内部设计架构以及用户交互</w:t>
      </w:r>
      <w:r w:rsidRPr="00836BA8">
        <w:rPr>
          <w:rFonts w:hint="eastAsia"/>
          <w:color w:val="000000" w:themeColor="text1"/>
        </w:rPr>
        <w:t>UI</w:t>
      </w:r>
      <w:r w:rsidRPr="00836BA8">
        <w:rPr>
          <w:rFonts w:hint="eastAsia"/>
          <w:color w:val="000000" w:themeColor="text1"/>
        </w:rPr>
        <w:t>层的设计，内容包含文档目的、范围、定义、缩写、引用，提供了整个</w:t>
      </w:r>
      <w:r w:rsidRPr="00836BA8">
        <w:rPr>
          <w:rFonts w:hint="eastAsia"/>
          <w:color w:val="000000" w:themeColor="text1"/>
        </w:rPr>
        <w:t>HMI</w:t>
      </w:r>
      <w:r w:rsidRPr="00836BA8">
        <w:rPr>
          <w:rFonts w:hint="eastAsia"/>
          <w:color w:val="000000" w:themeColor="text1"/>
        </w:rPr>
        <w:t>支持的</w:t>
      </w:r>
      <w:r w:rsidRPr="00836BA8">
        <w:rPr>
          <w:rFonts w:hint="eastAsia"/>
          <w:color w:val="000000" w:themeColor="text1"/>
        </w:rPr>
        <w:t>UI</w:t>
      </w:r>
      <w:r w:rsidRPr="00836BA8">
        <w:rPr>
          <w:rFonts w:hint="eastAsia"/>
          <w:color w:val="000000" w:themeColor="text1"/>
        </w:rPr>
        <w:t>模板的设计和</w:t>
      </w:r>
      <w:r w:rsidRPr="00836BA8">
        <w:rPr>
          <w:rFonts w:hint="eastAsia"/>
          <w:color w:val="000000" w:themeColor="text1"/>
        </w:rPr>
        <w:t>HMI</w:t>
      </w:r>
      <w:r w:rsidR="00E062AC">
        <w:rPr>
          <w:rFonts w:hint="eastAsia"/>
          <w:color w:val="000000" w:themeColor="text1"/>
        </w:rPr>
        <w:t>架构相关的概述。</w:t>
      </w:r>
    </w:p>
    <w:p w:rsidR="00E062AC" w:rsidRPr="00836BA8" w:rsidRDefault="00E062AC" w:rsidP="00E062AC">
      <w:pPr>
        <w:pStyle w:val="InfoBlue"/>
        <w:rPr>
          <w:color w:val="C00000"/>
        </w:rPr>
      </w:pPr>
    </w:p>
    <w:p w:rsidR="00826213" w:rsidRDefault="00910843">
      <w:pPr>
        <w:pStyle w:val="2"/>
      </w:pPr>
      <w:bookmarkStart w:id="2" w:name="_Toc481739462"/>
      <w:r>
        <w:rPr>
          <w:rFonts w:hint="eastAsia"/>
          <w:lang w:eastAsia="zh-CN"/>
        </w:rPr>
        <w:t>目的</w:t>
      </w:r>
      <w:bookmarkEnd w:id="1"/>
      <w:bookmarkEnd w:id="2"/>
    </w:p>
    <w:p w:rsidR="00046EAA" w:rsidRDefault="00282D82" w:rsidP="00623B98">
      <w:pPr>
        <w:rPr>
          <w:lang w:eastAsia="zh-CN"/>
        </w:rPr>
      </w:pPr>
      <w:bookmarkStart w:id="3" w:name="_Toc456598588"/>
      <w:r w:rsidRPr="00282D82">
        <w:rPr>
          <w:rFonts w:hint="eastAsia"/>
          <w:lang w:eastAsia="zh-CN"/>
        </w:rPr>
        <w:t>本文档提供了</w:t>
      </w:r>
      <w:r w:rsidRPr="00282D82">
        <w:rPr>
          <w:rFonts w:hint="eastAsia"/>
          <w:lang w:eastAsia="zh-CN"/>
        </w:rPr>
        <w:t>HMI SDK UI</w:t>
      </w:r>
      <w:r w:rsidRPr="00282D82">
        <w:rPr>
          <w:rFonts w:hint="eastAsia"/>
          <w:lang w:eastAsia="zh-CN"/>
        </w:rPr>
        <w:t>设计的指导，使用了多个不同的模板视图来描述</w:t>
      </w:r>
      <w:r w:rsidRPr="00282D82">
        <w:rPr>
          <w:rFonts w:hint="eastAsia"/>
          <w:lang w:eastAsia="zh-CN"/>
        </w:rPr>
        <w:t>UI</w:t>
      </w:r>
      <w:r w:rsidRPr="00282D82">
        <w:rPr>
          <w:rFonts w:hint="eastAsia"/>
          <w:lang w:eastAsia="zh-CN"/>
        </w:rPr>
        <w:t>设计的不同方面。它的目的是指导开发人员根据模板实现界面以及界面元素和</w:t>
      </w:r>
      <w:r w:rsidRPr="00282D82">
        <w:rPr>
          <w:rFonts w:hint="eastAsia"/>
          <w:lang w:eastAsia="zh-CN"/>
        </w:rPr>
        <w:t>RPC</w:t>
      </w:r>
      <w:r w:rsidRPr="00282D82">
        <w:rPr>
          <w:rFonts w:hint="eastAsia"/>
          <w:lang w:eastAsia="zh-CN"/>
        </w:rPr>
        <w:t>属性对应关系。</w:t>
      </w:r>
    </w:p>
    <w:p w:rsidR="00046EAA" w:rsidRDefault="00046EAA" w:rsidP="00046EAA">
      <w:pPr>
        <w:ind w:left="720"/>
        <w:rPr>
          <w:lang w:eastAsia="zh-CN"/>
        </w:rPr>
      </w:pPr>
    </w:p>
    <w:p w:rsidR="00826213" w:rsidRDefault="004158D7">
      <w:pPr>
        <w:pStyle w:val="2"/>
      </w:pPr>
      <w:bookmarkStart w:id="4" w:name="_Toc481739463"/>
      <w:bookmarkEnd w:id="3"/>
      <w:r>
        <w:rPr>
          <w:rFonts w:hint="eastAsia"/>
          <w:lang w:eastAsia="zh-CN"/>
        </w:rPr>
        <w:t>适用范围</w:t>
      </w:r>
      <w:bookmarkEnd w:id="4"/>
    </w:p>
    <w:p w:rsidR="00A3045B" w:rsidRDefault="003E6E75" w:rsidP="00836BA8">
      <w:pPr>
        <w:pStyle w:val="InfoBlue"/>
        <w:rPr>
          <w:color w:val="auto"/>
        </w:rPr>
      </w:pPr>
      <w:bookmarkStart w:id="5" w:name="_Toc456598589"/>
      <w:r w:rsidRPr="00690ABF">
        <w:rPr>
          <w:rFonts w:hint="eastAsia"/>
          <w:color w:val="auto"/>
        </w:rPr>
        <w:t>本文档适用于</w:t>
      </w:r>
      <w:r w:rsidRPr="00690ABF">
        <w:rPr>
          <w:rFonts w:hint="eastAsia"/>
          <w:color w:val="auto"/>
        </w:rPr>
        <w:t>HMI</w:t>
      </w:r>
      <w:r w:rsidRPr="00690ABF">
        <w:rPr>
          <w:rFonts w:hint="eastAsia"/>
          <w:color w:val="auto"/>
        </w:rPr>
        <w:t>的开发人员，指导其进行</w:t>
      </w:r>
      <w:r w:rsidRPr="00690ABF">
        <w:rPr>
          <w:rFonts w:hint="eastAsia"/>
          <w:color w:val="auto"/>
        </w:rPr>
        <w:t>UI</w:t>
      </w:r>
      <w:r w:rsidRPr="00690ABF">
        <w:rPr>
          <w:rFonts w:hint="eastAsia"/>
          <w:color w:val="auto"/>
        </w:rPr>
        <w:t>的画面的实现以及提供</w:t>
      </w:r>
      <w:r w:rsidRPr="00690ABF">
        <w:rPr>
          <w:rFonts w:hint="eastAsia"/>
          <w:color w:val="auto"/>
        </w:rPr>
        <w:t>HMI</w:t>
      </w:r>
      <w:r w:rsidRPr="00690ABF">
        <w:rPr>
          <w:rFonts w:hint="eastAsia"/>
          <w:color w:val="auto"/>
        </w:rPr>
        <w:t>与</w:t>
      </w:r>
      <w:r w:rsidRPr="00690ABF">
        <w:rPr>
          <w:rFonts w:hint="eastAsia"/>
          <w:color w:val="auto"/>
        </w:rPr>
        <w:t>SDL</w:t>
      </w:r>
      <w:r w:rsidRPr="00690ABF">
        <w:rPr>
          <w:rFonts w:hint="eastAsia"/>
          <w:color w:val="auto"/>
        </w:rPr>
        <w:t>进行交互时，各</w:t>
      </w:r>
      <w:r w:rsidRPr="00690ABF">
        <w:rPr>
          <w:rFonts w:hint="eastAsia"/>
          <w:color w:val="auto"/>
        </w:rPr>
        <w:t>RPC</w:t>
      </w:r>
      <w:r w:rsidRPr="00690ABF">
        <w:rPr>
          <w:rFonts w:hint="eastAsia"/>
          <w:color w:val="auto"/>
        </w:rPr>
        <w:t>在</w:t>
      </w:r>
      <w:r w:rsidRPr="00690ABF">
        <w:rPr>
          <w:rFonts w:hint="eastAsia"/>
          <w:color w:val="auto"/>
        </w:rPr>
        <w:t>UI</w:t>
      </w:r>
      <w:r w:rsidRPr="00690ABF">
        <w:rPr>
          <w:rFonts w:hint="eastAsia"/>
          <w:color w:val="auto"/>
        </w:rPr>
        <w:t>的如何表现的参考</w:t>
      </w:r>
      <w:r>
        <w:rPr>
          <w:rFonts w:hint="eastAsia"/>
          <w:color w:val="auto"/>
        </w:rPr>
        <w:t>。</w:t>
      </w:r>
    </w:p>
    <w:p w:rsidR="00294621" w:rsidRDefault="00294621" w:rsidP="00294621">
      <w:pPr>
        <w:pStyle w:val="InfoBlue"/>
        <w:rPr>
          <w:color w:val="auto"/>
        </w:rPr>
      </w:pPr>
    </w:p>
    <w:p w:rsidR="00826213" w:rsidRDefault="006F25C4">
      <w:pPr>
        <w:pStyle w:val="2"/>
      </w:pPr>
      <w:bookmarkStart w:id="6" w:name="_Toc481739464"/>
      <w:r>
        <w:rPr>
          <w:rFonts w:hint="eastAsia"/>
          <w:lang w:eastAsia="zh-CN"/>
        </w:rPr>
        <w:t>定义与缩写</w:t>
      </w:r>
      <w:bookmarkEnd w:id="5"/>
      <w:bookmarkEnd w:id="6"/>
    </w:p>
    <w:tbl>
      <w:tblPr>
        <w:tblStyle w:val="af3"/>
        <w:tblW w:w="0" w:type="auto"/>
        <w:tblInd w:w="720" w:type="dxa"/>
        <w:tblLook w:val="04A0" w:firstRow="1" w:lastRow="0" w:firstColumn="1" w:lastColumn="0" w:noHBand="0" w:noVBand="1"/>
      </w:tblPr>
      <w:tblGrid>
        <w:gridCol w:w="1940"/>
        <w:gridCol w:w="6916"/>
      </w:tblGrid>
      <w:tr w:rsidR="00D07020" w:rsidRPr="00D07020" w:rsidTr="00D07020">
        <w:tc>
          <w:tcPr>
            <w:tcW w:w="1940" w:type="dxa"/>
            <w:shd w:val="clear" w:color="auto" w:fill="8DB3E2" w:themeFill="text2" w:themeFillTint="66"/>
            <w:vAlign w:val="bottom"/>
          </w:tcPr>
          <w:p w:rsidR="003815E1" w:rsidRPr="00D07020" w:rsidRDefault="003815E1" w:rsidP="00D07020">
            <w:pPr>
              <w:pStyle w:val="InfoBlue"/>
              <w:jc w:val="center"/>
              <w:rPr>
                <w:b/>
                <w:color w:val="C00000"/>
              </w:rPr>
            </w:pPr>
            <w:bookmarkStart w:id="7" w:name="_Toc456598590"/>
            <w:r w:rsidRPr="00D07020">
              <w:rPr>
                <w:rFonts w:hint="eastAsia"/>
                <w:b/>
                <w:color w:val="C00000"/>
              </w:rPr>
              <w:t>缩写</w:t>
            </w:r>
          </w:p>
        </w:tc>
        <w:tc>
          <w:tcPr>
            <w:tcW w:w="6916" w:type="dxa"/>
            <w:shd w:val="clear" w:color="auto" w:fill="8DB3E2" w:themeFill="text2" w:themeFillTint="66"/>
            <w:vAlign w:val="bottom"/>
          </w:tcPr>
          <w:p w:rsidR="003815E1" w:rsidRPr="00D07020" w:rsidRDefault="003815E1" w:rsidP="00D07020">
            <w:pPr>
              <w:pStyle w:val="InfoBlue"/>
              <w:jc w:val="center"/>
              <w:rPr>
                <w:b/>
                <w:color w:val="C00000"/>
              </w:rPr>
            </w:pPr>
            <w:r w:rsidRPr="00D07020">
              <w:rPr>
                <w:rFonts w:hint="eastAsia"/>
                <w:b/>
                <w:color w:val="C00000"/>
              </w:rPr>
              <w:t>含义</w:t>
            </w:r>
          </w:p>
        </w:tc>
      </w:tr>
      <w:tr w:rsidR="00B904B2" w:rsidRPr="00B904B2" w:rsidTr="00D07020">
        <w:tc>
          <w:tcPr>
            <w:tcW w:w="1940" w:type="dxa"/>
            <w:vAlign w:val="bottom"/>
          </w:tcPr>
          <w:p w:rsidR="003815E1" w:rsidRPr="00B904B2" w:rsidRDefault="003815E1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rFonts w:hint="eastAsia"/>
                <w:color w:val="000000" w:themeColor="text1"/>
              </w:rPr>
              <w:t>HMI</w:t>
            </w:r>
          </w:p>
        </w:tc>
        <w:tc>
          <w:tcPr>
            <w:tcW w:w="6916" w:type="dxa"/>
            <w:vAlign w:val="bottom"/>
          </w:tcPr>
          <w:p w:rsidR="003815E1" w:rsidRPr="00B904B2" w:rsidRDefault="003815E1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rFonts w:hint="eastAsia"/>
                <w:color w:val="000000" w:themeColor="text1"/>
              </w:rPr>
              <w:t>人机交互界面</w:t>
            </w:r>
          </w:p>
        </w:tc>
      </w:tr>
      <w:tr w:rsidR="00B904B2" w:rsidRPr="00B904B2" w:rsidTr="00D07020">
        <w:tc>
          <w:tcPr>
            <w:tcW w:w="1940" w:type="dxa"/>
            <w:vAlign w:val="bottom"/>
          </w:tcPr>
          <w:p w:rsidR="003815E1" w:rsidRPr="00B904B2" w:rsidRDefault="003815E1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rFonts w:hint="eastAsia"/>
                <w:color w:val="000000" w:themeColor="text1"/>
              </w:rPr>
              <w:t>RPC</w:t>
            </w:r>
          </w:p>
        </w:tc>
        <w:tc>
          <w:tcPr>
            <w:tcW w:w="6916" w:type="dxa"/>
            <w:vAlign w:val="bottom"/>
          </w:tcPr>
          <w:p w:rsidR="003815E1" w:rsidRPr="00B904B2" w:rsidRDefault="003815E1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rFonts w:hint="eastAsia"/>
                <w:color w:val="000000" w:themeColor="text1"/>
              </w:rPr>
              <w:t>远程过程调用</w:t>
            </w:r>
          </w:p>
        </w:tc>
      </w:tr>
      <w:tr w:rsidR="00B904B2" w:rsidRPr="00B904B2" w:rsidTr="00D07020">
        <w:tc>
          <w:tcPr>
            <w:tcW w:w="1940" w:type="dxa"/>
            <w:vAlign w:val="bottom"/>
          </w:tcPr>
          <w:p w:rsidR="003815E1" w:rsidRPr="00B904B2" w:rsidRDefault="001C0A09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rFonts w:hint="eastAsia"/>
                <w:color w:val="000000" w:themeColor="text1"/>
              </w:rPr>
              <w:t>VR</w:t>
            </w:r>
          </w:p>
        </w:tc>
        <w:tc>
          <w:tcPr>
            <w:tcW w:w="6916" w:type="dxa"/>
            <w:vAlign w:val="bottom"/>
          </w:tcPr>
          <w:p w:rsidR="003815E1" w:rsidRPr="00B904B2" w:rsidRDefault="001C0A09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rFonts w:hint="eastAsia"/>
                <w:color w:val="000000" w:themeColor="text1"/>
              </w:rPr>
              <w:t>语音识别</w:t>
            </w:r>
          </w:p>
        </w:tc>
      </w:tr>
      <w:tr w:rsidR="00B904B2" w:rsidRPr="00B904B2" w:rsidTr="00D07020">
        <w:tc>
          <w:tcPr>
            <w:tcW w:w="1940" w:type="dxa"/>
            <w:vAlign w:val="bottom"/>
          </w:tcPr>
          <w:p w:rsidR="00624A3E" w:rsidRPr="00B904B2" w:rsidRDefault="00624A3E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rFonts w:hint="eastAsia"/>
                <w:color w:val="000000" w:themeColor="text1"/>
              </w:rPr>
              <w:t>TTS</w:t>
            </w:r>
          </w:p>
        </w:tc>
        <w:tc>
          <w:tcPr>
            <w:tcW w:w="6916" w:type="dxa"/>
            <w:vAlign w:val="bottom"/>
          </w:tcPr>
          <w:p w:rsidR="00624A3E" w:rsidRPr="00B904B2" w:rsidRDefault="00624A3E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rFonts w:hint="eastAsia"/>
                <w:color w:val="000000" w:themeColor="text1"/>
              </w:rPr>
              <w:t>语音合成</w:t>
            </w:r>
          </w:p>
        </w:tc>
      </w:tr>
      <w:tr w:rsidR="00B904B2" w:rsidRPr="00B904B2" w:rsidTr="00D07020">
        <w:tc>
          <w:tcPr>
            <w:tcW w:w="1940" w:type="dxa"/>
            <w:vAlign w:val="bottom"/>
          </w:tcPr>
          <w:p w:rsidR="00624A3E" w:rsidRPr="00B904B2" w:rsidRDefault="00624A3E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rFonts w:hint="eastAsia"/>
                <w:color w:val="000000" w:themeColor="text1"/>
              </w:rPr>
              <w:t>SDL</w:t>
            </w:r>
          </w:p>
        </w:tc>
        <w:tc>
          <w:tcPr>
            <w:tcW w:w="6916" w:type="dxa"/>
            <w:vAlign w:val="bottom"/>
          </w:tcPr>
          <w:p w:rsidR="00624A3E" w:rsidRPr="00B904B2" w:rsidRDefault="00624A3E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color w:val="000000" w:themeColor="text1"/>
              </w:rPr>
              <w:t>SmartDeviceLink</w:t>
            </w:r>
          </w:p>
        </w:tc>
      </w:tr>
      <w:tr w:rsidR="00B904B2" w:rsidRPr="00B904B2" w:rsidTr="00D07020">
        <w:tc>
          <w:tcPr>
            <w:tcW w:w="1940" w:type="dxa"/>
            <w:vAlign w:val="bottom"/>
          </w:tcPr>
          <w:p w:rsidR="0025405D" w:rsidRPr="00B904B2" w:rsidRDefault="0025405D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rFonts w:hint="eastAsia"/>
                <w:color w:val="000000" w:themeColor="text1"/>
              </w:rPr>
              <w:t>JSON</w:t>
            </w:r>
          </w:p>
        </w:tc>
        <w:tc>
          <w:tcPr>
            <w:tcW w:w="6916" w:type="dxa"/>
            <w:vAlign w:val="bottom"/>
          </w:tcPr>
          <w:p w:rsidR="0025405D" w:rsidRPr="00B904B2" w:rsidRDefault="0025405D" w:rsidP="00D07020">
            <w:pPr>
              <w:pStyle w:val="InfoBlue"/>
              <w:jc w:val="center"/>
              <w:rPr>
                <w:color w:val="000000" w:themeColor="text1"/>
              </w:rPr>
            </w:pPr>
            <w:r w:rsidRPr="00B904B2">
              <w:rPr>
                <w:color w:val="000000" w:themeColor="text1"/>
              </w:rPr>
              <w:t xml:space="preserve">JavaScript </w:t>
            </w:r>
            <w:r w:rsidRPr="00B904B2">
              <w:rPr>
                <w:color w:val="000000" w:themeColor="text1"/>
              </w:rPr>
              <w:t>对象表示法</w:t>
            </w:r>
          </w:p>
        </w:tc>
      </w:tr>
    </w:tbl>
    <w:p w:rsidR="00046EAA" w:rsidRDefault="00046EAA" w:rsidP="00836BA8">
      <w:pPr>
        <w:pStyle w:val="InfoBlue"/>
      </w:pPr>
    </w:p>
    <w:p w:rsidR="00826213" w:rsidRDefault="005C4208">
      <w:pPr>
        <w:pStyle w:val="2"/>
      </w:pPr>
      <w:bookmarkStart w:id="8" w:name="_Toc481739465"/>
      <w:r>
        <w:rPr>
          <w:rFonts w:hint="eastAsia"/>
          <w:lang w:eastAsia="zh-CN"/>
        </w:rPr>
        <w:t>引用</w:t>
      </w:r>
      <w:bookmarkEnd w:id="7"/>
      <w:bookmarkEnd w:id="8"/>
    </w:p>
    <w:p w:rsidR="00826213" w:rsidRPr="004D797D" w:rsidRDefault="009B4729" w:rsidP="00836BA8">
      <w:pPr>
        <w:pStyle w:val="InfoBlue"/>
        <w:rPr>
          <w:color w:val="000000" w:themeColor="text1"/>
        </w:rPr>
      </w:pPr>
      <w:r w:rsidRPr="004D797D">
        <w:rPr>
          <w:rFonts w:hint="eastAsia"/>
          <w:color w:val="000000" w:themeColor="text1"/>
        </w:rPr>
        <w:t>框架结构设计文档《</w:t>
      </w:r>
      <w:r w:rsidRPr="004D797D">
        <w:rPr>
          <w:color w:val="000000" w:themeColor="text1"/>
        </w:rPr>
        <w:t>HMI design.asta</w:t>
      </w:r>
      <w:r w:rsidRPr="004D797D">
        <w:rPr>
          <w:rFonts w:hint="eastAsia"/>
          <w:color w:val="000000" w:themeColor="text1"/>
        </w:rPr>
        <w:t>》</w:t>
      </w:r>
    </w:p>
    <w:p w:rsidR="00A3045B" w:rsidRDefault="00DF45A4" w:rsidP="00836BA8">
      <w:pPr>
        <w:pStyle w:val="InfoBlue"/>
        <w:rPr>
          <w:color w:val="000000" w:themeColor="text1"/>
        </w:rPr>
      </w:pPr>
      <w:r>
        <w:rPr>
          <w:rFonts w:hint="eastAsia"/>
          <w:color w:val="000000" w:themeColor="text1"/>
        </w:rPr>
        <w:t>模板设计原图</w:t>
      </w:r>
      <w:r w:rsidR="00A3045B" w:rsidRPr="004D797D">
        <w:rPr>
          <w:rFonts w:hint="eastAsia"/>
          <w:color w:val="000000" w:themeColor="text1"/>
        </w:rPr>
        <w:t>《</w:t>
      </w:r>
      <w:r w:rsidRPr="00DF45A4">
        <w:rPr>
          <w:color w:val="000000" w:themeColor="text1"/>
        </w:rPr>
        <w:t>HMI templates.vsd</w:t>
      </w:r>
      <w:r w:rsidR="00A3045B" w:rsidRPr="004D797D">
        <w:rPr>
          <w:rFonts w:hint="eastAsia"/>
          <w:color w:val="000000" w:themeColor="text1"/>
        </w:rPr>
        <w:t>》</w:t>
      </w:r>
    </w:p>
    <w:p w:rsidR="008A4A25" w:rsidRDefault="008A4A25" w:rsidP="008A4A25">
      <w:pPr>
        <w:pStyle w:val="InfoBlue"/>
        <w:rPr>
          <w:color w:val="000000" w:themeColor="text1"/>
        </w:rPr>
      </w:pPr>
    </w:p>
    <w:p w:rsidR="00826213" w:rsidRDefault="00D37B5A">
      <w:pPr>
        <w:pStyle w:val="1"/>
        <w:rPr>
          <w:lang w:eastAsia="zh-CN"/>
        </w:rPr>
      </w:pPr>
      <w:bookmarkStart w:id="9" w:name="_Toc481739466"/>
      <w:r>
        <w:rPr>
          <w:rFonts w:hint="eastAsia"/>
          <w:lang w:eastAsia="zh-CN"/>
        </w:rPr>
        <w:lastRenderedPageBreak/>
        <w:t>HMI</w:t>
      </w:r>
      <w:r w:rsidR="005E2476">
        <w:rPr>
          <w:rFonts w:hint="eastAsia"/>
          <w:lang w:eastAsia="zh-CN"/>
        </w:rPr>
        <w:t>概要设计</w:t>
      </w:r>
      <w:bookmarkEnd w:id="9"/>
    </w:p>
    <w:p w:rsidR="00937019" w:rsidRDefault="00937019" w:rsidP="00937019">
      <w:pPr>
        <w:pStyle w:val="2"/>
        <w:rPr>
          <w:lang w:eastAsia="zh-CN"/>
        </w:rPr>
      </w:pPr>
      <w:bookmarkStart w:id="10" w:name="_Toc481739467"/>
      <w:r>
        <w:rPr>
          <w:rFonts w:hint="eastAsia"/>
          <w:lang w:eastAsia="zh-CN"/>
        </w:rPr>
        <w:t xml:space="preserve">HMI </w:t>
      </w:r>
      <w:r>
        <w:rPr>
          <w:rFonts w:hint="eastAsia"/>
          <w:lang w:eastAsia="zh-CN"/>
        </w:rPr>
        <w:t>架构设计</w:t>
      </w:r>
      <w:bookmarkEnd w:id="10"/>
      <w:r>
        <w:t xml:space="preserve"> </w:t>
      </w:r>
    </w:p>
    <w:p w:rsidR="00937019" w:rsidRDefault="00937019" w:rsidP="00937019">
      <w:pPr>
        <w:pStyle w:val="3"/>
      </w:pPr>
      <w:bookmarkStart w:id="11" w:name="_Toc481739468"/>
      <w:r>
        <w:rPr>
          <w:rFonts w:hint="eastAsia"/>
          <w:lang w:eastAsia="zh-CN"/>
        </w:rPr>
        <w:t>模块关系图</w:t>
      </w:r>
      <w:bookmarkEnd w:id="11"/>
    </w:p>
    <w:p w:rsidR="00937019" w:rsidRDefault="00937019" w:rsidP="0093701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1EA69BB" wp14:editId="18E6E275">
            <wp:extent cx="4525818" cy="4142380"/>
            <wp:effectExtent l="0" t="0" r="8255" b="0"/>
            <wp:docPr id="5" name="图片 5" descr="C:\Users\Administrator\Desktop\hmi\HMI design\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hmi\HMI design\Laye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268" cy="414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019" w:rsidRDefault="00937019" w:rsidP="00937019">
      <w:pPr>
        <w:rPr>
          <w:lang w:eastAsia="zh-CN"/>
        </w:rPr>
      </w:pPr>
    </w:p>
    <w:p w:rsidR="00937019" w:rsidRDefault="00937019" w:rsidP="00937019">
      <w:pPr>
        <w:pStyle w:val="3"/>
      </w:pPr>
      <w:bookmarkStart w:id="12" w:name="_Toc481739469"/>
      <w:r>
        <w:rPr>
          <w:rFonts w:hint="eastAsia"/>
          <w:lang w:eastAsia="zh-CN"/>
        </w:rPr>
        <w:lastRenderedPageBreak/>
        <w:t>包图</w:t>
      </w:r>
      <w:bookmarkEnd w:id="12"/>
    </w:p>
    <w:p w:rsidR="00937019" w:rsidRDefault="00937019" w:rsidP="0093701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C8A6CD5" wp14:editId="157E1F6B">
            <wp:extent cx="6323557" cy="3945467"/>
            <wp:effectExtent l="0" t="0" r="1270" b="0"/>
            <wp:docPr id="23" name="图片 23" descr="C:\Users\Administrator\Desktop\hmi\HMI design\Pack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hmi\HMI design\Pack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557" cy="394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019" w:rsidRDefault="00937019" w:rsidP="00937019">
      <w:pPr>
        <w:rPr>
          <w:lang w:eastAsia="zh-CN"/>
        </w:rPr>
      </w:pPr>
    </w:p>
    <w:p w:rsidR="00937019" w:rsidRDefault="00937019" w:rsidP="00937019">
      <w:pPr>
        <w:pStyle w:val="3"/>
      </w:pPr>
      <w:bookmarkStart w:id="13" w:name="_Toc481739470"/>
      <w:r>
        <w:rPr>
          <w:rFonts w:hint="eastAsia"/>
          <w:lang w:eastAsia="zh-CN"/>
        </w:rPr>
        <w:lastRenderedPageBreak/>
        <w:t>类图</w:t>
      </w:r>
      <w:bookmarkEnd w:id="13"/>
    </w:p>
    <w:p w:rsidR="00937019" w:rsidRDefault="00937019" w:rsidP="0093701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287FF0D" wp14:editId="56504B85">
            <wp:extent cx="6725985" cy="4512734"/>
            <wp:effectExtent l="0" t="0" r="0" b="2540"/>
            <wp:docPr id="24" name="图片 24" descr="C:\Users\Administrator\Desktop\hmi\HMI design\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hmi\HMI design\Clas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985" cy="451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019" w:rsidRDefault="00937019" w:rsidP="00937019">
      <w:pPr>
        <w:rPr>
          <w:lang w:eastAsia="zh-CN"/>
        </w:rPr>
      </w:pPr>
    </w:p>
    <w:p w:rsidR="006D6A42" w:rsidRDefault="00A916ED" w:rsidP="006D6A42">
      <w:pPr>
        <w:pStyle w:val="2"/>
        <w:rPr>
          <w:lang w:eastAsia="zh-CN"/>
        </w:rPr>
      </w:pPr>
      <w:bookmarkStart w:id="14" w:name="_Toc481739471"/>
      <w:r>
        <w:rPr>
          <w:rFonts w:hint="eastAsia"/>
          <w:lang w:eastAsia="zh-CN"/>
        </w:rPr>
        <w:t>注册</w:t>
      </w:r>
      <w:r w:rsidR="006D6A42" w:rsidRPr="006D6A42">
        <w:rPr>
          <w:lang w:eastAsia="zh-CN"/>
        </w:rPr>
        <w:t xml:space="preserve"> App </w:t>
      </w:r>
      <w:r w:rsidR="007D0708">
        <w:rPr>
          <w:rFonts w:hint="eastAsia"/>
          <w:lang w:eastAsia="zh-CN"/>
        </w:rPr>
        <w:t>接口</w:t>
      </w:r>
      <w:r w:rsidR="006D6A42" w:rsidRPr="006D6A42">
        <w:rPr>
          <w:lang w:eastAsia="zh-CN"/>
        </w:rPr>
        <w:t xml:space="preserve"> RPC</w:t>
      </w:r>
      <w:bookmarkEnd w:id="14"/>
    </w:p>
    <w:p w:rsidR="00387EFF" w:rsidRPr="00A41071" w:rsidRDefault="00387EFF" w:rsidP="00387EFF">
      <w:pPr>
        <w:pStyle w:val="3"/>
        <w:rPr>
          <w:lang w:eastAsia="zh-CN"/>
        </w:rPr>
      </w:pPr>
      <w:bookmarkStart w:id="15" w:name="_Toc481739472"/>
      <w:r w:rsidRPr="00387EFF">
        <w:rPr>
          <w:rFonts w:hint="eastAsia"/>
          <w:lang w:eastAsia="zh-CN"/>
        </w:rPr>
        <w:t>组件就绪确认</w:t>
      </w:r>
      <w:bookmarkEnd w:id="15"/>
    </w:p>
    <w:p w:rsidR="00387EFF" w:rsidRPr="00A41071" w:rsidRDefault="00387EFF" w:rsidP="00387EFF">
      <w:pPr>
        <w:rPr>
          <w:color w:val="000000" w:themeColor="text1"/>
          <w:lang w:eastAsia="zh-CN"/>
        </w:rPr>
      </w:pPr>
      <w:r w:rsidRPr="00A41071">
        <w:rPr>
          <w:rFonts w:hint="eastAsia"/>
          <w:color w:val="000000" w:themeColor="text1"/>
          <w:lang w:eastAsia="zh-CN"/>
        </w:rPr>
        <w:t>HMI</w:t>
      </w:r>
      <w:r w:rsidRPr="00A41071">
        <w:rPr>
          <w:rFonts w:hint="eastAsia"/>
          <w:color w:val="000000" w:themeColor="text1"/>
          <w:lang w:eastAsia="zh-CN"/>
        </w:rPr>
        <w:t>必须注册每一个组件</w:t>
      </w:r>
      <w:r w:rsidRPr="00A41071">
        <w:rPr>
          <w:rFonts w:hint="eastAsia"/>
          <w:color w:val="000000" w:themeColor="text1"/>
          <w:lang w:eastAsia="zh-CN"/>
        </w:rPr>
        <w:t xml:space="preserve">, </w:t>
      </w:r>
      <w:r w:rsidRPr="00A41071">
        <w:rPr>
          <w:rFonts w:hint="eastAsia"/>
          <w:color w:val="000000" w:themeColor="text1"/>
          <w:lang w:eastAsia="zh-CN"/>
        </w:rPr>
        <w:t>该组件能通过以下格式与</w:t>
      </w:r>
      <w:r w:rsidRPr="00A41071">
        <w:rPr>
          <w:rFonts w:hint="eastAsia"/>
          <w:color w:val="000000" w:themeColor="text1"/>
          <w:lang w:eastAsia="zh-CN"/>
        </w:rPr>
        <w:t>SDL</w:t>
      </w:r>
      <w:r w:rsidRPr="00A41071">
        <w:rPr>
          <w:rFonts w:hint="eastAsia"/>
          <w:color w:val="000000" w:themeColor="text1"/>
          <w:lang w:eastAsia="zh-CN"/>
        </w:rPr>
        <w:t>进行通讯</w:t>
      </w:r>
    </w:p>
    <w:p w:rsidR="00387EFF" w:rsidRPr="00AA3F00" w:rsidRDefault="00387EFF" w:rsidP="00A41071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>var JSONMessage = {</w:t>
      </w:r>
    </w:p>
    <w:p w:rsidR="00387EFF" w:rsidRPr="00AA3F00" w:rsidRDefault="00387EFF" w:rsidP="00A41071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"jsonrpc": "2.0",</w:t>
      </w:r>
    </w:p>
    <w:p w:rsidR="00387EFF" w:rsidRPr="00AA3F00" w:rsidRDefault="00387EFF" w:rsidP="00A41071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"id": -1,</w:t>
      </w:r>
    </w:p>
    <w:p w:rsidR="00387EFF" w:rsidRPr="00AA3F00" w:rsidRDefault="00387EFF" w:rsidP="00A41071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"method": "MB.registerComponent",</w:t>
      </w:r>
    </w:p>
    <w:p w:rsidR="00387EFF" w:rsidRPr="00AA3F00" w:rsidRDefault="00387EFF" w:rsidP="00A41071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"params": {</w:t>
      </w:r>
    </w:p>
    <w:p w:rsidR="00387EFF" w:rsidRPr="00AA3F00" w:rsidRDefault="00387EFF" w:rsidP="00A41071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    "componentName": "UI"</w:t>
      </w:r>
    </w:p>
    <w:p w:rsidR="00387EFF" w:rsidRPr="00AA3F00" w:rsidRDefault="00387EFF" w:rsidP="00A41071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}</w:t>
      </w:r>
    </w:p>
    <w:p w:rsidR="00387EFF" w:rsidRPr="00AA3F00" w:rsidRDefault="00387EFF" w:rsidP="00A41071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};</w:t>
      </w:r>
    </w:p>
    <w:p w:rsidR="00387EFF" w:rsidRPr="00A41071" w:rsidRDefault="00387EFF" w:rsidP="00387EFF">
      <w:pPr>
        <w:rPr>
          <w:color w:val="000000" w:themeColor="text1"/>
          <w:lang w:eastAsia="zh-CN"/>
        </w:rPr>
      </w:pPr>
      <w:r w:rsidRPr="00A41071">
        <w:rPr>
          <w:rFonts w:hint="eastAsia"/>
          <w:color w:val="000000" w:themeColor="text1"/>
          <w:lang w:eastAsia="zh-CN"/>
        </w:rPr>
        <w:t>可能的组件名称是</w:t>
      </w:r>
      <w:r w:rsidR="00A41071">
        <w:rPr>
          <w:rFonts w:hint="eastAsia"/>
          <w:color w:val="000000" w:themeColor="text1"/>
          <w:lang w:eastAsia="zh-CN"/>
        </w:rPr>
        <w:t xml:space="preserve"> UI</w:t>
      </w:r>
      <w:r w:rsidR="00A41071">
        <w:rPr>
          <w:rFonts w:hint="eastAsia"/>
          <w:color w:val="000000" w:themeColor="text1"/>
          <w:lang w:eastAsia="zh-CN"/>
        </w:rPr>
        <w:t>、</w:t>
      </w:r>
      <w:r w:rsidR="00A41071">
        <w:rPr>
          <w:rFonts w:hint="eastAsia"/>
          <w:color w:val="000000" w:themeColor="text1"/>
          <w:lang w:eastAsia="zh-CN"/>
        </w:rPr>
        <w:t xml:space="preserve"> Buttons</w:t>
      </w:r>
      <w:r w:rsidR="00A41071">
        <w:rPr>
          <w:rFonts w:hint="eastAsia"/>
          <w:color w:val="000000" w:themeColor="text1"/>
          <w:lang w:eastAsia="zh-CN"/>
        </w:rPr>
        <w:t>、</w:t>
      </w:r>
      <w:r w:rsidR="00A41071">
        <w:rPr>
          <w:rFonts w:hint="eastAsia"/>
          <w:color w:val="000000" w:themeColor="text1"/>
          <w:lang w:eastAsia="zh-CN"/>
        </w:rPr>
        <w:t xml:space="preserve"> BasicCommunication</w:t>
      </w:r>
      <w:r w:rsidR="00A41071">
        <w:rPr>
          <w:rFonts w:hint="eastAsia"/>
          <w:color w:val="000000" w:themeColor="text1"/>
          <w:lang w:eastAsia="zh-CN"/>
        </w:rPr>
        <w:t>、</w:t>
      </w:r>
      <w:r w:rsidR="00A41071">
        <w:rPr>
          <w:rFonts w:hint="eastAsia"/>
          <w:color w:val="000000" w:themeColor="text1"/>
          <w:lang w:eastAsia="zh-CN"/>
        </w:rPr>
        <w:t>VR</w:t>
      </w:r>
      <w:r w:rsidR="00A41071">
        <w:rPr>
          <w:rFonts w:hint="eastAsia"/>
          <w:color w:val="000000" w:themeColor="text1"/>
          <w:lang w:eastAsia="zh-CN"/>
        </w:rPr>
        <w:t>、</w:t>
      </w:r>
      <w:r w:rsidRPr="00A41071">
        <w:rPr>
          <w:rFonts w:hint="eastAsia"/>
          <w:color w:val="000000" w:themeColor="text1"/>
          <w:lang w:eastAsia="zh-CN"/>
        </w:rPr>
        <w:t>TTS</w:t>
      </w:r>
      <w:r w:rsidR="00A41071">
        <w:rPr>
          <w:rFonts w:hint="eastAsia"/>
          <w:color w:val="000000" w:themeColor="text1"/>
          <w:lang w:eastAsia="zh-CN"/>
        </w:rPr>
        <w:t>、</w:t>
      </w:r>
      <w:r w:rsidR="00A41071">
        <w:rPr>
          <w:rFonts w:hint="eastAsia"/>
          <w:color w:val="000000" w:themeColor="text1"/>
          <w:lang w:eastAsia="zh-CN"/>
        </w:rPr>
        <w:t>Navigation</w:t>
      </w:r>
      <w:r w:rsidRPr="00A41071">
        <w:rPr>
          <w:rFonts w:hint="eastAsia"/>
          <w:color w:val="000000" w:themeColor="text1"/>
          <w:lang w:eastAsia="zh-CN"/>
        </w:rPr>
        <w:t>和</w:t>
      </w:r>
      <w:r w:rsidRPr="00A41071">
        <w:rPr>
          <w:rFonts w:hint="eastAsia"/>
          <w:color w:val="000000" w:themeColor="text1"/>
          <w:lang w:eastAsia="zh-CN"/>
        </w:rPr>
        <w:t>VehicleInfo</w:t>
      </w:r>
    </w:p>
    <w:p w:rsidR="00387EFF" w:rsidRPr="00A41071" w:rsidRDefault="00387EFF" w:rsidP="00387EFF">
      <w:pPr>
        <w:rPr>
          <w:color w:val="000000" w:themeColor="text1"/>
          <w:lang w:eastAsia="zh-CN"/>
        </w:rPr>
      </w:pPr>
      <w:r w:rsidRPr="00A41071">
        <w:rPr>
          <w:rFonts w:hint="eastAsia"/>
          <w:color w:val="000000" w:themeColor="text1"/>
          <w:lang w:eastAsia="zh-CN"/>
        </w:rPr>
        <w:t>一旦这些组件被注册</w:t>
      </w:r>
      <w:r w:rsidR="00A41071">
        <w:rPr>
          <w:rFonts w:hint="eastAsia"/>
          <w:color w:val="000000" w:themeColor="text1"/>
          <w:lang w:eastAsia="zh-CN"/>
        </w:rPr>
        <w:t>，</w:t>
      </w:r>
      <w:r w:rsidRPr="00A41071">
        <w:rPr>
          <w:rFonts w:hint="eastAsia"/>
          <w:color w:val="000000" w:themeColor="text1"/>
          <w:lang w:eastAsia="zh-CN"/>
        </w:rPr>
        <w:t>HMI</w:t>
      </w:r>
      <w:r w:rsidRPr="00A41071">
        <w:rPr>
          <w:rFonts w:hint="eastAsia"/>
          <w:color w:val="000000" w:themeColor="text1"/>
          <w:lang w:eastAsia="zh-CN"/>
        </w:rPr>
        <w:t>必须通知</w:t>
      </w:r>
      <w:r w:rsidR="00A41071">
        <w:rPr>
          <w:rFonts w:hint="eastAsia"/>
          <w:color w:val="000000" w:themeColor="text1"/>
          <w:lang w:eastAsia="zh-CN"/>
        </w:rPr>
        <w:t>sdl</w:t>
      </w:r>
      <w:r w:rsidR="00A41071">
        <w:rPr>
          <w:rFonts w:hint="eastAsia"/>
          <w:color w:val="000000" w:themeColor="text1"/>
          <w:lang w:eastAsia="zh-CN"/>
        </w:rPr>
        <w:t>，</w:t>
      </w:r>
      <w:r w:rsidRPr="00A41071">
        <w:rPr>
          <w:rFonts w:hint="eastAsia"/>
          <w:color w:val="000000" w:themeColor="text1"/>
          <w:lang w:eastAsia="zh-CN"/>
        </w:rPr>
        <w:t>它已经准备开始使用</w:t>
      </w:r>
      <w:r w:rsidRPr="00A41071">
        <w:rPr>
          <w:rFonts w:hint="eastAsia"/>
          <w:color w:val="000000" w:themeColor="text1"/>
          <w:lang w:eastAsia="zh-CN"/>
        </w:rPr>
        <w:t>BasicCommunication.OnReady</w:t>
      </w:r>
      <w:r w:rsidRPr="00A41071">
        <w:rPr>
          <w:rFonts w:hint="eastAsia"/>
          <w:color w:val="000000" w:themeColor="text1"/>
          <w:lang w:eastAsia="zh-CN"/>
        </w:rPr>
        <w:t>进行之后的通讯</w:t>
      </w:r>
    </w:p>
    <w:p w:rsidR="00387EFF" w:rsidRPr="00AA3F00" w:rsidRDefault="00387EFF" w:rsidP="00387EFF">
      <w:pPr>
        <w:rPr>
          <w:i/>
          <w:color w:val="000000" w:themeColor="text1"/>
          <w:lang w:eastAsia="zh-CN"/>
        </w:rPr>
      </w:pPr>
      <w:r w:rsidRPr="00AA3F00">
        <w:rPr>
          <w:rFonts w:hint="eastAsia"/>
          <w:i/>
          <w:color w:val="000000" w:themeColor="text1"/>
          <w:lang w:eastAsia="zh-CN"/>
        </w:rPr>
        <w:t>收到</w:t>
      </w:r>
      <w:r w:rsidRPr="00AA3F00">
        <w:rPr>
          <w:rFonts w:hint="eastAsia"/>
          <w:i/>
          <w:color w:val="000000" w:themeColor="text1"/>
          <w:lang w:eastAsia="zh-CN"/>
        </w:rPr>
        <w:t xml:space="preserve"> OnReady </w:t>
      </w:r>
      <w:r w:rsidRPr="00AA3F00">
        <w:rPr>
          <w:rFonts w:hint="eastAsia"/>
          <w:i/>
          <w:color w:val="000000" w:themeColor="text1"/>
          <w:lang w:eastAsia="zh-CN"/>
        </w:rPr>
        <w:t>通知后，</w:t>
      </w:r>
      <w:r w:rsidRPr="00AA3F00">
        <w:rPr>
          <w:rFonts w:hint="eastAsia"/>
          <w:i/>
          <w:color w:val="000000" w:themeColor="text1"/>
          <w:lang w:eastAsia="zh-CN"/>
        </w:rPr>
        <w:t xml:space="preserve">SDL </w:t>
      </w:r>
      <w:r w:rsidRPr="00AA3F00">
        <w:rPr>
          <w:rFonts w:hint="eastAsia"/>
          <w:i/>
          <w:color w:val="000000" w:themeColor="text1"/>
          <w:lang w:eastAsia="zh-CN"/>
        </w:rPr>
        <w:t>将开始通过响应链接请求来检查不同</w:t>
      </w:r>
      <w:r w:rsidRPr="00AA3F00">
        <w:rPr>
          <w:rFonts w:hint="eastAsia"/>
          <w:i/>
          <w:color w:val="000000" w:themeColor="text1"/>
          <w:lang w:eastAsia="zh-CN"/>
        </w:rPr>
        <w:t xml:space="preserve"> HMI </w:t>
      </w:r>
      <w:r w:rsidRPr="00AA3F00">
        <w:rPr>
          <w:rFonts w:hint="eastAsia"/>
          <w:i/>
          <w:color w:val="000000" w:themeColor="text1"/>
          <w:lang w:eastAsia="zh-CN"/>
        </w:rPr>
        <w:t>组件的可用性：</w:t>
      </w:r>
    </w:p>
    <w:p w:rsidR="00387EFF" w:rsidRPr="00A41071" w:rsidRDefault="00387EFF" w:rsidP="00387EFF">
      <w:pPr>
        <w:rPr>
          <w:color w:val="000000" w:themeColor="text1"/>
          <w:lang w:eastAsia="zh-CN"/>
        </w:rPr>
      </w:pPr>
      <w:r w:rsidRPr="00A41071">
        <w:rPr>
          <w:rFonts w:hint="eastAsia"/>
          <w:color w:val="000000" w:themeColor="text1"/>
          <w:lang w:eastAsia="zh-CN"/>
        </w:rPr>
        <w:t xml:space="preserve">UI.IsReady - </w:t>
      </w:r>
      <w:r w:rsidRPr="00A41071">
        <w:rPr>
          <w:rFonts w:hint="eastAsia"/>
          <w:color w:val="000000" w:themeColor="text1"/>
          <w:lang w:eastAsia="zh-CN"/>
        </w:rPr>
        <w:t>显示屏可用性</w:t>
      </w:r>
    </w:p>
    <w:p w:rsidR="00387EFF" w:rsidRPr="00A41071" w:rsidRDefault="00387EFF" w:rsidP="00387EFF">
      <w:pPr>
        <w:rPr>
          <w:color w:val="000000" w:themeColor="text1"/>
          <w:lang w:eastAsia="zh-CN"/>
        </w:rPr>
      </w:pPr>
      <w:r w:rsidRPr="00A41071">
        <w:rPr>
          <w:rFonts w:hint="eastAsia"/>
          <w:color w:val="000000" w:themeColor="text1"/>
          <w:lang w:eastAsia="zh-CN"/>
        </w:rPr>
        <w:t xml:space="preserve">VR.IsReady - </w:t>
      </w:r>
      <w:r w:rsidRPr="00A41071">
        <w:rPr>
          <w:rFonts w:hint="eastAsia"/>
          <w:color w:val="000000" w:themeColor="text1"/>
          <w:lang w:eastAsia="zh-CN"/>
        </w:rPr>
        <w:t>语音识别模块可用性</w:t>
      </w:r>
    </w:p>
    <w:p w:rsidR="00387EFF" w:rsidRPr="00A41071" w:rsidRDefault="00387EFF" w:rsidP="00387EFF">
      <w:pPr>
        <w:rPr>
          <w:color w:val="000000" w:themeColor="text1"/>
          <w:lang w:eastAsia="zh-CN"/>
        </w:rPr>
      </w:pPr>
      <w:r w:rsidRPr="00A41071">
        <w:rPr>
          <w:rFonts w:hint="eastAsia"/>
          <w:color w:val="000000" w:themeColor="text1"/>
          <w:lang w:eastAsia="zh-CN"/>
        </w:rPr>
        <w:t xml:space="preserve">TTS.IsReady - </w:t>
      </w:r>
      <w:r w:rsidRPr="00A41071">
        <w:rPr>
          <w:rFonts w:hint="eastAsia"/>
          <w:color w:val="000000" w:themeColor="text1"/>
          <w:lang w:eastAsia="zh-CN"/>
        </w:rPr>
        <w:t>语音合成模块可用性</w:t>
      </w:r>
    </w:p>
    <w:p w:rsidR="00387EFF" w:rsidRPr="00A41071" w:rsidRDefault="00387EFF" w:rsidP="00387EFF">
      <w:pPr>
        <w:rPr>
          <w:color w:val="000000" w:themeColor="text1"/>
          <w:lang w:eastAsia="zh-CN"/>
        </w:rPr>
      </w:pPr>
      <w:r w:rsidRPr="00A41071">
        <w:rPr>
          <w:rFonts w:hint="eastAsia"/>
          <w:color w:val="000000" w:themeColor="text1"/>
          <w:lang w:eastAsia="zh-CN"/>
        </w:rPr>
        <w:lastRenderedPageBreak/>
        <w:t xml:space="preserve">Navigation.IsReady - </w:t>
      </w:r>
      <w:r w:rsidRPr="00A41071">
        <w:rPr>
          <w:rFonts w:hint="eastAsia"/>
          <w:color w:val="000000" w:themeColor="text1"/>
          <w:lang w:eastAsia="zh-CN"/>
        </w:rPr>
        <w:t>导航引擎可用性</w:t>
      </w:r>
    </w:p>
    <w:p w:rsidR="00387EFF" w:rsidRPr="00A41071" w:rsidRDefault="00387EFF" w:rsidP="00387EFF">
      <w:pPr>
        <w:rPr>
          <w:color w:val="000000" w:themeColor="text1"/>
          <w:lang w:eastAsia="zh-CN"/>
        </w:rPr>
      </w:pPr>
      <w:r w:rsidRPr="00A41071">
        <w:rPr>
          <w:rFonts w:hint="eastAsia"/>
          <w:color w:val="000000" w:themeColor="text1"/>
          <w:lang w:eastAsia="zh-CN"/>
        </w:rPr>
        <w:t xml:space="preserve">VehicleInfo.IsReady - </w:t>
      </w:r>
      <w:r w:rsidRPr="00A41071">
        <w:rPr>
          <w:rFonts w:hint="eastAsia"/>
          <w:color w:val="000000" w:themeColor="text1"/>
          <w:lang w:eastAsia="zh-CN"/>
        </w:rPr>
        <w:t>指示是否可以收集和提供车辆信息。</w:t>
      </w:r>
    </w:p>
    <w:p w:rsidR="0034508B" w:rsidRPr="00387EFF" w:rsidRDefault="0034508B" w:rsidP="00387EFF">
      <w:pPr>
        <w:rPr>
          <w:color w:val="FF0000"/>
          <w:lang w:eastAsia="zh-CN"/>
        </w:rPr>
      </w:pPr>
    </w:p>
    <w:p w:rsidR="00387EFF" w:rsidRPr="0034508B" w:rsidRDefault="00C879EC" w:rsidP="0034508B">
      <w:pPr>
        <w:pStyle w:val="3"/>
        <w:rPr>
          <w:lang w:eastAsia="zh-CN"/>
        </w:rPr>
      </w:pPr>
      <w:bookmarkStart w:id="16" w:name="_Toc481739473"/>
      <w:r>
        <w:rPr>
          <w:rFonts w:hint="eastAsia"/>
          <w:lang w:eastAsia="zh-CN"/>
        </w:rPr>
        <w:t>注册通知</w:t>
      </w:r>
      <w:bookmarkEnd w:id="16"/>
    </w:p>
    <w:p w:rsidR="00387EFF" w:rsidRPr="0034508B" w:rsidRDefault="00387EFF" w:rsidP="00387EFF">
      <w:pPr>
        <w:rPr>
          <w:color w:val="000000" w:themeColor="text1"/>
          <w:lang w:eastAsia="zh-CN"/>
        </w:rPr>
      </w:pPr>
      <w:r w:rsidRPr="0034508B">
        <w:rPr>
          <w:rFonts w:hint="eastAsia"/>
          <w:color w:val="000000" w:themeColor="text1"/>
          <w:lang w:eastAsia="zh-CN"/>
        </w:rPr>
        <w:t>HMI</w:t>
      </w:r>
      <w:r w:rsidRPr="0034508B">
        <w:rPr>
          <w:rFonts w:hint="eastAsia"/>
          <w:color w:val="000000" w:themeColor="text1"/>
          <w:lang w:eastAsia="zh-CN"/>
        </w:rPr>
        <w:t>也必须通过以下</w:t>
      </w:r>
      <w:r w:rsidRPr="0034508B">
        <w:rPr>
          <w:rFonts w:hint="eastAsia"/>
          <w:color w:val="000000" w:themeColor="text1"/>
          <w:lang w:eastAsia="zh-CN"/>
        </w:rPr>
        <w:t>RPC</w:t>
      </w:r>
      <w:r w:rsidRPr="0034508B">
        <w:rPr>
          <w:rFonts w:hint="eastAsia"/>
          <w:color w:val="000000" w:themeColor="text1"/>
          <w:lang w:eastAsia="zh-CN"/>
        </w:rPr>
        <w:t>的格式注册每一条通知</w:t>
      </w:r>
    </w:p>
    <w:p w:rsidR="00387EFF" w:rsidRPr="00AA3F00" w:rsidRDefault="00387EFF" w:rsidP="0034508B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>var obj = {</w:t>
      </w:r>
    </w:p>
    <w:p w:rsidR="00387EFF" w:rsidRPr="00AA3F00" w:rsidRDefault="00387EFF" w:rsidP="0034508B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"jsonrpc": "2.0",</w:t>
      </w:r>
    </w:p>
    <w:p w:rsidR="00387EFF" w:rsidRPr="00AA3F00" w:rsidRDefault="00387EFF" w:rsidP="0034508B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"id": -1,</w:t>
      </w:r>
    </w:p>
    <w:p w:rsidR="00387EFF" w:rsidRPr="00AA3F00" w:rsidRDefault="00387EFF" w:rsidP="0034508B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"method": "MB.subscribeTo",</w:t>
      </w:r>
    </w:p>
    <w:p w:rsidR="00387EFF" w:rsidRPr="00AA3F00" w:rsidRDefault="00387EFF" w:rsidP="0034508B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"params": {</w:t>
      </w:r>
    </w:p>
    <w:p w:rsidR="00387EFF" w:rsidRPr="00AA3F00" w:rsidRDefault="00387EFF" w:rsidP="0034508B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    "propertyName": notificationName</w:t>
      </w:r>
    </w:p>
    <w:p w:rsidR="00387EFF" w:rsidRPr="00AA3F00" w:rsidRDefault="00387EFF" w:rsidP="0034508B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    }</w:t>
      </w:r>
    </w:p>
    <w:p w:rsidR="00387EFF" w:rsidRPr="00AA3F00" w:rsidRDefault="00387EFF" w:rsidP="0034508B">
      <w:pPr>
        <w:shd w:val="clear" w:color="auto" w:fill="A6A6A6" w:themeFill="background1" w:themeFillShade="A6"/>
        <w:rPr>
          <w:color w:val="C00000"/>
          <w:lang w:eastAsia="zh-CN"/>
        </w:rPr>
      </w:pPr>
      <w:r w:rsidRPr="00AA3F00">
        <w:rPr>
          <w:color w:val="C00000"/>
          <w:lang w:eastAsia="zh-CN"/>
        </w:rPr>
        <w:t xml:space="preserve">        }</w:t>
      </w:r>
    </w:p>
    <w:p w:rsidR="00387EFF" w:rsidRDefault="00387EFF" w:rsidP="00387EFF">
      <w:pPr>
        <w:rPr>
          <w:color w:val="000000" w:themeColor="text1"/>
          <w:lang w:eastAsia="zh-CN"/>
        </w:rPr>
      </w:pPr>
      <w:r w:rsidRPr="0034508B">
        <w:rPr>
          <w:rFonts w:hint="eastAsia"/>
          <w:color w:val="000000" w:themeColor="text1"/>
          <w:lang w:eastAsia="zh-CN"/>
        </w:rPr>
        <w:t xml:space="preserve">propertyName </w:t>
      </w:r>
      <w:r w:rsidRPr="0034508B">
        <w:rPr>
          <w:rFonts w:hint="eastAsia"/>
          <w:color w:val="000000" w:themeColor="text1"/>
          <w:lang w:eastAsia="zh-CN"/>
        </w:rPr>
        <w:t>是通知</w:t>
      </w:r>
      <w:r w:rsidRPr="0034508B">
        <w:rPr>
          <w:rFonts w:hint="eastAsia"/>
          <w:color w:val="000000" w:themeColor="text1"/>
          <w:lang w:eastAsia="zh-CN"/>
        </w:rPr>
        <w:t>(notification)</w:t>
      </w:r>
      <w:r w:rsidRPr="0034508B">
        <w:rPr>
          <w:rFonts w:hint="eastAsia"/>
          <w:color w:val="000000" w:themeColor="text1"/>
          <w:lang w:eastAsia="zh-CN"/>
        </w:rPr>
        <w:t>的名字</w:t>
      </w:r>
      <w:r w:rsidRPr="0034508B">
        <w:rPr>
          <w:rFonts w:hint="eastAsia"/>
          <w:color w:val="000000" w:themeColor="text1"/>
          <w:lang w:eastAsia="zh-CN"/>
        </w:rPr>
        <w:t xml:space="preserve">, </w:t>
      </w:r>
      <w:r w:rsidRPr="0034508B">
        <w:rPr>
          <w:rFonts w:hint="eastAsia"/>
          <w:color w:val="000000" w:themeColor="text1"/>
          <w:lang w:eastAsia="zh-CN"/>
        </w:rPr>
        <w:t>好比</w:t>
      </w:r>
      <w:r w:rsidRPr="0034508B">
        <w:rPr>
          <w:rFonts w:hint="eastAsia"/>
          <w:color w:val="000000" w:themeColor="text1"/>
          <w:lang w:eastAsia="zh-CN"/>
        </w:rPr>
        <w:t xml:space="preserve"> Buttons.OnButtonSubscription</w:t>
      </w:r>
    </w:p>
    <w:p w:rsidR="0034508B" w:rsidRDefault="0034508B" w:rsidP="00387EFF">
      <w:pPr>
        <w:rPr>
          <w:color w:val="000000" w:themeColor="text1"/>
          <w:lang w:eastAsia="zh-CN"/>
        </w:rPr>
      </w:pPr>
    </w:p>
    <w:p w:rsidR="0034508B" w:rsidRPr="00AA3F00" w:rsidRDefault="0034508B" w:rsidP="00387EFF">
      <w:pPr>
        <w:rPr>
          <w:i/>
          <w:color w:val="000000" w:themeColor="text1"/>
          <w:lang w:eastAsia="zh-CN"/>
        </w:rPr>
      </w:pPr>
      <w:r w:rsidRPr="00AA3F00">
        <w:rPr>
          <w:rFonts w:hint="eastAsia"/>
          <w:i/>
          <w:color w:val="000000" w:themeColor="text1"/>
          <w:lang w:eastAsia="zh-CN"/>
        </w:rPr>
        <w:t>注意事项：</w:t>
      </w:r>
    </w:p>
    <w:p w:rsidR="00387EFF" w:rsidRPr="0034508B" w:rsidRDefault="0034508B" w:rsidP="00387EFF">
      <w:p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a.</w:t>
      </w:r>
      <w:r w:rsidR="00387EFF" w:rsidRPr="0034508B">
        <w:rPr>
          <w:rFonts w:hint="eastAsia"/>
          <w:color w:val="000000" w:themeColor="text1"/>
          <w:lang w:eastAsia="zh-CN"/>
        </w:rPr>
        <w:t>HMI</w:t>
      </w:r>
      <w:r w:rsidR="00387EFF" w:rsidRPr="0034508B">
        <w:rPr>
          <w:rFonts w:hint="eastAsia"/>
          <w:color w:val="000000" w:themeColor="text1"/>
          <w:lang w:eastAsia="zh-CN"/>
        </w:rPr>
        <w:t>必须注册他的所有组件</w:t>
      </w:r>
      <w:r w:rsidR="00387EFF" w:rsidRPr="0034508B">
        <w:rPr>
          <w:rFonts w:hint="eastAsia"/>
          <w:color w:val="000000" w:themeColor="text1"/>
          <w:lang w:eastAsia="zh-CN"/>
        </w:rPr>
        <w:t xml:space="preserve">, </w:t>
      </w:r>
      <w:r w:rsidR="00387EFF" w:rsidRPr="0034508B">
        <w:rPr>
          <w:rFonts w:hint="eastAsia"/>
          <w:color w:val="000000" w:themeColor="text1"/>
          <w:lang w:eastAsia="zh-CN"/>
        </w:rPr>
        <w:t>发送</w:t>
      </w:r>
      <w:r w:rsidR="00387EFF" w:rsidRPr="0034508B">
        <w:rPr>
          <w:rFonts w:hint="eastAsia"/>
          <w:color w:val="000000" w:themeColor="text1"/>
          <w:lang w:eastAsia="zh-CN"/>
        </w:rPr>
        <w:t xml:space="preserve"> OnReady</w:t>
      </w:r>
      <w:r w:rsidR="00387EFF" w:rsidRPr="0034508B">
        <w:rPr>
          <w:rFonts w:hint="eastAsia"/>
          <w:color w:val="000000" w:themeColor="text1"/>
          <w:lang w:eastAsia="zh-CN"/>
        </w:rPr>
        <w:t>的通知</w:t>
      </w:r>
      <w:r w:rsidR="00387EFF" w:rsidRPr="0034508B">
        <w:rPr>
          <w:rFonts w:hint="eastAsia"/>
          <w:color w:val="000000" w:themeColor="text1"/>
          <w:lang w:eastAsia="zh-CN"/>
        </w:rPr>
        <w:t xml:space="preserve">, </w:t>
      </w:r>
      <w:r w:rsidR="00387EFF" w:rsidRPr="0034508B">
        <w:rPr>
          <w:rFonts w:hint="eastAsia"/>
          <w:color w:val="000000" w:themeColor="text1"/>
          <w:lang w:eastAsia="zh-CN"/>
        </w:rPr>
        <w:t>响应每一个</w:t>
      </w:r>
      <w:r w:rsidR="00387EFF" w:rsidRPr="0034508B">
        <w:rPr>
          <w:rFonts w:hint="eastAsia"/>
          <w:color w:val="000000" w:themeColor="text1"/>
          <w:lang w:eastAsia="zh-CN"/>
        </w:rPr>
        <w:t xml:space="preserve"> IsReady </w:t>
      </w:r>
      <w:r w:rsidR="00387EFF" w:rsidRPr="0034508B">
        <w:rPr>
          <w:rFonts w:hint="eastAsia"/>
          <w:color w:val="000000" w:themeColor="text1"/>
          <w:lang w:eastAsia="zh-CN"/>
        </w:rPr>
        <w:t>的</w:t>
      </w:r>
      <w:r w:rsidR="00387EFF" w:rsidRPr="0034508B">
        <w:rPr>
          <w:rFonts w:hint="eastAsia"/>
          <w:color w:val="000000" w:themeColor="text1"/>
          <w:lang w:eastAsia="zh-CN"/>
        </w:rPr>
        <w:t xml:space="preserve">RPCs, </w:t>
      </w:r>
      <w:r w:rsidR="00387EFF" w:rsidRPr="0034508B">
        <w:rPr>
          <w:rFonts w:hint="eastAsia"/>
          <w:color w:val="000000" w:themeColor="text1"/>
          <w:lang w:eastAsia="zh-CN"/>
        </w:rPr>
        <w:t>并且为每一个想要收到的通知进行注册</w:t>
      </w:r>
      <w:r w:rsidRPr="0034508B">
        <w:rPr>
          <w:rFonts w:hint="eastAsia"/>
          <w:color w:val="000000" w:themeColor="text1"/>
          <w:lang w:eastAsia="zh-CN"/>
        </w:rPr>
        <w:t>。</w:t>
      </w:r>
    </w:p>
    <w:p w:rsidR="00387EFF" w:rsidRPr="0034508B" w:rsidRDefault="00387EFF" w:rsidP="00387EFF">
      <w:pPr>
        <w:rPr>
          <w:color w:val="000000" w:themeColor="text1"/>
          <w:lang w:eastAsia="zh-CN"/>
        </w:rPr>
      </w:pPr>
    </w:p>
    <w:p w:rsidR="00387EFF" w:rsidRDefault="0034508B" w:rsidP="00387EFF">
      <w:p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b.</w:t>
      </w:r>
      <w:r w:rsidR="00387EFF" w:rsidRPr="0034508B">
        <w:rPr>
          <w:rFonts w:hint="eastAsia"/>
          <w:color w:val="000000" w:themeColor="text1"/>
          <w:lang w:eastAsia="zh-CN"/>
        </w:rPr>
        <w:t>如果对任何组件</w:t>
      </w:r>
      <w:r w:rsidR="00387EFF" w:rsidRPr="0034508B">
        <w:rPr>
          <w:rFonts w:hint="eastAsia"/>
          <w:color w:val="000000" w:themeColor="text1"/>
          <w:lang w:eastAsia="zh-CN"/>
        </w:rPr>
        <w:t xml:space="preserve"> IsReady </w:t>
      </w:r>
      <w:r w:rsidR="00387EFF" w:rsidRPr="0034508B">
        <w:rPr>
          <w:rFonts w:hint="eastAsia"/>
          <w:color w:val="000000" w:themeColor="text1"/>
          <w:lang w:eastAsia="zh-CN"/>
        </w:rPr>
        <w:t>请求的响应包含</w:t>
      </w:r>
      <w:r w:rsidR="00387EFF" w:rsidRPr="0034508B">
        <w:rPr>
          <w:rFonts w:hint="eastAsia"/>
          <w:color w:val="000000" w:themeColor="text1"/>
          <w:lang w:eastAsia="zh-CN"/>
        </w:rPr>
        <w:t xml:space="preserve"> {"available": false}</w:t>
      </w:r>
      <w:r w:rsidR="00387EFF" w:rsidRPr="0034508B">
        <w:rPr>
          <w:rFonts w:hint="eastAsia"/>
          <w:color w:val="000000" w:themeColor="text1"/>
          <w:lang w:eastAsia="zh-CN"/>
        </w:rPr>
        <w:t>，</w:t>
      </w:r>
      <w:r w:rsidR="00387EFF" w:rsidRPr="0034508B">
        <w:rPr>
          <w:rFonts w:hint="eastAsia"/>
          <w:color w:val="000000" w:themeColor="text1"/>
          <w:lang w:eastAsia="zh-CN"/>
        </w:rPr>
        <w:t xml:space="preserve">SDL </w:t>
      </w:r>
      <w:r w:rsidR="00387EFF" w:rsidRPr="0034508B">
        <w:rPr>
          <w:rFonts w:hint="eastAsia"/>
          <w:color w:val="000000" w:themeColor="text1"/>
          <w:lang w:eastAsia="zh-CN"/>
        </w:rPr>
        <w:t>将不再与该组件进行通信。</w:t>
      </w:r>
    </w:p>
    <w:p w:rsidR="00662DAE" w:rsidRPr="0034508B" w:rsidRDefault="00662DAE" w:rsidP="00387EFF">
      <w:pPr>
        <w:rPr>
          <w:color w:val="000000" w:themeColor="text1"/>
          <w:lang w:eastAsia="zh-CN"/>
        </w:rPr>
      </w:pPr>
    </w:p>
    <w:p w:rsidR="00387EFF" w:rsidRPr="005D2CCD" w:rsidRDefault="00387EFF" w:rsidP="005D2CCD">
      <w:pPr>
        <w:pStyle w:val="3"/>
        <w:rPr>
          <w:lang w:eastAsia="zh-CN"/>
        </w:rPr>
      </w:pPr>
      <w:bookmarkStart w:id="17" w:name="_Toc481739474"/>
      <w:r w:rsidRPr="005D2CCD">
        <w:rPr>
          <w:rFonts w:hint="eastAsia"/>
          <w:lang w:eastAsia="zh-CN"/>
        </w:rPr>
        <w:lastRenderedPageBreak/>
        <w:t xml:space="preserve">IsReady </w:t>
      </w:r>
      <w:r w:rsidR="005D2CCD">
        <w:rPr>
          <w:rFonts w:hint="eastAsia"/>
          <w:lang w:eastAsia="zh-CN"/>
        </w:rPr>
        <w:t>时序</w:t>
      </w:r>
      <w:r w:rsidRPr="005D2CCD">
        <w:rPr>
          <w:rFonts w:hint="eastAsia"/>
          <w:lang w:eastAsia="zh-CN"/>
        </w:rPr>
        <w:t>图</w:t>
      </w:r>
      <w:bookmarkEnd w:id="17"/>
    </w:p>
    <w:p w:rsidR="00387EFF" w:rsidRPr="0034508B" w:rsidRDefault="00AA3F00" w:rsidP="00387EFF">
      <w:pPr>
        <w:rPr>
          <w:color w:val="000000" w:themeColor="text1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16E1730" wp14:editId="577C7F87">
            <wp:extent cx="5314196" cy="9415221"/>
            <wp:effectExtent l="0" t="0" r="1270" b="0"/>
            <wp:docPr id="413" name="图片 413" descr="IsReady 序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sReady 序列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28" cy="942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08B" w:rsidRPr="0034508B" w:rsidRDefault="0034508B" w:rsidP="00387EFF">
      <w:pPr>
        <w:rPr>
          <w:color w:val="000000" w:themeColor="text1"/>
          <w:lang w:eastAsia="zh-CN"/>
        </w:rPr>
      </w:pPr>
    </w:p>
    <w:p w:rsidR="006D6A42" w:rsidRDefault="00B41528" w:rsidP="00CA587B">
      <w:pPr>
        <w:pStyle w:val="2"/>
        <w:rPr>
          <w:lang w:eastAsia="zh-CN"/>
        </w:rPr>
      </w:pPr>
      <w:bookmarkStart w:id="18" w:name="_Toc481739475"/>
      <w:r>
        <w:rPr>
          <w:rFonts w:hint="eastAsia"/>
          <w:lang w:eastAsia="zh-CN"/>
        </w:rPr>
        <w:t>模板</w:t>
      </w:r>
      <w:bookmarkEnd w:id="18"/>
    </w:p>
    <w:p w:rsidR="00494B1D" w:rsidRDefault="004A4474" w:rsidP="00CA587B">
      <w:pPr>
        <w:pStyle w:val="3"/>
        <w:rPr>
          <w:lang w:eastAsia="zh-CN"/>
        </w:rPr>
      </w:pPr>
      <w:bookmarkStart w:id="19" w:name="_Toc481739476"/>
      <w:r>
        <w:rPr>
          <w:rFonts w:hint="eastAsia"/>
          <w:lang w:eastAsia="zh-CN"/>
        </w:rPr>
        <w:t>布局</w:t>
      </w:r>
      <w:r w:rsidR="00B41528">
        <w:rPr>
          <w:rFonts w:hint="eastAsia"/>
          <w:lang w:eastAsia="zh-CN"/>
        </w:rPr>
        <w:t>模板介绍</w:t>
      </w:r>
      <w:bookmarkEnd w:id="19"/>
    </w:p>
    <w:p w:rsidR="00494B1D" w:rsidRDefault="00B41528" w:rsidP="00CA587B">
      <w:pPr>
        <w:pStyle w:val="3"/>
        <w:rPr>
          <w:lang w:eastAsia="zh-CN"/>
        </w:rPr>
      </w:pPr>
      <w:bookmarkStart w:id="20" w:name="_Toc481739477"/>
      <w:r>
        <w:rPr>
          <w:rFonts w:hint="eastAsia"/>
          <w:lang w:eastAsia="zh-CN"/>
        </w:rPr>
        <w:t>模板的实现</w:t>
      </w:r>
      <w:bookmarkEnd w:id="20"/>
    </w:p>
    <w:p w:rsidR="00CE0916" w:rsidRDefault="00EF16A2" w:rsidP="00CE0916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E3537E1" wp14:editId="3AADAAC6">
            <wp:extent cx="6714067" cy="5116607"/>
            <wp:effectExtent l="0" t="0" r="0" b="8255"/>
            <wp:docPr id="26" name="图片 26" descr="C:\Users\Administrator\Desktop\hmi\HMI design\SetDisplay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hmi\HMI design\SetDisplayLayou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067" cy="511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916" w:rsidRPr="00CE0916" w:rsidRDefault="00CE0916" w:rsidP="00CE0916">
      <w:pPr>
        <w:rPr>
          <w:lang w:eastAsia="zh-CN"/>
        </w:rPr>
      </w:pPr>
    </w:p>
    <w:p w:rsidR="00CA587B" w:rsidRPr="00CA587B" w:rsidRDefault="00913ECE" w:rsidP="00CA587B">
      <w:pPr>
        <w:pStyle w:val="1"/>
        <w:rPr>
          <w:lang w:eastAsia="zh-CN"/>
        </w:rPr>
      </w:pPr>
      <w:bookmarkStart w:id="21" w:name="_Toc481739478"/>
      <w:r>
        <w:rPr>
          <w:rFonts w:hint="eastAsia"/>
          <w:lang w:eastAsia="zh-CN"/>
        </w:rPr>
        <w:t>可用</w:t>
      </w:r>
      <w:r w:rsidR="00A613BE">
        <w:rPr>
          <w:rFonts w:hint="eastAsia"/>
          <w:lang w:eastAsia="zh-CN"/>
        </w:rPr>
        <w:t>模板</w:t>
      </w:r>
      <w:bookmarkEnd w:id="21"/>
    </w:p>
    <w:p w:rsidR="008B59F5" w:rsidRDefault="00754856" w:rsidP="00D37B5A">
      <w:pPr>
        <w:pStyle w:val="2"/>
        <w:rPr>
          <w:lang w:eastAsia="zh-CN"/>
        </w:rPr>
      </w:pPr>
      <w:bookmarkStart w:id="22" w:name="_Toc481739479"/>
      <w:r w:rsidRPr="00CA587B">
        <w:t>MEDIA – WITH PROGRASS BAR</w:t>
      </w:r>
      <w:bookmarkEnd w:id="22"/>
    </w:p>
    <w:p w:rsidR="00DD04B3" w:rsidRDefault="00DD04B3" w:rsidP="00DD04B3">
      <w:pPr>
        <w:pStyle w:val="3"/>
        <w:rPr>
          <w:lang w:eastAsia="zh-CN"/>
        </w:rPr>
      </w:pPr>
      <w:bookmarkStart w:id="23" w:name="_Toc481739480"/>
      <w:r>
        <w:rPr>
          <w:rFonts w:hint="eastAsia"/>
          <w:lang w:eastAsia="zh-CN"/>
        </w:rPr>
        <w:t>属性</w:t>
      </w:r>
      <w:bookmarkEnd w:id="23"/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"mainField1"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"mainField2"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"mainField3"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C6B34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C6B34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7C6B34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7C6B34" w:rsidRPr="007C6B34" w:rsidRDefault="007C6B34" w:rsidP="007C6B3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C6B34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FF635F" w:rsidRPr="00FF635F" w:rsidRDefault="00FF635F" w:rsidP="00FF635F">
      <w:pPr>
        <w:rPr>
          <w:noProof/>
          <w:lang w:eastAsia="zh-CN"/>
        </w:rPr>
      </w:pPr>
    </w:p>
    <w:p w:rsidR="00DA27C3" w:rsidRDefault="00DA27C3" w:rsidP="00DA27C3">
      <w:pPr>
        <w:pStyle w:val="3"/>
        <w:rPr>
          <w:lang w:eastAsia="zh-CN"/>
        </w:rPr>
      </w:pPr>
      <w:bookmarkStart w:id="24" w:name="_Toc481739481"/>
      <w:r w:rsidRPr="00A27988">
        <w:t>Show</w:t>
      </w:r>
      <w:bookmarkEnd w:id="24"/>
      <w:r w:rsidRPr="00A27988">
        <w:t xml:space="preserve"> </w:t>
      </w: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DA27C3" w:rsidTr="004F0F0E">
        <w:tc>
          <w:tcPr>
            <w:tcW w:w="1526" w:type="dxa"/>
            <w:shd w:val="clear" w:color="auto" w:fill="548DD4" w:themeFill="text2" w:themeFillTint="99"/>
          </w:tcPr>
          <w:p w:rsidR="00DA27C3" w:rsidRDefault="00DA27C3" w:rsidP="004F0F0E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DA27C3" w:rsidRDefault="00DA27C3" w:rsidP="004F0F0E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DA27C3" w:rsidTr="004F0F0E">
        <w:tc>
          <w:tcPr>
            <w:tcW w:w="1526" w:type="dxa"/>
          </w:tcPr>
          <w:p w:rsidR="00DA27C3" w:rsidRDefault="00DA27C3" w:rsidP="004F0F0E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46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12077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"/fs/rwdata/storage/sdl/584421907_6b50de75f3391a9e8117be9ded91461eabe62e54f74c8538e897e6621179721a/action.png"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5548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5549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2260B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  <w:tr w:rsidR="00DA27C3" w:rsidTr="004F0F0E">
        <w:tc>
          <w:tcPr>
            <w:tcW w:w="1526" w:type="dxa"/>
          </w:tcPr>
          <w:p w:rsidR="00DA27C3" w:rsidRDefault="00DA27C3" w:rsidP="004F0F0E">
            <w:pPr>
              <w:jc w:val="center"/>
              <w:rPr>
                <w:lang w:eastAsia="zh-CN"/>
              </w:rPr>
            </w:pPr>
            <w:r w:rsidRPr="0052450A">
              <w:rPr>
                <w:lang w:eastAsia="zh-CN"/>
              </w:rPr>
              <w:lastRenderedPageBreak/>
              <w:t>UI.SetMediaClockTimer</w:t>
            </w:r>
          </w:p>
        </w:tc>
        <w:tc>
          <w:tcPr>
            <w:tcW w:w="8050" w:type="dxa"/>
          </w:tcPr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"UI.SetMediaClockTimer"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12077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"endTime"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"hours"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0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"minutes"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20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50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"startTime"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"hours"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0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"minutes"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12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34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"updateMode"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"COUNTUP"</w:t>
            </w:r>
          </w:p>
          <w:p w:rsidR="00DA27C3" w:rsidRPr="00BA0DC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2260BE" w:rsidRDefault="00DA27C3" w:rsidP="004F0F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DA27C3" w:rsidRDefault="00DA27C3" w:rsidP="00DA27C3">
      <w:pPr>
        <w:rPr>
          <w:lang w:eastAsia="zh-CN"/>
        </w:rPr>
      </w:pPr>
      <w:r>
        <w:rPr>
          <w:rFonts w:hint="eastAsia"/>
          <w:lang w:eastAsia="zh-CN"/>
        </w:rPr>
        <w:t>执行</w:t>
      </w:r>
      <w:r w:rsidRPr="007833C7">
        <w:rPr>
          <w:lang w:eastAsia="zh-CN"/>
        </w:rPr>
        <w:t>SetMediaClockTimer</w:t>
      </w:r>
      <w:r>
        <w:rPr>
          <w:rFonts w:hint="eastAsia"/>
          <w:lang w:eastAsia="zh-CN"/>
        </w:rPr>
        <w:t>之前</w:t>
      </w:r>
    </w:p>
    <w:p w:rsidR="00DA27C3" w:rsidRDefault="00DA27C3" w:rsidP="00DA27C3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48B1172" wp14:editId="56291C2D">
            <wp:extent cx="4984872" cy="3704095"/>
            <wp:effectExtent l="0" t="0" r="6350" b="0"/>
            <wp:docPr id="29" name="图片 29" descr="C:\Users\Administrator\Desktop\hmi\HMI templates.files\png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hmi\HMI templates.files\png_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503" cy="370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rPr>
          <w:lang w:eastAsia="zh-CN"/>
        </w:rPr>
      </w:pPr>
      <w:r>
        <w:rPr>
          <w:rFonts w:hint="eastAsia"/>
          <w:lang w:eastAsia="zh-CN"/>
        </w:rPr>
        <w:t>执行</w:t>
      </w:r>
      <w:r w:rsidRPr="007833C7">
        <w:rPr>
          <w:lang w:eastAsia="zh-CN"/>
        </w:rPr>
        <w:t>SetMediaClockTimer</w:t>
      </w:r>
      <w:r>
        <w:rPr>
          <w:rFonts w:hint="eastAsia"/>
          <w:lang w:eastAsia="zh-CN"/>
        </w:rPr>
        <w:t>之后</w:t>
      </w:r>
    </w:p>
    <w:p w:rsidR="00DA27C3" w:rsidRPr="00721838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22ADB6B" wp14:editId="41304F05">
            <wp:extent cx="4964338" cy="3693319"/>
            <wp:effectExtent l="0" t="0" r="8255" b="2540"/>
            <wp:docPr id="8" name="图片 8" descr="C:\Users\Administrator\Desktop\hmi\png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hmi\png_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09" cy="369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效果图</w:t>
      </w:r>
    </w:p>
    <w:p w:rsidR="00DA27C3" w:rsidRDefault="00DA27C3" w:rsidP="00DA27C3">
      <w:pPr>
        <w:rPr>
          <w:lang w:eastAsia="zh-CN"/>
        </w:rPr>
      </w:pPr>
      <w:r>
        <w:rPr>
          <w:rFonts w:hint="eastAsia"/>
          <w:lang w:eastAsia="zh-CN"/>
        </w:rPr>
        <w:t>执行</w:t>
      </w:r>
      <w:r w:rsidRPr="007833C7">
        <w:rPr>
          <w:lang w:eastAsia="zh-CN"/>
        </w:rPr>
        <w:t>SetMediaClockTimer</w:t>
      </w:r>
      <w:r>
        <w:rPr>
          <w:rFonts w:hint="eastAsia"/>
          <w:lang w:eastAsia="zh-CN"/>
        </w:rPr>
        <w:t>之前</w:t>
      </w:r>
    </w:p>
    <w:p w:rsidR="00DA27C3" w:rsidRDefault="00DA27C3" w:rsidP="00DA27C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55440AB" wp14:editId="3C41C666">
            <wp:extent cx="4355024" cy="2604346"/>
            <wp:effectExtent l="0" t="0" r="7620" b="5715"/>
            <wp:docPr id="28" name="图片 28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817" cy="26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rPr>
          <w:lang w:eastAsia="zh-CN"/>
        </w:rPr>
      </w:pPr>
      <w:r>
        <w:rPr>
          <w:rFonts w:hint="eastAsia"/>
          <w:lang w:eastAsia="zh-CN"/>
        </w:rPr>
        <w:t>执行</w:t>
      </w:r>
      <w:r w:rsidRPr="007833C7">
        <w:rPr>
          <w:lang w:eastAsia="zh-CN"/>
        </w:rPr>
        <w:t>SetMediaClockTimer</w:t>
      </w:r>
      <w:r>
        <w:rPr>
          <w:rFonts w:hint="eastAsia"/>
          <w:lang w:eastAsia="zh-CN"/>
        </w:rPr>
        <w:t>之后</w:t>
      </w:r>
    </w:p>
    <w:p w:rsidR="00DA27C3" w:rsidRDefault="00DA27C3" w:rsidP="00DA27C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2650EA5" wp14:editId="39EFB6BE">
            <wp:extent cx="4352288" cy="2606040"/>
            <wp:effectExtent l="0" t="0" r="0" b="3810"/>
            <wp:docPr id="3" name="图片 3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229" cy="260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Default="00DA27C3" w:rsidP="00DA27C3">
      <w:pPr>
        <w:rPr>
          <w:lang w:eastAsia="zh-CN"/>
        </w:rPr>
      </w:pPr>
    </w:p>
    <w:p w:rsidR="00DA27C3" w:rsidRPr="00DD04B3" w:rsidRDefault="00DA27C3" w:rsidP="00DA27C3">
      <w:pPr>
        <w:rPr>
          <w:lang w:eastAsia="zh-CN"/>
        </w:rPr>
      </w:pPr>
    </w:p>
    <w:p w:rsidR="00EA18DA" w:rsidRDefault="00EA18DA" w:rsidP="00EA18DA">
      <w:pPr>
        <w:pStyle w:val="3"/>
        <w:rPr>
          <w:lang w:eastAsia="zh-CN"/>
        </w:rPr>
      </w:pPr>
      <w:bookmarkStart w:id="25" w:name="_Ref481671705"/>
      <w:bookmarkStart w:id="26" w:name="_Toc481739482"/>
      <w:r w:rsidRPr="00A27988">
        <w:t>AppListView</w:t>
      </w:r>
      <w:bookmarkEnd w:id="25"/>
      <w:bookmarkEnd w:id="26"/>
    </w:p>
    <w:p w:rsidR="00EA18DA" w:rsidRDefault="00EA18DA" w:rsidP="00EA18DA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8475"/>
      </w:tblGrid>
      <w:tr w:rsidR="00EA18DA" w:rsidTr="00AC4148">
        <w:tc>
          <w:tcPr>
            <w:tcW w:w="1101" w:type="dxa"/>
            <w:shd w:val="clear" w:color="auto" w:fill="548DD4" w:themeFill="text2" w:themeFillTint="99"/>
          </w:tcPr>
          <w:p w:rsidR="00EA18DA" w:rsidRDefault="00EA18DA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475" w:type="dxa"/>
            <w:shd w:val="clear" w:color="auto" w:fill="548DD4" w:themeFill="text2" w:themeFillTint="99"/>
          </w:tcPr>
          <w:p w:rsidR="00EA18DA" w:rsidRDefault="00EA18DA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EA18DA" w:rsidTr="00AC4148">
        <w:tc>
          <w:tcPr>
            <w:tcW w:w="1101" w:type="dxa"/>
          </w:tcPr>
          <w:p w:rsidR="00EA18DA" w:rsidRDefault="00EA18DA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UI.SetAppIcon</w:t>
            </w:r>
          </w:p>
        </w:tc>
        <w:tc>
          <w:tcPr>
            <w:tcW w:w="8475" w:type="dxa"/>
          </w:tcPr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"UI.SetAppIcon"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11840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"syncFileName"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EA18DA" w:rsidRPr="002260BE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  <w:tr w:rsidR="00EA18DA" w:rsidTr="00AC4148">
        <w:tc>
          <w:tcPr>
            <w:tcW w:w="1101" w:type="dxa"/>
          </w:tcPr>
          <w:p w:rsidR="00EA18DA" w:rsidRDefault="00EA18DA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BasicCommunication.OnAppRegistered</w:t>
            </w:r>
          </w:p>
        </w:tc>
        <w:tc>
          <w:tcPr>
            <w:tcW w:w="8475" w:type="dxa"/>
          </w:tcPr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"BasicCommunication.OnAppRegistered"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"application"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11840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"appName"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"SyncProxyTester"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"appType"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"deviceInfo"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"6b50de75f3391a9e8117be9ded91461eabe62e54f74c8538e897e6621179721a"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"isSDLAllowed"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"name"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"BTGalaxy On5 (2016)"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"transportType"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"BLUETOOTH"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"hmiDisplayLanguageDesired"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"EN-US"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"icon"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"isMediaApplication"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"ngnMediaScreenAppName"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"SPT"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"policyAppID"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"584421907"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"requestType"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"LAUNCH_APP"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"QUERY_APPS"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"PROPRIETARY"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"priority"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"NONE"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"ttsName"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"Sync Proxy Tester"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"vrSynonyms"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"Synonym1"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"Synonym2"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EA18DA" w:rsidRPr="00FC043C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EA18DA" w:rsidRPr="002260BE" w:rsidRDefault="00EA18D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EA18DA" w:rsidRDefault="00EA18DA" w:rsidP="00EA18DA">
      <w:pPr>
        <w:rPr>
          <w:lang w:eastAsia="zh-CN"/>
        </w:rPr>
      </w:pPr>
    </w:p>
    <w:p w:rsidR="00EA18DA" w:rsidRDefault="00EA18DA" w:rsidP="00EA18DA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EA18DA" w:rsidRDefault="00CF74BE" w:rsidP="00EA18DA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2614E32" wp14:editId="6A017667">
            <wp:extent cx="3886200" cy="2933530"/>
            <wp:effectExtent l="0" t="0" r="0" b="635"/>
            <wp:docPr id="1" name="图片 1" descr="C:\Users\Administrator\Desktop\hmi\pn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hmi\png_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93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8DA" w:rsidRDefault="00EA18DA" w:rsidP="00EA18DA">
      <w:pPr>
        <w:rPr>
          <w:lang w:eastAsia="zh-CN"/>
        </w:rPr>
      </w:pPr>
    </w:p>
    <w:p w:rsidR="00EA18DA" w:rsidRDefault="00EA18DA" w:rsidP="00EA18DA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EA18DA" w:rsidRPr="00721838" w:rsidRDefault="00EA18DA" w:rsidP="00EA18D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5284DFF" wp14:editId="064514CB">
            <wp:extent cx="3937784" cy="2357846"/>
            <wp:effectExtent l="0" t="0" r="5715" b="4445"/>
            <wp:docPr id="6" name="图片 6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110" cy="235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8DA" w:rsidRPr="00DC7F70" w:rsidRDefault="00EA18DA" w:rsidP="00EA18DA">
      <w:pPr>
        <w:rPr>
          <w:lang w:eastAsia="zh-CN"/>
        </w:rPr>
      </w:pPr>
    </w:p>
    <w:p w:rsidR="00DA27C3" w:rsidRDefault="00DA27C3" w:rsidP="00DA27C3">
      <w:pPr>
        <w:pStyle w:val="3"/>
        <w:rPr>
          <w:lang w:eastAsia="zh-CN"/>
        </w:rPr>
      </w:pPr>
      <w:bookmarkStart w:id="27" w:name="_Ref481671914"/>
      <w:bookmarkStart w:id="28" w:name="_Toc481739483"/>
      <w:r w:rsidRPr="00A27988">
        <w:t>Slider</w:t>
      </w:r>
      <w:bookmarkEnd w:id="27"/>
      <w:bookmarkEnd w:id="28"/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8475"/>
      </w:tblGrid>
      <w:tr w:rsidR="00DA27C3" w:rsidTr="00CA5A5C">
        <w:tc>
          <w:tcPr>
            <w:tcW w:w="1101" w:type="dxa"/>
            <w:shd w:val="clear" w:color="auto" w:fill="548DD4" w:themeFill="text2" w:themeFillTint="99"/>
          </w:tcPr>
          <w:p w:rsidR="00DA27C3" w:rsidRDefault="00DA27C3" w:rsidP="00CA5A5C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475" w:type="dxa"/>
            <w:shd w:val="clear" w:color="auto" w:fill="548DD4" w:themeFill="text2" w:themeFillTint="99"/>
          </w:tcPr>
          <w:p w:rsidR="00DA27C3" w:rsidRDefault="00DA27C3" w:rsidP="00CA5A5C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DA27C3" w:rsidTr="00CA5A5C">
        <w:tc>
          <w:tcPr>
            <w:tcW w:w="1101" w:type="dxa"/>
          </w:tcPr>
          <w:p w:rsidR="00DA27C3" w:rsidRDefault="00DA27C3" w:rsidP="00CA5A5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UI.Slider</w:t>
            </w:r>
          </w:p>
        </w:tc>
        <w:tc>
          <w:tcPr>
            <w:tcW w:w="8475" w:type="dxa"/>
          </w:tcPr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43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"UI.Slider"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1878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"numTicks"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20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"position"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"sliderFooter"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"3"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"4"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"5"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"6"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"7"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"8"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"9"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"10"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"11"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"13"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"14"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"15"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"16"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"17"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"18"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"19"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"20"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"sliderHeader"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"Slider Header"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"timeout"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10000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3406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53406A" w:rsidRDefault="00DA27C3" w:rsidP="00CA5A5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设计图</w:t>
      </w:r>
    </w:p>
    <w:p w:rsidR="00DA27C3" w:rsidRDefault="00DA27C3" w:rsidP="00DA27C3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605D6137" wp14:editId="79676DC4">
            <wp:extent cx="4286250" cy="3346021"/>
            <wp:effectExtent l="0" t="0" r="0" b="6985"/>
            <wp:docPr id="22" name="图片 22" descr="C:\Users\Administrator\Desktop\hmi\png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hmi\png_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34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DA27C3" w:rsidRPr="00DC7F70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FEB02E6" wp14:editId="45DAED6C">
            <wp:extent cx="4199709" cy="2514679"/>
            <wp:effectExtent l="0" t="0" r="0" b="0"/>
            <wp:docPr id="20" name="图片 20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240" cy="251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Pr="00472703" w:rsidRDefault="00DA27C3" w:rsidP="00DA27C3">
      <w:pPr>
        <w:rPr>
          <w:lang w:eastAsia="zh-CN"/>
        </w:rPr>
      </w:pPr>
    </w:p>
    <w:p w:rsidR="00DA27C3" w:rsidRDefault="00DA27C3" w:rsidP="00DA27C3">
      <w:pPr>
        <w:rPr>
          <w:lang w:eastAsia="zh-CN"/>
        </w:rPr>
      </w:pPr>
    </w:p>
    <w:p w:rsidR="00754856" w:rsidRDefault="00754856" w:rsidP="00721838">
      <w:pPr>
        <w:pStyle w:val="3"/>
        <w:rPr>
          <w:lang w:eastAsia="zh-CN"/>
        </w:rPr>
      </w:pPr>
      <w:bookmarkStart w:id="29" w:name="_Ref481671931"/>
      <w:bookmarkStart w:id="30" w:name="_Toc481739484"/>
      <w:r w:rsidRPr="00A27988">
        <w:t>Alert</w:t>
      </w:r>
      <w:bookmarkEnd w:id="29"/>
      <w:bookmarkEnd w:id="30"/>
    </w:p>
    <w:p w:rsidR="00A27988" w:rsidRDefault="00446609" w:rsidP="00721838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 w:rsidR="00A852CE"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8475"/>
      </w:tblGrid>
      <w:tr w:rsidR="000A37E7" w:rsidTr="00A605F0">
        <w:tc>
          <w:tcPr>
            <w:tcW w:w="1101" w:type="dxa"/>
            <w:shd w:val="clear" w:color="auto" w:fill="548DD4" w:themeFill="text2" w:themeFillTint="99"/>
          </w:tcPr>
          <w:p w:rsidR="000A37E7" w:rsidRDefault="000A37E7" w:rsidP="000A37E7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475" w:type="dxa"/>
            <w:shd w:val="clear" w:color="auto" w:fill="548DD4" w:themeFill="text2" w:themeFillTint="99"/>
          </w:tcPr>
          <w:p w:rsidR="000A37E7" w:rsidRDefault="000A37E7" w:rsidP="000A37E7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0A37E7" w:rsidTr="000A37E7">
        <w:tc>
          <w:tcPr>
            <w:tcW w:w="1101" w:type="dxa"/>
          </w:tcPr>
          <w:p w:rsidR="000A37E7" w:rsidRDefault="000A37E7" w:rsidP="000A37E7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UI.Alert</w:t>
            </w:r>
          </w:p>
        </w:tc>
        <w:tc>
          <w:tcPr>
            <w:tcW w:w="8475" w:type="dxa"/>
          </w:tcPr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49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"UI.Alert"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"alertStrings"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"alertText1"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"Alert Line 1"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"alertText2"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"Alert Line 2"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"alertText3"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"Alert Line 3"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F7B8D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"alertType"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"BOTH"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12077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"duration"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0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"progressIndicator"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8F7B8D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F7B8D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F7B8D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8F7B8D" w:rsidRPr="008F7B8D" w:rsidRDefault="008F7B8D" w:rsidP="008F7B8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0A37E7" w:rsidRPr="001778BC" w:rsidRDefault="008F7B8D" w:rsidP="001778B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F7B8D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lastRenderedPageBreak/>
              <w:t>}</w:t>
            </w:r>
          </w:p>
        </w:tc>
      </w:tr>
    </w:tbl>
    <w:p w:rsidR="000A37E7" w:rsidRDefault="000A37E7" w:rsidP="000A37E7">
      <w:pPr>
        <w:rPr>
          <w:lang w:eastAsia="zh-CN"/>
        </w:rPr>
      </w:pPr>
    </w:p>
    <w:p w:rsidR="00A27988" w:rsidRDefault="006E5787" w:rsidP="00721838">
      <w:pPr>
        <w:pStyle w:val="4"/>
        <w:rPr>
          <w:lang w:eastAsia="zh-CN"/>
        </w:rPr>
      </w:pPr>
      <w:r>
        <w:rPr>
          <w:rFonts w:hint="eastAsia"/>
          <w:lang w:eastAsia="zh-CN"/>
        </w:rPr>
        <w:t>设计</w:t>
      </w:r>
      <w:r w:rsidR="006073B1">
        <w:rPr>
          <w:rFonts w:hint="eastAsia"/>
          <w:lang w:eastAsia="zh-CN"/>
        </w:rPr>
        <w:t>图</w:t>
      </w:r>
    </w:p>
    <w:p w:rsidR="00AD5550" w:rsidRDefault="00D459A1" w:rsidP="00721838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56704DB9" wp14:editId="2D62994F">
            <wp:extent cx="3227990" cy="1950244"/>
            <wp:effectExtent l="0" t="0" r="0" b="0"/>
            <wp:docPr id="2" name="图片 2" descr="C:\Users\Administrator\Desktop\hmi\png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hmi\png_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457" cy="19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267" w:rsidRDefault="00392267" w:rsidP="00721838">
      <w:pPr>
        <w:rPr>
          <w:lang w:eastAsia="zh-CN"/>
        </w:rPr>
      </w:pPr>
    </w:p>
    <w:p w:rsidR="00D660D4" w:rsidRDefault="00D660D4" w:rsidP="00D660D4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D660D4" w:rsidRDefault="002C442F" w:rsidP="0072183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AA04324" wp14:editId="313C94F2">
            <wp:extent cx="4023360" cy="2409087"/>
            <wp:effectExtent l="0" t="0" r="0" b="0"/>
            <wp:docPr id="4" name="图片 4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835" cy="240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B20" w:rsidRPr="00721838" w:rsidRDefault="00AE5B20" w:rsidP="00721838">
      <w:pPr>
        <w:rPr>
          <w:lang w:eastAsia="zh-CN"/>
        </w:rPr>
      </w:pPr>
    </w:p>
    <w:p w:rsidR="00754856" w:rsidRDefault="00754856" w:rsidP="00721838">
      <w:pPr>
        <w:pStyle w:val="3"/>
        <w:rPr>
          <w:lang w:eastAsia="zh-CN"/>
        </w:rPr>
      </w:pPr>
      <w:bookmarkStart w:id="31" w:name="_Ref481671944"/>
      <w:bookmarkStart w:id="32" w:name="_Toc481739485"/>
      <w:r w:rsidRPr="00A27988">
        <w:t>AudioPassThru</w:t>
      </w:r>
      <w:bookmarkEnd w:id="31"/>
      <w:bookmarkEnd w:id="32"/>
    </w:p>
    <w:p w:rsidR="00063FD8" w:rsidRDefault="00063FD8" w:rsidP="00063FD8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8475"/>
      </w:tblGrid>
      <w:tr w:rsidR="00063FD8" w:rsidTr="00AC4148">
        <w:tc>
          <w:tcPr>
            <w:tcW w:w="1101" w:type="dxa"/>
            <w:shd w:val="clear" w:color="auto" w:fill="548DD4" w:themeFill="text2" w:themeFillTint="99"/>
          </w:tcPr>
          <w:p w:rsidR="00063FD8" w:rsidRDefault="00063FD8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475" w:type="dxa"/>
            <w:shd w:val="clear" w:color="auto" w:fill="548DD4" w:themeFill="text2" w:themeFillTint="99"/>
          </w:tcPr>
          <w:p w:rsidR="00063FD8" w:rsidRDefault="00063FD8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063FD8" w:rsidTr="00AC4148">
        <w:tc>
          <w:tcPr>
            <w:tcW w:w="1101" w:type="dxa"/>
          </w:tcPr>
          <w:p w:rsidR="00063FD8" w:rsidRDefault="00A17AF1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UI.PerformAudioPassThru</w:t>
            </w:r>
          </w:p>
        </w:tc>
        <w:tc>
          <w:tcPr>
            <w:tcW w:w="8475" w:type="dxa"/>
          </w:tcPr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40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"UI.PerformAudioPassThru"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9167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"audioPassThruDisplayTexts"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"audioPassThruDisplayText1"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"AudioPassThru Display Text 1"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"audioPassThruDisplayText2"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"AudioPassThru Display Text 2"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"maxDuration"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10000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"muteAudio"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063FD8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0" w:lineRule="auto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  <w:tr w:rsidR="00D376E7" w:rsidTr="00D376E7">
        <w:tc>
          <w:tcPr>
            <w:tcW w:w="1101" w:type="dxa"/>
          </w:tcPr>
          <w:p w:rsidR="00D376E7" w:rsidRDefault="00D376E7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UI. EndAudioPassThru</w:t>
            </w:r>
          </w:p>
        </w:tc>
        <w:tc>
          <w:tcPr>
            <w:tcW w:w="8475" w:type="dxa"/>
          </w:tcPr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46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2260BE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2260B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"UI.EndAudioPassThru"</w:t>
            </w:r>
          </w:p>
          <w:p w:rsidR="00D376E7" w:rsidRPr="002260BE" w:rsidRDefault="002260BE" w:rsidP="002260B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063FD8" w:rsidRDefault="00063FD8" w:rsidP="00063FD8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063FD8" w:rsidRDefault="003F1D11" w:rsidP="00063FD8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0031EDE" wp14:editId="02C3EE50">
            <wp:extent cx="3107531" cy="2323106"/>
            <wp:effectExtent l="0" t="0" r="0" b="1270"/>
            <wp:docPr id="10" name="图片 10" descr="C:\Users\Administrator\Desktop\hmi\png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hmi\png_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661" cy="232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FD8" w:rsidRDefault="00063FD8" w:rsidP="00063FD8">
      <w:pPr>
        <w:rPr>
          <w:lang w:eastAsia="zh-CN"/>
        </w:rPr>
      </w:pPr>
    </w:p>
    <w:p w:rsidR="00063FD8" w:rsidRDefault="00063FD8" w:rsidP="00063FD8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063FD8" w:rsidRPr="00721838" w:rsidRDefault="00A17AF1" w:rsidP="00063FD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19A275D" wp14:editId="01E4EC63">
            <wp:extent cx="3981414" cy="2383971"/>
            <wp:effectExtent l="0" t="0" r="635" b="0"/>
            <wp:docPr id="7" name="图片 7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873" cy="238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FD8" w:rsidRPr="00063FD8" w:rsidRDefault="00063FD8" w:rsidP="00063FD8">
      <w:pPr>
        <w:rPr>
          <w:lang w:eastAsia="zh-CN"/>
        </w:rPr>
      </w:pPr>
    </w:p>
    <w:p w:rsidR="00754856" w:rsidRDefault="00754856" w:rsidP="00721838">
      <w:pPr>
        <w:pStyle w:val="3"/>
        <w:rPr>
          <w:lang w:eastAsia="zh-CN"/>
        </w:rPr>
      </w:pPr>
      <w:bookmarkStart w:id="33" w:name="_Ref481672044"/>
      <w:bookmarkStart w:id="34" w:name="_Toc481739486"/>
      <w:r w:rsidRPr="00A27988">
        <w:lastRenderedPageBreak/>
        <w:t>Choiceset</w:t>
      </w:r>
      <w:bookmarkEnd w:id="33"/>
      <w:bookmarkEnd w:id="34"/>
    </w:p>
    <w:p w:rsidR="00063FD8" w:rsidRDefault="00063FD8" w:rsidP="00063FD8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8475"/>
      </w:tblGrid>
      <w:tr w:rsidR="00063FD8" w:rsidTr="00AC4148">
        <w:tc>
          <w:tcPr>
            <w:tcW w:w="1101" w:type="dxa"/>
            <w:shd w:val="clear" w:color="auto" w:fill="548DD4" w:themeFill="text2" w:themeFillTint="99"/>
          </w:tcPr>
          <w:p w:rsidR="00063FD8" w:rsidRDefault="00063FD8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475" w:type="dxa"/>
            <w:shd w:val="clear" w:color="auto" w:fill="548DD4" w:themeFill="text2" w:themeFillTint="99"/>
          </w:tcPr>
          <w:p w:rsidR="00063FD8" w:rsidRDefault="00063FD8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063FD8" w:rsidTr="00AC4148">
        <w:tc>
          <w:tcPr>
            <w:tcW w:w="1101" w:type="dxa"/>
          </w:tcPr>
          <w:p w:rsidR="00063FD8" w:rsidRDefault="00BB3EB4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UI.PerformInteraction</w:t>
            </w:r>
          </w:p>
        </w:tc>
        <w:tc>
          <w:tcPr>
            <w:tcW w:w="8475" w:type="dxa"/>
          </w:tcPr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61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"UI.PerformInteraction"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9167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"choiceSet"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"choiceID"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"menuName"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"Choice1"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"secondaryImage"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"/fs/rwdata/storage/sdl/584421907_6b50de75f3391a9e8117be9ded91461eabe62e54f74c8538e897e6621179721a/action.png"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"secondaryText"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"Secondary text"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"tertiaryText"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"Tertiary text"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"choiceID"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"/fs/rwdata/storage/sdl/584421907_6b50de75f3391a9e8117be9ded91461eabe62e54f74c8538e897e6621179721a/turn_left.png"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"menuName"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"Choice2"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"secondaryImage"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"/fs/rwdata/storage/sdl/584421907_6b50de75f3391a9e8117be9ded91461eabe62e54f74c8538e897e6621179721a/turn_right.png"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"secondaryText"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"Secondary text"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"tertiaryText"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"Tertiary text"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"initialText"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"initialInteractionText"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"Pick number:789"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"interactionLayout"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"ICON_WITH_SEARCH"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"timeout"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100000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"vrHelp"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"/fs/rwdata/storage/sdl/584421907_6b50de75f3391a9e8117be9ded91461eabe62e54f74c8538e897e6621179721a/turn_forward.png"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"position"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"VR help item1"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"position"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"VR help item2"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"vrHelpTitle"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"Pick number:789"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063FD8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  <w:tr w:rsidR="00FE755D" w:rsidTr="00FE755D">
        <w:tc>
          <w:tcPr>
            <w:tcW w:w="1101" w:type="dxa"/>
          </w:tcPr>
          <w:p w:rsidR="00FE755D" w:rsidRDefault="00F95664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VR.PerformInteraction</w:t>
            </w:r>
          </w:p>
        </w:tc>
        <w:tc>
          <w:tcPr>
            <w:tcW w:w="8475" w:type="dxa"/>
          </w:tcPr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60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"VR.PerformInteraction"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9167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"grammarID"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9403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"helpPrompt"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"help me,I'm melting"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"initialPrompt"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"Pick a command"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"timeout"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100000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"timeoutPrompt"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"hurry it up"</w:t>
            </w:r>
            <w:r w:rsidRPr="0092367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92367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92367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92367A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FE755D" w:rsidRPr="0092367A" w:rsidRDefault="0092367A" w:rsidP="0092367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92367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FE755D" w:rsidRDefault="00FE755D" w:rsidP="00063FD8">
      <w:pPr>
        <w:rPr>
          <w:lang w:eastAsia="zh-CN"/>
        </w:rPr>
      </w:pPr>
    </w:p>
    <w:p w:rsidR="00063FD8" w:rsidRDefault="00063FD8" w:rsidP="00063FD8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063FD8" w:rsidRDefault="003F1D11" w:rsidP="00063FD8">
      <w:pPr>
        <w:rPr>
          <w:noProof/>
          <w:lang w:eastAsia="zh-CN"/>
        </w:rPr>
      </w:pPr>
      <w:r>
        <w:rPr>
          <w:rFonts w:hint="eastAsia"/>
          <w:noProof/>
          <w:lang w:eastAsia="zh-CN"/>
        </w:rPr>
        <w:t>VR</w:t>
      </w:r>
      <w:r>
        <w:rPr>
          <w:rFonts w:hint="eastAsia"/>
          <w:noProof/>
          <w:lang w:eastAsia="zh-CN"/>
        </w:rPr>
        <w:t>画面</w:t>
      </w:r>
    </w:p>
    <w:p w:rsidR="003F1D11" w:rsidRDefault="00FF5F82" w:rsidP="00063FD8">
      <w:pPr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BA05E5F" wp14:editId="225129EC">
            <wp:extent cx="4864894" cy="3155494"/>
            <wp:effectExtent l="0" t="0" r="0" b="6985"/>
            <wp:docPr id="16" name="图片 16" descr="C:\Users\Administrator\Desktop\hmi\png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hmi\png_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095" cy="315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D11" w:rsidRDefault="003F1D11" w:rsidP="00063FD8">
      <w:pPr>
        <w:rPr>
          <w:noProof/>
          <w:lang w:eastAsia="zh-CN"/>
        </w:rPr>
      </w:pPr>
    </w:p>
    <w:p w:rsidR="003F1D11" w:rsidRDefault="003F1D11" w:rsidP="00063FD8">
      <w:pPr>
        <w:rPr>
          <w:noProof/>
          <w:lang w:eastAsia="zh-CN"/>
        </w:rPr>
      </w:pPr>
      <w:r>
        <w:rPr>
          <w:rFonts w:hint="eastAsia"/>
          <w:noProof/>
          <w:lang w:eastAsia="zh-CN"/>
        </w:rPr>
        <w:t>Manual</w:t>
      </w:r>
      <w:r>
        <w:rPr>
          <w:rFonts w:hint="eastAsia"/>
          <w:noProof/>
          <w:lang w:eastAsia="zh-CN"/>
        </w:rPr>
        <w:t>画面</w:t>
      </w:r>
    </w:p>
    <w:p w:rsidR="00063FD8" w:rsidRDefault="00FF5F82" w:rsidP="00063FD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1EC1FA2F" wp14:editId="12A7A070">
            <wp:extent cx="4907756" cy="3572297"/>
            <wp:effectExtent l="0" t="0" r="7620" b="9525"/>
            <wp:docPr id="17" name="图片 17" descr="C:\Users\Administrator\Desktop\hmi\png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hmi\png_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113" cy="357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D11" w:rsidRDefault="003F1D11" w:rsidP="00063FD8">
      <w:pPr>
        <w:rPr>
          <w:lang w:eastAsia="zh-CN"/>
        </w:rPr>
      </w:pPr>
    </w:p>
    <w:p w:rsidR="00063FD8" w:rsidRDefault="00063FD8" w:rsidP="00063FD8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7F7286" w:rsidRDefault="007F7286" w:rsidP="007F7286">
      <w:pPr>
        <w:rPr>
          <w:noProof/>
          <w:lang w:eastAsia="zh-CN"/>
        </w:rPr>
      </w:pPr>
      <w:r>
        <w:rPr>
          <w:rFonts w:hint="eastAsia"/>
          <w:noProof/>
          <w:lang w:eastAsia="zh-CN"/>
        </w:rPr>
        <w:t>VR</w:t>
      </w:r>
      <w:r>
        <w:rPr>
          <w:rFonts w:hint="eastAsia"/>
          <w:noProof/>
          <w:lang w:eastAsia="zh-CN"/>
        </w:rPr>
        <w:t>画面</w:t>
      </w:r>
    </w:p>
    <w:p w:rsidR="00063FD8" w:rsidRPr="00721838" w:rsidRDefault="005B49BE" w:rsidP="00063FD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3C2A77A" wp14:editId="1D9FD567">
            <wp:extent cx="4232366" cy="2534234"/>
            <wp:effectExtent l="0" t="0" r="0" b="0"/>
            <wp:docPr id="9" name="图片 9" descr="C:\Users\Administrator\Desktop\hmi\screensho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hmi\screenshot2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909" cy="253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FD8" w:rsidRDefault="005B49BE" w:rsidP="00063FD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7CAA158" wp14:editId="539C670A">
            <wp:extent cx="4232366" cy="2534235"/>
            <wp:effectExtent l="0" t="0" r="0" b="0"/>
            <wp:docPr id="12" name="图片 12" descr="C:\Users\Administrator\Desktop\hmi\screensho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hmi\screenshot1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918" cy="253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B3B" w:rsidRDefault="00DA5B3B" w:rsidP="00063FD8">
      <w:pPr>
        <w:rPr>
          <w:lang w:eastAsia="zh-CN"/>
        </w:rPr>
      </w:pPr>
    </w:p>
    <w:p w:rsidR="00DA5B3B" w:rsidRDefault="00DA5B3B" w:rsidP="00DA5B3B">
      <w:pPr>
        <w:rPr>
          <w:noProof/>
          <w:lang w:eastAsia="zh-CN"/>
        </w:rPr>
      </w:pPr>
      <w:r>
        <w:rPr>
          <w:rFonts w:hint="eastAsia"/>
          <w:noProof/>
          <w:lang w:eastAsia="zh-CN"/>
        </w:rPr>
        <w:t>Manual</w:t>
      </w:r>
      <w:r>
        <w:rPr>
          <w:rFonts w:hint="eastAsia"/>
          <w:noProof/>
          <w:lang w:eastAsia="zh-CN"/>
        </w:rPr>
        <w:t>画面</w:t>
      </w:r>
    </w:p>
    <w:p w:rsidR="005B49BE" w:rsidRPr="00DC7F70" w:rsidRDefault="005B49BE" w:rsidP="00063FD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229BBB5" wp14:editId="0612D6C4">
            <wp:extent cx="4232366" cy="2534235"/>
            <wp:effectExtent l="0" t="0" r="0" b="0"/>
            <wp:docPr id="11" name="图片 11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918" cy="253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FD8" w:rsidRDefault="00283DDB" w:rsidP="00063FD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BC5BFAC" wp14:editId="0C56F23E">
            <wp:extent cx="4232300" cy="2534194"/>
            <wp:effectExtent l="0" t="0" r="0" b="0"/>
            <wp:docPr id="13" name="图片 13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843" cy="253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DB" w:rsidRPr="00063FD8" w:rsidRDefault="00283DDB" w:rsidP="00063FD8">
      <w:pPr>
        <w:rPr>
          <w:lang w:eastAsia="zh-CN"/>
        </w:rPr>
      </w:pPr>
    </w:p>
    <w:p w:rsidR="00754856" w:rsidRDefault="00754856" w:rsidP="00721838">
      <w:pPr>
        <w:pStyle w:val="3"/>
        <w:rPr>
          <w:lang w:eastAsia="zh-CN"/>
        </w:rPr>
      </w:pPr>
      <w:bookmarkStart w:id="35" w:name="_Ref481672050"/>
      <w:bookmarkStart w:id="36" w:name="_Toc481739487"/>
      <w:r w:rsidRPr="00A27988">
        <w:t>Command</w:t>
      </w:r>
      <w:bookmarkEnd w:id="35"/>
      <w:bookmarkEnd w:id="36"/>
    </w:p>
    <w:p w:rsidR="00063FD8" w:rsidRDefault="00063FD8" w:rsidP="00063FD8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8475"/>
      </w:tblGrid>
      <w:tr w:rsidR="00063FD8" w:rsidTr="00AC4148">
        <w:tc>
          <w:tcPr>
            <w:tcW w:w="1101" w:type="dxa"/>
            <w:shd w:val="clear" w:color="auto" w:fill="548DD4" w:themeFill="text2" w:themeFillTint="99"/>
          </w:tcPr>
          <w:p w:rsidR="00063FD8" w:rsidRDefault="00063FD8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475" w:type="dxa"/>
            <w:shd w:val="clear" w:color="auto" w:fill="548DD4" w:themeFill="text2" w:themeFillTint="99"/>
          </w:tcPr>
          <w:p w:rsidR="00063FD8" w:rsidRDefault="00063FD8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063FD8" w:rsidTr="00AC4148">
        <w:tc>
          <w:tcPr>
            <w:tcW w:w="1101" w:type="dxa"/>
          </w:tcPr>
          <w:p w:rsidR="00063FD8" w:rsidRDefault="004252ED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UI.</w:t>
            </w:r>
            <w:r w:rsidR="008C2F71">
              <w:t xml:space="preserve"> </w:t>
            </w:r>
            <w:r w:rsidR="008C2F71" w:rsidRPr="008C2F71">
              <w:rPr>
                <w:lang w:eastAsia="zh-CN"/>
              </w:rPr>
              <w:t>AddSubMenu</w:t>
            </w:r>
          </w:p>
        </w:tc>
        <w:tc>
          <w:tcPr>
            <w:tcW w:w="8475" w:type="dxa"/>
          </w:tcPr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C2F71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C2F71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62</w:t>
            </w:r>
            <w:r w:rsidRPr="008C2F71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C2F71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C2F71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C2F71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8C2F71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C2F71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C2F71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C2F71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"UI.AddSubMenu"</w:t>
            </w:r>
            <w:r w:rsidRPr="008C2F71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C2F71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C2F71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C2F71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C2F71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C2F71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17498</w:t>
            </w:r>
            <w:r w:rsidRPr="008C2F71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C2F71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C2F71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"menuID"</w:t>
            </w: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C2F71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3</w:t>
            </w:r>
            <w:r w:rsidRPr="008C2F71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C2F71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C2F71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"menuParams"</w:t>
            </w: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C2F71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C2F71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"menuName"</w:t>
            </w: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C2F71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"SubmenuName 3"</w:t>
            </w:r>
            <w:r w:rsidRPr="008C2F71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C2F71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C2F71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"position"</w:t>
            </w: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C2F71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0</w:t>
            </w:r>
          </w:p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C2F71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8C2F71" w:rsidRPr="008C2F71" w:rsidRDefault="008C2F71" w:rsidP="008C2F7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C2F71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063FD8" w:rsidRPr="008C2F71" w:rsidRDefault="008C2F71" w:rsidP="008B5E0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C2F71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  <w:tr w:rsidR="009C029A" w:rsidTr="00AC4148">
        <w:tc>
          <w:tcPr>
            <w:tcW w:w="1101" w:type="dxa"/>
          </w:tcPr>
          <w:p w:rsidR="009C029A" w:rsidRDefault="009C029A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VR.AddCommand</w:t>
            </w:r>
          </w:p>
        </w:tc>
        <w:tc>
          <w:tcPr>
            <w:tcW w:w="8475" w:type="dxa"/>
          </w:tcPr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63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"UI.AddCommand"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17498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"cmdID"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"cmdIcon"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"/fs/rwdata/storage/sdl/584421907_6b50de75f3391a9e8117be9ded91461eabe62e54f74c8538e897e6621179721a/action.png"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"menuParams"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"menuName"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"Item To Add 2"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"parentID"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3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"position"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0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9C029A" w:rsidRPr="008B5E0A" w:rsidRDefault="009C029A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  <w:tr w:rsidR="002D6D7A" w:rsidTr="00AC4148">
        <w:tc>
          <w:tcPr>
            <w:tcW w:w="1101" w:type="dxa"/>
          </w:tcPr>
          <w:p w:rsidR="002D6D7A" w:rsidRDefault="004252ED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UI.</w:t>
            </w:r>
            <w:r w:rsidR="00707A4D">
              <w:t xml:space="preserve"> </w:t>
            </w:r>
            <w:r w:rsidR="00707A4D" w:rsidRPr="00707A4D">
              <w:rPr>
                <w:lang w:eastAsia="zh-CN"/>
              </w:rPr>
              <w:t>DeleteCommand</w:t>
            </w:r>
          </w:p>
        </w:tc>
        <w:tc>
          <w:tcPr>
            <w:tcW w:w="8475" w:type="dxa"/>
          </w:tcPr>
          <w:p w:rsidR="00707A4D" w:rsidRPr="00707A4D" w:rsidRDefault="00707A4D" w:rsidP="00707A4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D5363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707A4D" w:rsidRPr="00707A4D" w:rsidRDefault="00707A4D" w:rsidP="00707A4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D5363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D5363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65</w:t>
            </w:r>
            <w:r w:rsidRPr="001D5363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D5363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707A4D" w:rsidRPr="00707A4D" w:rsidRDefault="00707A4D" w:rsidP="00707A4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D5363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D5363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D5363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D5363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707A4D" w:rsidRPr="00707A4D" w:rsidRDefault="00707A4D" w:rsidP="00707A4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D5363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D5363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"UI.DeleteCommand"</w:t>
            </w:r>
            <w:r w:rsidRPr="001D5363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D5363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707A4D" w:rsidRPr="00707A4D" w:rsidRDefault="00707A4D" w:rsidP="00707A4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D5363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D5363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707A4D" w:rsidRPr="00707A4D" w:rsidRDefault="00707A4D" w:rsidP="00707A4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</w:t>
            </w:r>
            <w:r w:rsidRPr="001D5363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D5363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17498</w:t>
            </w:r>
            <w:r w:rsidRPr="001D5363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D5363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707A4D" w:rsidRPr="00707A4D" w:rsidRDefault="00707A4D" w:rsidP="00707A4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D5363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"cmdID"</w:t>
            </w: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D5363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</w:t>
            </w:r>
          </w:p>
          <w:p w:rsidR="00707A4D" w:rsidRPr="00707A4D" w:rsidRDefault="00707A4D" w:rsidP="00707A4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707A4D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D5363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2D6D7A" w:rsidRPr="001D5363" w:rsidRDefault="00707A4D" w:rsidP="008B5E0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D5363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  <w:tr w:rsidR="002D6D7A" w:rsidTr="00AC4148">
        <w:tc>
          <w:tcPr>
            <w:tcW w:w="1101" w:type="dxa"/>
          </w:tcPr>
          <w:p w:rsidR="002D6D7A" w:rsidRDefault="004252ED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UI.DeleteSubMenu</w:t>
            </w:r>
          </w:p>
        </w:tc>
        <w:tc>
          <w:tcPr>
            <w:tcW w:w="8475" w:type="dxa"/>
          </w:tcPr>
          <w:p w:rsidR="008B5E0A" w:rsidRPr="008B5E0A" w:rsidRDefault="008B5E0A" w:rsidP="008B5E0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B5E0A" w:rsidRPr="008B5E0A" w:rsidRDefault="008B5E0A" w:rsidP="008B5E0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68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B5E0A" w:rsidRPr="008B5E0A" w:rsidRDefault="008B5E0A" w:rsidP="008B5E0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B5E0A" w:rsidRPr="008B5E0A" w:rsidRDefault="008B5E0A" w:rsidP="008B5E0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"UI.DeleteSubMenu"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B5E0A" w:rsidRPr="008B5E0A" w:rsidRDefault="008B5E0A" w:rsidP="008B5E0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B5E0A" w:rsidRPr="008B5E0A" w:rsidRDefault="008B5E0A" w:rsidP="008B5E0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17498</w:t>
            </w:r>
            <w:r w:rsidRPr="008B5E0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B5E0A" w:rsidRPr="008B5E0A" w:rsidRDefault="008B5E0A" w:rsidP="008B5E0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8B5E0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"menuID"</w:t>
            </w: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8B5E0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3</w:t>
            </w:r>
          </w:p>
          <w:p w:rsidR="008B5E0A" w:rsidRPr="008B5E0A" w:rsidRDefault="008B5E0A" w:rsidP="008B5E0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2D6D7A" w:rsidRPr="008B5E0A" w:rsidRDefault="008B5E0A" w:rsidP="008B5E0A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8B5E0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063FD8" w:rsidRDefault="00063FD8" w:rsidP="00063FD8">
      <w:pPr>
        <w:rPr>
          <w:lang w:eastAsia="zh-CN"/>
        </w:rPr>
      </w:pPr>
    </w:p>
    <w:p w:rsidR="00063FD8" w:rsidRDefault="00063FD8" w:rsidP="00063FD8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063FD8" w:rsidRDefault="0025055B" w:rsidP="00063FD8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C4BC91C" wp14:editId="526EE39B">
            <wp:extent cx="5236369" cy="3484378"/>
            <wp:effectExtent l="0" t="0" r="2540" b="1905"/>
            <wp:docPr id="19" name="图片 19" descr="C:\Users\Administrator\Desktop\hmi\png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hmi\png_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509" cy="348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FD8" w:rsidRDefault="00063FD8" w:rsidP="00063FD8">
      <w:pPr>
        <w:rPr>
          <w:lang w:eastAsia="zh-CN"/>
        </w:rPr>
      </w:pPr>
    </w:p>
    <w:p w:rsidR="00063FD8" w:rsidRDefault="00063FD8" w:rsidP="00063FD8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效果图</w:t>
      </w:r>
    </w:p>
    <w:p w:rsidR="00063FD8" w:rsidRPr="00721838" w:rsidRDefault="00AE7526" w:rsidP="00063FD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31E8023" wp14:editId="4426757D">
            <wp:extent cx="4232366" cy="2534234"/>
            <wp:effectExtent l="0" t="0" r="0" b="0"/>
            <wp:docPr id="14" name="图片 14" descr="C:\Users\Administrator\Desktop\hmi\screensho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hmi\screenshot1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052" cy="253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FD8" w:rsidRDefault="00AE7526" w:rsidP="00063FD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2760DCA" wp14:editId="55FBAC8A">
            <wp:extent cx="4232366" cy="2534235"/>
            <wp:effectExtent l="0" t="0" r="0" b="0"/>
            <wp:docPr id="15" name="图片 15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918" cy="253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526" w:rsidRPr="00DC7F70" w:rsidRDefault="00AE7526" w:rsidP="00063FD8">
      <w:pPr>
        <w:rPr>
          <w:lang w:eastAsia="zh-CN"/>
        </w:rPr>
      </w:pPr>
    </w:p>
    <w:p w:rsidR="00754856" w:rsidRDefault="00754856" w:rsidP="00721838">
      <w:pPr>
        <w:pStyle w:val="3"/>
        <w:rPr>
          <w:lang w:eastAsia="zh-CN"/>
        </w:rPr>
      </w:pPr>
      <w:bookmarkStart w:id="37" w:name="_Ref481672056"/>
      <w:bookmarkStart w:id="38" w:name="_Toc481739488"/>
      <w:r w:rsidRPr="00A27988">
        <w:t>ScrollableMessage</w:t>
      </w:r>
      <w:bookmarkEnd w:id="37"/>
      <w:bookmarkEnd w:id="38"/>
    </w:p>
    <w:p w:rsidR="00472703" w:rsidRDefault="00472703" w:rsidP="00472703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8475"/>
      </w:tblGrid>
      <w:tr w:rsidR="00472703" w:rsidTr="00AC4148">
        <w:tc>
          <w:tcPr>
            <w:tcW w:w="1101" w:type="dxa"/>
            <w:shd w:val="clear" w:color="auto" w:fill="548DD4" w:themeFill="text2" w:themeFillTint="99"/>
          </w:tcPr>
          <w:p w:rsidR="00472703" w:rsidRDefault="00472703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475" w:type="dxa"/>
            <w:shd w:val="clear" w:color="auto" w:fill="548DD4" w:themeFill="text2" w:themeFillTint="99"/>
          </w:tcPr>
          <w:p w:rsidR="00472703" w:rsidRDefault="00472703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472703" w:rsidTr="00AC4148">
        <w:tc>
          <w:tcPr>
            <w:tcW w:w="1101" w:type="dxa"/>
          </w:tcPr>
          <w:p w:rsidR="00472703" w:rsidRDefault="009E5417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UI.ScrollableMessage</w:t>
            </w:r>
          </w:p>
        </w:tc>
        <w:tc>
          <w:tcPr>
            <w:tcW w:w="8475" w:type="dxa"/>
          </w:tcPr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6628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37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"UI.ScrollableMessage"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1878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"messageText"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"scrollableMessageBody"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"This is where long text can go for a scrollable message"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6628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5505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5506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6628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6628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6628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6628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"timeout"</w:t>
            </w: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6628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30000</w:t>
            </w:r>
          </w:p>
          <w:p w:rsidR="006C7B0E" w:rsidRPr="006C7B0E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6C7B0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6628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472703" w:rsidRPr="00166286" w:rsidRDefault="006C7B0E" w:rsidP="006C7B0E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6628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472703" w:rsidRDefault="00472703" w:rsidP="00472703">
      <w:pPr>
        <w:rPr>
          <w:lang w:eastAsia="zh-CN"/>
        </w:rPr>
      </w:pPr>
    </w:p>
    <w:p w:rsidR="00472703" w:rsidRDefault="00472703" w:rsidP="00472703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472703" w:rsidRDefault="0025055B" w:rsidP="00472703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7A92E18D" wp14:editId="6FE3D069">
            <wp:extent cx="4050506" cy="2862461"/>
            <wp:effectExtent l="0" t="0" r="7620" b="0"/>
            <wp:docPr id="21" name="图片 21" descr="C:\Users\Administrator\Desktop\hmi\png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hmi\png_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55" cy="286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703" w:rsidRDefault="00472703" w:rsidP="00472703">
      <w:pPr>
        <w:rPr>
          <w:lang w:eastAsia="zh-CN"/>
        </w:rPr>
      </w:pPr>
    </w:p>
    <w:p w:rsidR="00472703" w:rsidRDefault="00472703" w:rsidP="0047270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效果图</w:t>
      </w:r>
    </w:p>
    <w:p w:rsidR="00472703" w:rsidRPr="00DC7F70" w:rsidRDefault="00422B83" w:rsidP="0047270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BF4575" wp14:editId="71D84FF9">
            <wp:extent cx="4199709" cy="2514680"/>
            <wp:effectExtent l="0" t="0" r="0" b="0"/>
            <wp:docPr id="18" name="图片 18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249" cy="251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703" w:rsidRPr="00472703" w:rsidRDefault="00472703" w:rsidP="00472703">
      <w:pPr>
        <w:rPr>
          <w:lang w:eastAsia="zh-CN"/>
        </w:rPr>
      </w:pPr>
    </w:p>
    <w:p w:rsidR="00647B79" w:rsidRDefault="00F074C9" w:rsidP="00F074C9">
      <w:pPr>
        <w:pStyle w:val="3"/>
        <w:rPr>
          <w:lang w:eastAsia="zh-CN"/>
        </w:rPr>
      </w:pPr>
      <w:bookmarkStart w:id="39" w:name="_Ref481672061"/>
      <w:bookmarkStart w:id="40" w:name="_Toc481739489"/>
      <w:r w:rsidRPr="00F074C9">
        <w:t>DialNumber</w:t>
      </w:r>
      <w:bookmarkEnd w:id="39"/>
      <w:bookmarkEnd w:id="40"/>
    </w:p>
    <w:p w:rsidR="00647B79" w:rsidRDefault="00647B79" w:rsidP="00647B79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8475"/>
      </w:tblGrid>
      <w:tr w:rsidR="00647B79" w:rsidTr="00AC4148">
        <w:tc>
          <w:tcPr>
            <w:tcW w:w="1101" w:type="dxa"/>
            <w:shd w:val="clear" w:color="auto" w:fill="548DD4" w:themeFill="text2" w:themeFillTint="99"/>
          </w:tcPr>
          <w:p w:rsidR="00647B79" w:rsidRDefault="00647B79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475" w:type="dxa"/>
            <w:shd w:val="clear" w:color="auto" w:fill="548DD4" w:themeFill="text2" w:themeFillTint="99"/>
          </w:tcPr>
          <w:p w:rsidR="00647B79" w:rsidRDefault="00647B79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647B79" w:rsidTr="00AC4148">
        <w:tc>
          <w:tcPr>
            <w:tcW w:w="1101" w:type="dxa"/>
          </w:tcPr>
          <w:p w:rsidR="00647B79" w:rsidRDefault="00606073" w:rsidP="00AC4148">
            <w:pPr>
              <w:jc w:val="center"/>
              <w:rPr>
                <w:lang w:eastAsia="zh-CN"/>
              </w:rPr>
            </w:pPr>
            <w:r w:rsidRPr="00606073">
              <w:rPr>
                <w:lang w:eastAsia="zh-CN"/>
              </w:rPr>
              <w:t>BasicCommunication.DialNumber</w:t>
            </w:r>
          </w:p>
        </w:tc>
        <w:tc>
          <w:tcPr>
            <w:tcW w:w="8475" w:type="dxa"/>
          </w:tcPr>
          <w:p w:rsidR="005703EF" w:rsidRPr="005703EF" w:rsidRDefault="005703EF" w:rsidP="005703E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703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5703EF" w:rsidRPr="005703EF" w:rsidRDefault="005703EF" w:rsidP="005703E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703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703EF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33</w:t>
            </w:r>
            <w:r w:rsidRPr="005703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703EF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5703EF" w:rsidRPr="005703EF" w:rsidRDefault="005703EF" w:rsidP="005703E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703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703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5703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703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5703EF" w:rsidRPr="005703EF" w:rsidRDefault="005703EF" w:rsidP="005703E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703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703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"BasicCommunication.DialNumber"</w:t>
            </w:r>
            <w:r w:rsidRPr="005703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703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5703EF" w:rsidRPr="005703EF" w:rsidRDefault="005703EF" w:rsidP="005703E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703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703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5703EF" w:rsidRPr="005703EF" w:rsidRDefault="005703EF" w:rsidP="005703E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703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703EF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4140</w:t>
            </w:r>
            <w:r w:rsidRPr="005703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703EF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5703EF" w:rsidRPr="005703EF" w:rsidRDefault="005703EF" w:rsidP="005703E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703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"number"</w:t>
            </w: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703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"10086"</w:t>
            </w:r>
          </w:p>
          <w:p w:rsidR="005703EF" w:rsidRPr="005703EF" w:rsidRDefault="005703EF" w:rsidP="005703E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703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703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647B79" w:rsidRPr="005703EF" w:rsidRDefault="005703EF" w:rsidP="005703E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703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9A22DF" w:rsidRDefault="009A22DF" w:rsidP="00647B79">
      <w:pPr>
        <w:rPr>
          <w:color w:val="FF0000"/>
          <w:lang w:eastAsia="zh-CN"/>
        </w:rPr>
      </w:pPr>
    </w:p>
    <w:p w:rsidR="00647B79" w:rsidRDefault="00647B79" w:rsidP="00647B79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设计图</w:t>
      </w:r>
    </w:p>
    <w:p w:rsidR="00647B79" w:rsidRDefault="006F4E7C" w:rsidP="00647B79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50503B3C" wp14:editId="30FD3B8C">
            <wp:extent cx="4479010" cy="2983424"/>
            <wp:effectExtent l="0" t="0" r="0" b="7620"/>
            <wp:docPr id="30" name="图片 30" descr="C:\Users\Administrator\Desktop\hmi\HMI templates.files\png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hmi\HMI templates.files\png_1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458" cy="298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B79" w:rsidRDefault="00647B79" w:rsidP="00647B79">
      <w:pPr>
        <w:rPr>
          <w:lang w:eastAsia="zh-CN"/>
        </w:rPr>
      </w:pPr>
    </w:p>
    <w:p w:rsidR="00647B79" w:rsidRDefault="00647B79" w:rsidP="00647B79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647B79" w:rsidRDefault="00187596" w:rsidP="006260FB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DE24006" wp14:editId="6BBF2209">
            <wp:extent cx="4444676" cy="2657959"/>
            <wp:effectExtent l="0" t="0" r="0" b="9525"/>
            <wp:docPr id="27" name="图片 27" descr="C:\Users\Administrator\Desktop\hmi\screensho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hmi\screenshot1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76" cy="26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B79" w:rsidRPr="006260FB" w:rsidRDefault="00647B79" w:rsidP="006260FB">
      <w:pPr>
        <w:rPr>
          <w:lang w:eastAsia="zh-CN"/>
        </w:rPr>
      </w:pPr>
    </w:p>
    <w:p w:rsidR="00754856" w:rsidRDefault="00754856" w:rsidP="00721838">
      <w:pPr>
        <w:pStyle w:val="3"/>
        <w:rPr>
          <w:lang w:eastAsia="zh-CN"/>
        </w:rPr>
      </w:pPr>
      <w:bookmarkStart w:id="41" w:name="_Ref481672066"/>
      <w:bookmarkStart w:id="42" w:name="_Toc481739490"/>
      <w:r w:rsidRPr="00A27988">
        <w:t>VideoStream</w:t>
      </w:r>
      <w:bookmarkEnd w:id="41"/>
      <w:bookmarkEnd w:id="42"/>
    </w:p>
    <w:p w:rsidR="006260FB" w:rsidRDefault="006260FB" w:rsidP="006260FB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8475"/>
      </w:tblGrid>
      <w:tr w:rsidR="006260FB" w:rsidTr="00AC4148">
        <w:tc>
          <w:tcPr>
            <w:tcW w:w="1101" w:type="dxa"/>
            <w:shd w:val="clear" w:color="auto" w:fill="548DD4" w:themeFill="text2" w:themeFillTint="99"/>
          </w:tcPr>
          <w:p w:rsidR="006260FB" w:rsidRDefault="006260FB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475" w:type="dxa"/>
            <w:shd w:val="clear" w:color="auto" w:fill="548DD4" w:themeFill="text2" w:themeFillTint="99"/>
          </w:tcPr>
          <w:p w:rsidR="006260FB" w:rsidRDefault="006260FB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6260FB" w:rsidTr="00AC4148">
        <w:tc>
          <w:tcPr>
            <w:tcW w:w="1101" w:type="dxa"/>
          </w:tcPr>
          <w:p w:rsidR="006260FB" w:rsidRDefault="006260FB" w:rsidP="00AC4148">
            <w:pPr>
              <w:jc w:val="center"/>
              <w:rPr>
                <w:lang w:eastAsia="zh-CN"/>
              </w:rPr>
            </w:pPr>
          </w:p>
        </w:tc>
        <w:tc>
          <w:tcPr>
            <w:tcW w:w="8475" w:type="dxa"/>
          </w:tcPr>
          <w:p w:rsidR="006260FB" w:rsidRDefault="006260FB" w:rsidP="00AC4148">
            <w:pPr>
              <w:rPr>
                <w:lang w:eastAsia="zh-CN"/>
              </w:rPr>
            </w:pPr>
          </w:p>
        </w:tc>
      </w:tr>
    </w:tbl>
    <w:p w:rsidR="006260FB" w:rsidRPr="00902AED" w:rsidRDefault="00902AED" w:rsidP="006260FB">
      <w:pPr>
        <w:rPr>
          <w:color w:val="FF0000"/>
          <w:lang w:eastAsia="zh-CN"/>
        </w:rPr>
      </w:pPr>
      <w:r w:rsidRPr="00902AED">
        <w:rPr>
          <w:rFonts w:hint="eastAsia"/>
          <w:color w:val="FF0000"/>
          <w:lang w:eastAsia="zh-CN"/>
        </w:rPr>
        <w:t>在</w:t>
      </w:r>
      <w:r w:rsidRPr="00902AED">
        <w:rPr>
          <w:rFonts w:hint="eastAsia"/>
          <w:color w:val="FF0000"/>
          <w:lang w:eastAsia="zh-CN"/>
        </w:rPr>
        <w:t>SYNC</w:t>
      </w:r>
      <w:r w:rsidRPr="00902AED">
        <w:rPr>
          <w:rFonts w:hint="eastAsia"/>
          <w:color w:val="FF0000"/>
          <w:lang w:eastAsia="zh-CN"/>
        </w:rPr>
        <w:t>上，此功能暂不支持</w:t>
      </w:r>
    </w:p>
    <w:p w:rsidR="006260FB" w:rsidRDefault="006260FB" w:rsidP="006260FB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6260FB" w:rsidRDefault="006260FB" w:rsidP="006260FB">
      <w:pPr>
        <w:rPr>
          <w:noProof/>
          <w:lang w:eastAsia="zh-CN"/>
        </w:rPr>
      </w:pPr>
    </w:p>
    <w:p w:rsidR="006260FB" w:rsidRDefault="006260FB" w:rsidP="006260FB">
      <w:pPr>
        <w:rPr>
          <w:lang w:eastAsia="zh-CN"/>
        </w:rPr>
      </w:pPr>
    </w:p>
    <w:p w:rsidR="006260FB" w:rsidRDefault="006260FB" w:rsidP="006260FB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6260FB" w:rsidRPr="00DC7F70" w:rsidRDefault="006260FB" w:rsidP="006260FB">
      <w:pPr>
        <w:rPr>
          <w:lang w:eastAsia="zh-CN"/>
        </w:rPr>
      </w:pPr>
    </w:p>
    <w:p w:rsidR="006260FB" w:rsidRPr="00472703" w:rsidRDefault="006260FB" w:rsidP="006260FB">
      <w:pPr>
        <w:rPr>
          <w:lang w:eastAsia="zh-CN"/>
        </w:rPr>
      </w:pPr>
    </w:p>
    <w:p w:rsidR="006260FB" w:rsidRPr="006260FB" w:rsidRDefault="006260FB" w:rsidP="006260FB">
      <w:pPr>
        <w:rPr>
          <w:lang w:eastAsia="zh-CN"/>
        </w:rPr>
      </w:pPr>
    </w:p>
    <w:p w:rsidR="00857CC4" w:rsidRDefault="00857CC4" w:rsidP="00857CC4">
      <w:pPr>
        <w:pStyle w:val="2"/>
        <w:rPr>
          <w:lang w:eastAsia="zh-CN"/>
        </w:rPr>
      </w:pPr>
      <w:bookmarkStart w:id="43" w:name="_Toc481739491"/>
      <w:r w:rsidRPr="00732E72">
        <w:t>NON-MEDIA –WITH SOFT BUTTON</w:t>
      </w:r>
      <w:bookmarkEnd w:id="43"/>
    </w:p>
    <w:p w:rsidR="00857CC4" w:rsidRDefault="00857CC4" w:rsidP="00857CC4">
      <w:pPr>
        <w:pStyle w:val="3"/>
        <w:rPr>
          <w:lang w:eastAsia="zh-CN"/>
        </w:rPr>
      </w:pPr>
      <w:bookmarkStart w:id="44" w:name="_Toc481739492"/>
      <w:r>
        <w:rPr>
          <w:rFonts w:hint="eastAsia"/>
          <w:lang w:eastAsia="zh-CN"/>
        </w:rPr>
        <w:t>属性</w:t>
      </w:r>
      <w:bookmarkEnd w:id="44"/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48,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185,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185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"mainField1"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"mainField2"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"mainField3"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"mainField4"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127DE9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127DE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127DE9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857CC4" w:rsidRPr="00127DE9" w:rsidRDefault="00857CC4" w:rsidP="00857CC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127DE9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857CC4" w:rsidRDefault="00857CC4" w:rsidP="00857CC4">
      <w:pPr>
        <w:rPr>
          <w:lang w:eastAsia="zh-CN"/>
        </w:rPr>
      </w:pPr>
    </w:p>
    <w:p w:rsidR="00DA27C3" w:rsidRDefault="00DA27C3" w:rsidP="00DA27C3">
      <w:pPr>
        <w:pStyle w:val="3"/>
        <w:rPr>
          <w:lang w:eastAsia="zh-CN"/>
        </w:rPr>
      </w:pPr>
      <w:bookmarkStart w:id="45" w:name="_Toc481739493"/>
      <w:r w:rsidRPr="00A27988">
        <w:t>Show</w:t>
      </w:r>
      <w:bookmarkEnd w:id="45"/>
      <w:r w:rsidRPr="00A27988">
        <w:t xml:space="preserve"> </w:t>
      </w: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DA27C3" w:rsidTr="00E62528">
        <w:tc>
          <w:tcPr>
            <w:tcW w:w="1526" w:type="dxa"/>
            <w:shd w:val="clear" w:color="auto" w:fill="548DD4" w:themeFill="text2" w:themeFillTint="99"/>
          </w:tcPr>
          <w:p w:rsidR="00DA27C3" w:rsidRDefault="00DA27C3" w:rsidP="00E6252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DA27C3" w:rsidRDefault="00DA27C3" w:rsidP="00E6252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DA27C3" w:rsidTr="00E62528">
        <w:tc>
          <w:tcPr>
            <w:tcW w:w="1526" w:type="dxa"/>
          </w:tcPr>
          <w:p w:rsidR="00DA27C3" w:rsidRDefault="00DA27C3" w:rsidP="00E6252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46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12077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"/fs/rwdata/storage/sdl/584421907_6b50de75f3391a9e8117be9ded91461eabe62e54f74c8538e897e6621179721a/action.png"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5548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5549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DA27C3" w:rsidRPr="00BA0DC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2260BE" w:rsidRDefault="00DA27C3" w:rsidP="00E6252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DA27C3" w:rsidRPr="00A9313A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设计图</w:t>
      </w:r>
    </w:p>
    <w:p w:rsidR="00DA27C3" w:rsidRPr="00721838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B0035BF" wp14:editId="021ACEAF">
            <wp:extent cx="4796135" cy="2851688"/>
            <wp:effectExtent l="0" t="0" r="5080" b="6350"/>
            <wp:docPr id="31" name="图片 31" descr="Show(NON-MEDIA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how(NON-MEDIA)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77" cy="285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DA27C3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977D16F" wp14:editId="64AA8290">
            <wp:extent cx="4827722" cy="2887024"/>
            <wp:effectExtent l="0" t="0" r="0" b="8890"/>
            <wp:docPr id="67" name="图片 67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601" cy="28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Pr="00DD04B3" w:rsidRDefault="00DA27C3" w:rsidP="00DA27C3">
      <w:pPr>
        <w:rPr>
          <w:lang w:eastAsia="zh-CN"/>
        </w:rPr>
      </w:pPr>
    </w:p>
    <w:p w:rsidR="00857CC4" w:rsidRDefault="00857CC4" w:rsidP="00857CC4">
      <w:pPr>
        <w:pStyle w:val="3"/>
        <w:rPr>
          <w:lang w:eastAsia="zh-CN"/>
        </w:rPr>
      </w:pPr>
      <w:bookmarkStart w:id="46" w:name="_Toc481739494"/>
      <w:r w:rsidRPr="00A27988">
        <w:t>AppListView</w:t>
      </w:r>
      <w:bookmarkEnd w:id="46"/>
    </w:p>
    <w:p w:rsidR="00857CC4" w:rsidRDefault="00857CC4" w:rsidP="00857CC4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8475"/>
      </w:tblGrid>
      <w:tr w:rsidR="00857CC4" w:rsidTr="00AC4148">
        <w:tc>
          <w:tcPr>
            <w:tcW w:w="1101" w:type="dxa"/>
            <w:shd w:val="clear" w:color="auto" w:fill="548DD4" w:themeFill="text2" w:themeFillTint="99"/>
          </w:tcPr>
          <w:p w:rsidR="00857CC4" w:rsidRDefault="00857CC4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475" w:type="dxa"/>
            <w:shd w:val="clear" w:color="auto" w:fill="548DD4" w:themeFill="text2" w:themeFillTint="99"/>
          </w:tcPr>
          <w:p w:rsidR="00857CC4" w:rsidRDefault="00857CC4" w:rsidP="00AC414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857CC4" w:rsidTr="00AC4148">
        <w:tc>
          <w:tcPr>
            <w:tcW w:w="1101" w:type="dxa"/>
          </w:tcPr>
          <w:p w:rsidR="00857CC4" w:rsidRDefault="00857CC4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UI.SetAppIcon</w:t>
            </w:r>
          </w:p>
        </w:tc>
        <w:tc>
          <w:tcPr>
            <w:tcW w:w="8475" w:type="dxa"/>
          </w:tcPr>
          <w:p w:rsidR="00857CC4" w:rsidRPr="00FC043C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57CC4" w:rsidRPr="00FC043C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57CC4" w:rsidRPr="00FC043C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FC043C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"UI.SetAppIcon"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FC043C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57CC4" w:rsidRPr="00FC043C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11840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57CC4" w:rsidRPr="00FC043C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"syncFileName"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57CC4" w:rsidRPr="00FC043C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FC043C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857CC4" w:rsidRPr="00FC043C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857CC4" w:rsidRPr="00FC043C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FC043C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857CC4" w:rsidRPr="002260BE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  <w:tr w:rsidR="00857CC4" w:rsidTr="00AC4148">
        <w:tc>
          <w:tcPr>
            <w:tcW w:w="1101" w:type="dxa"/>
          </w:tcPr>
          <w:p w:rsidR="00857CC4" w:rsidRDefault="00857CC4" w:rsidP="00AC414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BasicCommunication.OnAppRegistered</w:t>
            </w:r>
          </w:p>
        </w:tc>
        <w:tc>
          <w:tcPr>
            <w:tcW w:w="8475" w:type="dxa"/>
          </w:tcPr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"BasicCommunication.OnAppRegistered"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"application"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14438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"appName"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"SyncProxyTester"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"appType"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"deviceInfo"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"6b50de75f3391a9e8117be9ded91461eabe62e54f74c8538e897e6621179721a"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"isSDLAllowed"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"name"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"BTGalaxy On5 (2016)"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"transportType"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"BLUETOOTH"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"hmiDisplayLanguageDesired"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"EN-US"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"icon"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D3A54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highlight w:val="yellow"/>
                <w:lang w:eastAsia="zh-CN"/>
              </w:rPr>
              <w:t>"isMediaApplication"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highlight w:val="yellow"/>
                <w:lang w:eastAsia="zh-CN"/>
              </w:rPr>
              <w:t xml:space="preserve">: </w:t>
            </w:r>
            <w:r w:rsidRPr="00CD3A54">
              <w:rPr>
                <w:rFonts w:ascii="Consolas" w:eastAsia="宋体" w:hAnsi="Consolas" w:cs="Consolas"/>
                <w:color w:val="0000FF"/>
                <w:sz w:val="15"/>
                <w:szCs w:val="15"/>
                <w:highlight w:val="yellow"/>
                <w:lang w:eastAsia="zh-CN"/>
              </w:rPr>
              <w:t>false</w:t>
            </w:r>
            <w:r w:rsidRPr="00CD3A54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highlight w:val="yellow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"ngnMediaScreenAppName"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"SPT"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"policyAppID"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"584421907"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"requestType"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"PROPRIETARY"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"TRAFFIC_MESSAGE_CHANNEL"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"NAVIGATION"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10B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"priority"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"EMERGENCY"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"ttsName"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"Sync Proxy Tester"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10BEF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</w:t>
            </w:r>
            <w:r w:rsidRPr="00210BEF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"vrSynonyms"</w:t>
            </w: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10BEF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"Synonym1"</w:t>
            </w:r>
            <w:r w:rsidRPr="00210BEF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10BEF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"Synonym2"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10BEF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10B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857CC4" w:rsidRPr="00210BEF" w:rsidRDefault="00857CC4" w:rsidP="00AC414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10BEF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857CC4" w:rsidRDefault="00857CC4" w:rsidP="00857CC4">
      <w:pPr>
        <w:rPr>
          <w:lang w:eastAsia="zh-CN"/>
        </w:rPr>
      </w:pPr>
    </w:p>
    <w:p w:rsidR="00857CC4" w:rsidRDefault="00857CC4" w:rsidP="00857CC4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857CC4" w:rsidRDefault="00857CC4" w:rsidP="00857CC4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4B12240" wp14:editId="6A7B9C68">
            <wp:extent cx="3886200" cy="2933530"/>
            <wp:effectExtent l="0" t="0" r="0" b="635"/>
            <wp:docPr id="68" name="图片 68" descr="C:\Users\Administrator\Desktop\hmi\pn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hmi\png_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93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CC4" w:rsidRDefault="00857CC4" w:rsidP="00857CC4">
      <w:pPr>
        <w:rPr>
          <w:lang w:eastAsia="zh-CN"/>
        </w:rPr>
      </w:pPr>
    </w:p>
    <w:p w:rsidR="00857CC4" w:rsidRDefault="00857CC4" w:rsidP="00857CC4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857CC4" w:rsidRPr="00721838" w:rsidRDefault="00857CC4" w:rsidP="00857CC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32C3399" wp14:editId="71C44B0C">
            <wp:extent cx="3937784" cy="2357846"/>
            <wp:effectExtent l="0" t="0" r="5715" b="4445"/>
            <wp:docPr id="69" name="图片 69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110" cy="235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CC4" w:rsidRPr="00DC7F70" w:rsidRDefault="00857CC4" w:rsidP="00857CC4">
      <w:pPr>
        <w:rPr>
          <w:lang w:eastAsia="zh-CN"/>
        </w:rPr>
      </w:pPr>
    </w:p>
    <w:p w:rsidR="00DA27C3" w:rsidRDefault="00DA27C3" w:rsidP="00DA27C3">
      <w:pPr>
        <w:pStyle w:val="3"/>
        <w:rPr>
          <w:lang w:eastAsia="zh-CN"/>
        </w:rPr>
      </w:pPr>
      <w:bookmarkStart w:id="47" w:name="_Toc481739495"/>
      <w:r w:rsidRPr="00A27988">
        <w:lastRenderedPageBreak/>
        <w:t>Slider</w:t>
      </w:r>
      <w:bookmarkEnd w:id="47"/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8475"/>
      </w:tblGrid>
      <w:tr w:rsidR="00DA27C3" w:rsidTr="005C2069">
        <w:tc>
          <w:tcPr>
            <w:tcW w:w="1101" w:type="dxa"/>
            <w:shd w:val="clear" w:color="auto" w:fill="548DD4" w:themeFill="text2" w:themeFillTint="99"/>
          </w:tcPr>
          <w:p w:rsidR="00DA27C3" w:rsidRDefault="00DA27C3" w:rsidP="005C20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475" w:type="dxa"/>
            <w:shd w:val="clear" w:color="auto" w:fill="548DD4" w:themeFill="text2" w:themeFillTint="99"/>
          </w:tcPr>
          <w:p w:rsidR="00DA27C3" w:rsidRDefault="00DA27C3" w:rsidP="005C206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DA27C3" w:rsidTr="005C2069">
        <w:tc>
          <w:tcPr>
            <w:tcW w:w="1101" w:type="dxa"/>
          </w:tcPr>
          <w:p w:rsidR="00DA27C3" w:rsidRDefault="00DA27C3" w:rsidP="005C206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UI.Slider</w:t>
            </w:r>
          </w:p>
        </w:tc>
        <w:tc>
          <w:tcPr>
            <w:tcW w:w="8475" w:type="dxa"/>
          </w:tcPr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43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"UI.Slider"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1878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"numTicks"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20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"position"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"sliderFooter"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"3"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"4"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"5"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"6"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"7"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"8"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"9"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"10"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"11"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"13"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"14"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"15"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"16"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"17"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"18"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"19"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"20"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"sliderHeader"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"Slider Header"</w:t>
            </w:r>
            <w:r w:rsidRPr="0053406A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53406A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53406A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"timeout"</w:t>
            </w: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53406A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10000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53406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53406A" w:rsidRDefault="00DA27C3" w:rsidP="005C206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53406A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设计图</w:t>
      </w:r>
    </w:p>
    <w:p w:rsidR="00DA27C3" w:rsidRDefault="00DA27C3" w:rsidP="00DA27C3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27129ED9" wp14:editId="1064C56C">
            <wp:extent cx="4286250" cy="3346021"/>
            <wp:effectExtent l="0" t="0" r="0" b="6985"/>
            <wp:docPr id="87" name="图片 87" descr="C:\Users\Administrator\Desktop\hmi\png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hmi\png_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34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DA27C3" w:rsidRPr="00DC7F70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4F68ADE" wp14:editId="013A16D5">
            <wp:extent cx="4680488" cy="2798977"/>
            <wp:effectExtent l="0" t="0" r="6350" b="1905"/>
            <wp:docPr id="89" name="图片 89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340" cy="27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Pr="00472703" w:rsidRDefault="00DA27C3" w:rsidP="00DA27C3">
      <w:pPr>
        <w:rPr>
          <w:lang w:eastAsia="zh-CN"/>
        </w:rPr>
      </w:pPr>
    </w:p>
    <w:p w:rsidR="00522098" w:rsidRDefault="00522098" w:rsidP="00522098">
      <w:pPr>
        <w:pStyle w:val="3"/>
        <w:rPr>
          <w:lang w:eastAsia="zh-CN"/>
        </w:rPr>
      </w:pPr>
      <w:bookmarkStart w:id="48" w:name="_Toc481739496"/>
      <w:r w:rsidRPr="00A27988">
        <w:t>Alert</w:t>
      </w:r>
      <w:bookmarkEnd w:id="48"/>
    </w:p>
    <w:p w:rsidR="00522098" w:rsidRPr="00472703" w:rsidRDefault="00522098" w:rsidP="00522098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522098" w:rsidRPr="00721838" w:rsidRDefault="00522098" w:rsidP="00522098">
      <w:pPr>
        <w:rPr>
          <w:lang w:eastAsia="zh-CN"/>
        </w:rPr>
      </w:pPr>
    </w:p>
    <w:p w:rsidR="00522098" w:rsidRDefault="00522098" w:rsidP="00522098">
      <w:pPr>
        <w:pStyle w:val="3"/>
        <w:rPr>
          <w:lang w:eastAsia="zh-CN"/>
        </w:rPr>
      </w:pPr>
      <w:bookmarkStart w:id="49" w:name="_Toc481739497"/>
      <w:r w:rsidRPr="00A27988">
        <w:t>AudioPassThru</w:t>
      </w:r>
      <w:bookmarkEnd w:id="49"/>
    </w:p>
    <w:p w:rsidR="00522098" w:rsidRPr="00472703" w:rsidRDefault="00522098" w:rsidP="00522098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522098" w:rsidRDefault="00522098" w:rsidP="00522098">
      <w:pPr>
        <w:rPr>
          <w:lang w:eastAsia="zh-CN"/>
        </w:rPr>
      </w:pPr>
    </w:p>
    <w:p w:rsidR="00522098" w:rsidRDefault="00522098" w:rsidP="00522098">
      <w:pPr>
        <w:pStyle w:val="3"/>
        <w:rPr>
          <w:lang w:eastAsia="zh-CN"/>
        </w:rPr>
      </w:pPr>
      <w:bookmarkStart w:id="50" w:name="_Toc481739498"/>
      <w:r w:rsidRPr="00A27988">
        <w:t>Choiceset</w:t>
      </w:r>
      <w:bookmarkEnd w:id="50"/>
    </w:p>
    <w:p w:rsidR="00522098" w:rsidRPr="00472703" w:rsidRDefault="00522098" w:rsidP="00522098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522098" w:rsidRPr="00DA27C3" w:rsidRDefault="00522098" w:rsidP="00522098">
      <w:pPr>
        <w:rPr>
          <w:lang w:eastAsia="zh-CN"/>
        </w:rPr>
      </w:pPr>
    </w:p>
    <w:p w:rsidR="00522098" w:rsidRDefault="00522098" w:rsidP="00522098">
      <w:pPr>
        <w:pStyle w:val="3"/>
        <w:rPr>
          <w:lang w:eastAsia="zh-CN"/>
        </w:rPr>
      </w:pPr>
      <w:bookmarkStart w:id="51" w:name="_Toc481739499"/>
      <w:r w:rsidRPr="00A27988">
        <w:t>Command</w:t>
      </w:r>
      <w:bookmarkEnd w:id="51"/>
    </w:p>
    <w:p w:rsidR="00522098" w:rsidRPr="00472703" w:rsidRDefault="00522098" w:rsidP="00522098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522098" w:rsidRPr="00DC7F70" w:rsidRDefault="00522098" w:rsidP="00522098">
      <w:pPr>
        <w:rPr>
          <w:lang w:eastAsia="zh-CN"/>
        </w:rPr>
      </w:pPr>
    </w:p>
    <w:p w:rsidR="00522098" w:rsidRDefault="00522098" w:rsidP="00522098">
      <w:pPr>
        <w:pStyle w:val="3"/>
        <w:rPr>
          <w:lang w:eastAsia="zh-CN"/>
        </w:rPr>
      </w:pPr>
      <w:bookmarkStart w:id="52" w:name="_Toc481739500"/>
      <w:r w:rsidRPr="00A27988">
        <w:t>ScrollableMessage</w:t>
      </w:r>
      <w:bookmarkEnd w:id="52"/>
    </w:p>
    <w:p w:rsidR="00522098" w:rsidRPr="00472703" w:rsidRDefault="00522098" w:rsidP="00522098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522098" w:rsidRPr="00472703" w:rsidRDefault="00522098" w:rsidP="00522098">
      <w:pPr>
        <w:rPr>
          <w:lang w:eastAsia="zh-CN"/>
        </w:rPr>
      </w:pPr>
    </w:p>
    <w:p w:rsidR="00522098" w:rsidRDefault="00522098" w:rsidP="00522098">
      <w:pPr>
        <w:pStyle w:val="3"/>
        <w:rPr>
          <w:lang w:eastAsia="zh-CN"/>
        </w:rPr>
      </w:pPr>
      <w:bookmarkStart w:id="53" w:name="_Toc481739501"/>
      <w:r w:rsidRPr="00F074C9">
        <w:t>DialNumber</w:t>
      </w:r>
      <w:bookmarkEnd w:id="53"/>
    </w:p>
    <w:p w:rsidR="00522098" w:rsidRPr="00472703" w:rsidRDefault="00522098" w:rsidP="00522098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522098" w:rsidRPr="006260FB" w:rsidRDefault="00522098" w:rsidP="00522098">
      <w:pPr>
        <w:rPr>
          <w:lang w:eastAsia="zh-CN"/>
        </w:rPr>
      </w:pPr>
    </w:p>
    <w:p w:rsidR="00522098" w:rsidRDefault="00522098" w:rsidP="00522098">
      <w:pPr>
        <w:pStyle w:val="3"/>
        <w:rPr>
          <w:lang w:eastAsia="zh-CN"/>
        </w:rPr>
      </w:pPr>
      <w:bookmarkStart w:id="54" w:name="_Toc481739502"/>
      <w:r w:rsidRPr="00A27988">
        <w:t>VideoStream</w:t>
      </w:r>
      <w:bookmarkEnd w:id="54"/>
    </w:p>
    <w:p w:rsidR="00522098" w:rsidRPr="00472703" w:rsidRDefault="00522098" w:rsidP="00522098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522098" w:rsidRPr="00472703" w:rsidRDefault="00522098" w:rsidP="00522098">
      <w:pPr>
        <w:rPr>
          <w:lang w:eastAsia="zh-CN"/>
        </w:rPr>
      </w:pPr>
    </w:p>
    <w:p w:rsidR="00857CC4" w:rsidRDefault="00857CC4" w:rsidP="00857CC4">
      <w:pPr>
        <w:rPr>
          <w:lang w:eastAsia="zh-CN"/>
        </w:rPr>
      </w:pPr>
    </w:p>
    <w:p w:rsidR="00522098" w:rsidRPr="00754856" w:rsidRDefault="00522098" w:rsidP="00857CC4">
      <w:pPr>
        <w:rPr>
          <w:lang w:eastAsia="zh-CN"/>
        </w:rPr>
      </w:pPr>
    </w:p>
    <w:p w:rsidR="0079283F" w:rsidRDefault="0079283F" w:rsidP="0079283F">
      <w:pPr>
        <w:pStyle w:val="2"/>
        <w:rPr>
          <w:lang w:eastAsia="zh-CN"/>
        </w:rPr>
      </w:pPr>
      <w:bookmarkStart w:id="55" w:name="_Toc481739503"/>
      <w:r w:rsidRPr="00732E72">
        <w:rPr>
          <w:rFonts w:hint="eastAsia"/>
        </w:rPr>
        <w:t>GRAPHIC_WITH_TEXT</w:t>
      </w:r>
      <w:bookmarkEnd w:id="55"/>
    </w:p>
    <w:p w:rsidR="0079283F" w:rsidRDefault="0079283F" w:rsidP="0079283F">
      <w:pPr>
        <w:pStyle w:val="3"/>
        <w:rPr>
          <w:lang w:eastAsia="zh-CN"/>
        </w:rPr>
      </w:pPr>
      <w:bookmarkStart w:id="56" w:name="_Toc481739504"/>
      <w:r>
        <w:rPr>
          <w:rFonts w:hint="eastAsia"/>
          <w:lang w:eastAsia="zh-CN"/>
        </w:rPr>
        <w:t>属性</w:t>
      </w:r>
      <w:bookmarkEnd w:id="56"/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52,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250,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370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"mainField1"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"mainField2"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"mainField3"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815DCE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815DCE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815DCE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79283F" w:rsidRPr="00815DCE" w:rsidRDefault="0079283F" w:rsidP="0079283F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815DCE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79283F" w:rsidRDefault="0079283F" w:rsidP="0079283F">
      <w:pPr>
        <w:rPr>
          <w:lang w:eastAsia="zh-CN"/>
        </w:rPr>
      </w:pPr>
    </w:p>
    <w:p w:rsidR="00DA27C3" w:rsidRDefault="00DA27C3" w:rsidP="00DA27C3">
      <w:pPr>
        <w:pStyle w:val="3"/>
        <w:rPr>
          <w:lang w:eastAsia="zh-CN"/>
        </w:rPr>
      </w:pPr>
      <w:bookmarkStart w:id="57" w:name="_Toc481739505"/>
      <w:r w:rsidRPr="00A27988">
        <w:lastRenderedPageBreak/>
        <w:t>Show</w:t>
      </w:r>
      <w:bookmarkEnd w:id="57"/>
      <w:r w:rsidRPr="00A27988">
        <w:t xml:space="preserve"> </w:t>
      </w: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DA27C3" w:rsidTr="00C310D8">
        <w:tc>
          <w:tcPr>
            <w:tcW w:w="1526" w:type="dxa"/>
            <w:shd w:val="clear" w:color="auto" w:fill="548DD4" w:themeFill="text2" w:themeFillTint="99"/>
          </w:tcPr>
          <w:p w:rsidR="00DA27C3" w:rsidRDefault="00DA27C3" w:rsidP="00C310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DA27C3" w:rsidRDefault="00DA27C3" w:rsidP="00C310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DA27C3" w:rsidTr="00C310D8">
        <w:tc>
          <w:tcPr>
            <w:tcW w:w="1526" w:type="dxa"/>
          </w:tcPr>
          <w:p w:rsidR="00DA27C3" w:rsidRDefault="00DA27C3" w:rsidP="00C310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46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12077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"/fs/rwdata/storage/sdl/584421907_6b50de75f3391a9e8117be9ded91461eabe62e54f74c8538e897e6621179721a/action.png"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5548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5549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DA27C3" w:rsidRPr="00BA0DC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2260BE" w:rsidRDefault="00DA27C3" w:rsidP="00C310D8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DA27C3" w:rsidRPr="00A9313A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设计图</w:t>
      </w:r>
    </w:p>
    <w:p w:rsidR="00DA27C3" w:rsidRPr="00721838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47BD18" wp14:editId="492E162A">
            <wp:extent cx="4874260" cy="2898140"/>
            <wp:effectExtent l="0" t="0" r="2540" b="0"/>
            <wp:docPr id="224" name="图片 224" descr="Show(GRAPHIC_WITH_TEX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how(GRAPHIC_WITH_TEXT)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DA27C3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81517F0" wp14:editId="2C43FB06">
            <wp:extent cx="4881966" cy="2919462"/>
            <wp:effectExtent l="0" t="0" r="0" b="0"/>
            <wp:docPr id="110" name="图片 110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855" cy="291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Pr="00DD04B3" w:rsidRDefault="00DA27C3" w:rsidP="00DA27C3">
      <w:pPr>
        <w:rPr>
          <w:lang w:eastAsia="zh-CN"/>
        </w:rPr>
      </w:pPr>
    </w:p>
    <w:p w:rsidR="0079283F" w:rsidRDefault="0079283F" w:rsidP="0079283F">
      <w:pPr>
        <w:pStyle w:val="3"/>
        <w:rPr>
          <w:lang w:eastAsia="zh-CN"/>
        </w:rPr>
      </w:pPr>
      <w:bookmarkStart w:id="58" w:name="_Toc481739506"/>
      <w:r w:rsidRPr="00A27988">
        <w:t>AppListView</w:t>
      </w:r>
      <w:bookmarkEnd w:id="58"/>
    </w:p>
    <w:p w:rsidR="00DA27C3" w:rsidRDefault="009A006A" w:rsidP="00DA27C3">
      <w:pPr>
        <w:rPr>
          <w:lang w:eastAsia="zh-CN"/>
        </w:rPr>
      </w:pPr>
      <w:r>
        <w:rPr>
          <w:rFonts w:hint="eastAsia"/>
          <w:lang w:eastAsia="zh-CN"/>
        </w:rPr>
        <w:t>参见</w:t>
      </w:r>
      <w:r w:rsidR="00EB114B">
        <w:rPr>
          <w:lang w:eastAsia="zh-CN"/>
        </w:rPr>
        <w:fldChar w:fldCharType="begin"/>
      </w:r>
      <w:r w:rsidR="00EB114B">
        <w:rPr>
          <w:lang w:eastAsia="zh-CN"/>
        </w:rPr>
        <w:instrText xml:space="preserve"> </w:instrText>
      </w:r>
      <w:r w:rsidR="00EB114B">
        <w:rPr>
          <w:rFonts w:hint="eastAsia"/>
          <w:lang w:eastAsia="zh-CN"/>
        </w:rPr>
        <w:instrText>REF _Ref481671705 \r \h</w:instrText>
      </w:r>
      <w:r w:rsidR="00EB114B">
        <w:rPr>
          <w:lang w:eastAsia="zh-CN"/>
        </w:rPr>
        <w:instrText xml:space="preserve"> </w:instrText>
      </w:r>
      <w:r w:rsidR="00EB114B">
        <w:rPr>
          <w:lang w:eastAsia="zh-CN"/>
        </w:rPr>
      </w:r>
      <w:r w:rsidR="00EB114B">
        <w:rPr>
          <w:lang w:eastAsia="zh-CN"/>
        </w:rPr>
        <w:fldChar w:fldCharType="separate"/>
      </w:r>
      <w:r w:rsidR="00EB114B">
        <w:rPr>
          <w:lang w:eastAsia="zh-CN"/>
        </w:rPr>
        <w:t>3.1.3</w:t>
      </w:r>
      <w:r w:rsidR="00EB114B">
        <w:rPr>
          <w:lang w:eastAsia="zh-CN"/>
        </w:rPr>
        <w:fldChar w:fldCharType="end"/>
      </w:r>
    </w:p>
    <w:p w:rsidR="009A006A" w:rsidRPr="00DA27C3" w:rsidRDefault="009A006A" w:rsidP="00DA27C3">
      <w:pPr>
        <w:rPr>
          <w:lang w:eastAsia="zh-CN"/>
        </w:rPr>
      </w:pPr>
    </w:p>
    <w:p w:rsidR="00DA27C3" w:rsidRDefault="00DA27C3" w:rsidP="00DA27C3">
      <w:pPr>
        <w:pStyle w:val="3"/>
        <w:rPr>
          <w:lang w:eastAsia="zh-CN"/>
        </w:rPr>
      </w:pPr>
      <w:bookmarkStart w:id="59" w:name="_Toc481739507"/>
      <w:r w:rsidRPr="00A27988">
        <w:t>Slider</w:t>
      </w:r>
      <w:bookmarkEnd w:id="59"/>
    </w:p>
    <w:p w:rsidR="00DA27C3" w:rsidRDefault="00D32879" w:rsidP="00DA27C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 w:rsidR="00EB114B">
        <w:rPr>
          <w:lang w:eastAsia="zh-CN"/>
        </w:rPr>
        <w:fldChar w:fldCharType="begin"/>
      </w:r>
      <w:r w:rsidR="00EB114B">
        <w:rPr>
          <w:lang w:eastAsia="zh-CN"/>
        </w:rPr>
        <w:instrText xml:space="preserve"> </w:instrText>
      </w:r>
      <w:r w:rsidR="00EB114B">
        <w:rPr>
          <w:rFonts w:hint="eastAsia"/>
          <w:lang w:eastAsia="zh-CN"/>
        </w:rPr>
        <w:instrText>REF _Ref481671914 \r \h</w:instrText>
      </w:r>
      <w:r w:rsidR="00EB114B">
        <w:rPr>
          <w:lang w:eastAsia="zh-CN"/>
        </w:rPr>
        <w:instrText xml:space="preserve"> </w:instrText>
      </w:r>
      <w:r w:rsidR="00EB114B">
        <w:rPr>
          <w:lang w:eastAsia="zh-CN"/>
        </w:rPr>
      </w:r>
      <w:r w:rsidR="00EB114B">
        <w:rPr>
          <w:lang w:eastAsia="zh-CN"/>
        </w:rPr>
        <w:fldChar w:fldCharType="separate"/>
      </w:r>
      <w:r w:rsidR="00EB114B">
        <w:rPr>
          <w:lang w:eastAsia="zh-CN"/>
        </w:rPr>
        <w:t>3.1.4</w:t>
      </w:r>
      <w:r w:rsidR="00EB114B">
        <w:rPr>
          <w:lang w:eastAsia="zh-CN"/>
        </w:rPr>
        <w:fldChar w:fldCharType="end"/>
      </w:r>
    </w:p>
    <w:p w:rsidR="00F47165" w:rsidRPr="00472703" w:rsidRDefault="00F47165" w:rsidP="00DA27C3">
      <w:pPr>
        <w:rPr>
          <w:lang w:eastAsia="zh-CN"/>
        </w:rPr>
      </w:pPr>
    </w:p>
    <w:p w:rsidR="0079283F" w:rsidRDefault="0079283F" w:rsidP="0079283F">
      <w:pPr>
        <w:pStyle w:val="3"/>
        <w:rPr>
          <w:lang w:eastAsia="zh-CN"/>
        </w:rPr>
      </w:pPr>
      <w:bookmarkStart w:id="60" w:name="_Toc481739508"/>
      <w:r w:rsidRPr="00A27988">
        <w:lastRenderedPageBreak/>
        <w:t>Alert</w:t>
      </w:r>
      <w:bookmarkEnd w:id="60"/>
    </w:p>
    <w:p w:rsidR="00D32879" w:rsidRPr="00472703" w:rsidRDefault="00D32879" w:rsidP="00D32879">
      <w:pPr>
        <w:rPr>
          <w:lang w:eastAsia="zh-CN"/>
        </w:rPr>
      </w:pPr>
      <w:r>
        <w:rPr>
          <w:rFonts w:hint="eastAsia"/>
          <w:lang w:eastAsia="zh-CN"/>
        </w:rPr>
        <w:t>参见</w:t>
      </w:r>
      <w:r w:rsidR="00EB114B">
        <w:rPr>
          <w:lang w:eastAsia="zh-CN"/>
        </w:rPr>
        <w:fldChar w:fldCharType="begin"/>
      </w:r>
      <w:r w:rsidR="00EB114B">
        <w:rPr>
          <w:lang w:eastAsia="zh-CN"/>
        </w:rPr>
        <w:instrText xml:space="preserve"> </w:instrText>
      </w:r>
      <w:r w:rsidR="00EB114B">
        <w:rPr>
          <w:rFonts w:hint="eastAsia"/>
          <w:lang w:eastAsia="zh-CN"/>
        </w:rPr>
        <w:instrText>REF _Ref481671931 \r \h</w:instrText>
      </w:r>
      <w:r w:rsidR="00EB114B">
        <w:rPr>
          <w:lang w:eastAsia="zh-CN"/>
        </w:rPr>
        <w:instrText xml:space="preserve"> </w:instrText>
      </w:r>
      <w:r w:rsidR="00EB114B">
        <w:rPr>
          <w:lang w:eastAsia="zh-CN"/>
        </w:rPr>
      </w:r>
      <w:r w:rsidR="00EB114B">
        <w:rPr>
          <w:lang w:eastAsia="zh-CN"/>
        </w:rPr>
        <w:fldChar w:fldCharType="separate"/>
      </w:r>
      <w:r w:rsidR="00EB114B">
        <w:rPr>
          <w:lang w:eastAsia="zh-CN"/>
        </w:rPr>
        <w:t>3.1.5</w:t>
      </w:r>
      <w:r w:rsidR="00EB114B">
        <w:rPr>
          <w:lang w:eastAsia="zh-CN"/>
        </w:rPr>
        <w:fldChar w:fldCharType="end"/>
      </w:r>
    </w:p>
    <w:p w:rsidR="0079283F" w:rsidRPr="00721838" w:rsidRDefault="0079283F" w:rsidP="0079283F">
      <w:pPr>
        <w:rPr>
          <w:lang w:eastAsia="zh-CN"/>
        </w:rPr>
      </w:pPr>
    </w:p>
    <w:p w:rsidR="0079283F" w:rsidRDefault="0079283F" w:rsidP="0079283F">
      <w:pPr>
        <w:pStyle w:val="3"/>
        <w:rPr>
          <w:lang w:eastAsia="zh-CN"/>
        </w:rPr>
      </w:pPr>
      <w:bookmarkStart w:id="61" w:name="_Toc481739509"/>
      <w:r w:rsidRPr="00A27988">
        <w:t>AudioPassThru</w:t>
      </w:r>
      <w:bookmarkEnd w:id="61"/>
    </w:p>
    <w:p w:rsidR="00D32879" w:rsidRPr="00472703" w:rsidRDefault="00D32879" w:rsidP="00D32879">
      <w:pPr>
        <w:rPr>
          <w:lang w:eastAsia="zh-CN"/>
        </w:rPr>
      </w:pPr>
      <w:r>
        <w:rPr>
          <w:rFonts w:hint="eastAsia"/>
          <w:lang w:eastAsia="zh-CN"/>
        </w:rPr>
        <w:t>参见</w:t>
      </w:r>
      <w:r w:rsidR="00EB114B">
        <w:rPr>
          <w:lang w:eastAsia="zh-CN"/>
        </w:rPr>
        <w:fldChar w:fldCharType="begin"/>
      </w:r>
      <w:r w:rsidR="00EB114B">
        <w:rPr>
          <w:lang w:eastAsia="zh-CN"/>
        </w:rPr>
        <w:instrText xml:space="preserve"> </w:instrText>
      </w:r>
      <w:r w:rsidR="00EB114B">
        <w:rPr>
          <w:rFonts w:hint="eastAsia"/>
          <w:lang w:eastAsia="zh-CN"/>
        </w:rPr>
        <w:instrText>REF _Ref481671944 \r \h</w:instrText>
      </w:r>
      <w:r w:rsidR="00EB114B">
        <w:rPr>
          <w:lang w:eastAsia="zh-CN"/>
        </w:rPr>
        <w:instrText xml:space="preserve"> </w:instrText>
      </w:r>
      <w:r w:rsidR="00EB114B">
        <w:rPr>
          <w:lang w:eastAsia="zh-CN"/>
        </w:rPr>
      </w:r>
      <w:r w:rsidR="00EB114B">
        <w:rPr>
          <w:lang w:eastAsia="zh-CN"/>
        </w:rPr>
        <w:fldChar w:fldCharType="separate"/>
      </w:r>
      <w:r w:rsidR="00EB114B">
        <w:rPr>
          <w:lang w:eastAsia="zh-CN"/>
        </w:rPr>
        <w:t>3.1.6</w:t>
      </w:r>
      <w:r w:rsidR="00EB114B">
        <w:rPr>
          <w:lang w:eastAsia="zh-CN"/>
        </w:rPr>
        <w:fldChar w:fldCharType="end"/>
      </w:r>
    </w:p>
    <w:p w:rsidR="00DA27C3" w:rsidRDefault="00DA27C3" w:rsidP="00DA27C3">
      <w:pPr>
        <w:rPr>
          <w:lang w:eastAsia="zh-CN"/>
        </w:rPr>
      </w:pPr>
    </w:p>
    <w:p w:rsidR="00EB114B" w:rsidRDefault="00EB114B" w:rsidP="00EB114B">
      <w:pPr>
        <w:pStyle w:val="3"/>
        <w:rPr>
          <w:lang w:eastAsia="zh-CN"/>
        </w:rPr>
      </w:pPr>
      <w:bookmarkStart w:id="62" w:name="_Toc481739510"/>
      <w:r w:rsidRPr="00A27988">
        <w:t>Choiceset</w:t>
      </w:r>
      <w:bookmarkEnd w:id="62"/>
    </w:p>
    <w:p w:rsidR="00EB114B" w:rsidRPr="00472703" w:rsidRDefault="00EB114B" w:rsidP="00EB114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EB114B" w:rsidRPr="00DA27C3" w:rsidRDefault="00EB114B" w:rsidP="00DA27C3">
      <w:pPr>
        <w:rPr>
          <w:lang w:eastAsia="zh-CN"/>
        </w:rPr>
      </w:pPr>
    </w:p>
    <w:p w:rsidR="0079283F" w:rsidRDefault="0079283F" w:rsidP="0079283F">
      <w:pPr>
        <w:pStyle w:val="3"/>
        <w:rPr>
          <w:lang w:eastAsia="zh-CN"/>
        </w:rPr>
      </w:pPr>
      <w:bookmarkStart w:id="63" w:name="_Toc481739511"/>
      <w:r w:rsidRPr="00A27988">
        <w:t>Command</w:t>
      </w:r>
      <w:bookmarkEnd w:id="63"/>
    </w:p>
    <w:p w:rsidR="00D32879" w:rsidRPr="00472703" w:rsidRDefault="00D32879" w:rsidP="00D32879">
      <w:pPr>
        <w:rPr>
          <w:lang w:eastAsia="zh-CN"/>
        </w:rPr>
      </w:pPr>
      <w:r>
        <w:rPr>
          <w:rFonts w:hint="eastAsia"/>
          <w:lang w:eastAsia="zh-CN"/>
        </w:rPr>
        <w:t>参见</w:t>
      </w:r>
      <w:r w:rsidR="00EB114B">
        <w:rPr>
          <w:lang w:eastAsia="zh-CN"/>
        </w:rPr>
        <w:fldChar w:fldCharType="begin"/>
      </w:r>
      <w:r w:rsidR="00EB114B">
        <w:rPr>
          <w:lang w:eastAsia="zh-CN"/>
        </w:rPr>
        <w:instrText xml:space="preserve"> </w:instrText>
      </w:r>
      <w:r w:rsidR="00EB114B">
        <w:rPr>
          <w:rFonts w:hint="eastAsia"/>
          <w:lang w:eastAsia="zh-CN"/>
        </w:rPr>
        <w:instrText>REF _Ref481672050 \r \h</w:instrText>
      </w:r>
      <w:r w:rsidR="00EB114B">
        <w:rPr>
          <w:lang w:eastAsia="zh-CN"/>
        </w:rPr>
        <w:instrText xml:space="preserve"> </w:instrText>
      </w:r>
      <w:r w:rsidR="00EB114B">
        <w:rPr>
          <w:lang w:eastAsia="zh-CN"/>
        </w:rPr>
      </w:r>
      <w:r w:rsidR="00EB114B">
        <w:rPr>
          <w:lang w:eastAsia="zh-CN"/>
        </w:rPr>
        <w:fldChar w:fldCharType="separate"/>
      </w:r>
      <w:r w:rsidR="00EB114B">
        <w:rPr>
          <w:lang w:eastAsia="zh-CN"/>
        </w:rPr>
        <w:t>3.1.8</w:t>
      </w:r>
      <w:r w:rsidR="00EB114B">
        <w:rPr>
          <w:lang w:eastAsia="zh-CN"/>
        </w:rPr>
        <w:fldChar w:fldCharType="end"/>
      </w:r>
    </w:p>
    <w:p w:rsidR="0079283F" w:rsidRPr="00DC7F70" w:rsidRDefault="0079283F" w:rsidP="0079283F">
      <w:pPr>
        <w:rPr>
          <w:lang w:eastAsia="zh-CN"/>
        </w:rPr>
      </w:pPr>
    </w:p>
    <w:p w:rsidR="0079283F" w:rsidRDefault="0079283F" w:rsidP="0079283F">
      <w:pPr>
        <w:pStyle w:val="3"/>
        <w:rPr>
          <w:lang w:eastAsia="zh-CN"/>
        </w:rPr>
      </w:pPr>
      <w:bookmarkStart w:id="64" w:name="_Toc481739512"/>
      <w:r w:rsidRPr="00A27988">
        <w:t>ScrollableMessage</w:t>
      </w:r>
      <w:bookmarkEnd w:id="64"/>
    </w:p>
    <w:p w:rsidR="00D32879" w:rsidRPr="00472703" w:rsidRDefault="00D32879" w:rsidP="00D32879">
      <w:pPr>
        <w:rPr>
          <w:lang w:eastAsia="zh-CN"/>
        </w:rPr>
      </w:pPr>
      <w:r>
        <w:rPr>
          <w:rFonts w:hint="eastAsia"/>
          <w:lang w:eastAsia="zh-CN"/>
        </w:rPr>
        <w:t>参见</w:t>
      </w:r>
      <w:r w:rsidR="00EB114B">
        <w:rPr>
          <w:lang w:eastAsia="zh-CN"/>
        </w:rPr>
        <w:fldChar w:fldCharType="begin"/>
      </w:r>
      <w:r w:rsidR="00EB114B">
        <w:rPr>
          <w:lang w:eastAsia="zh-CN"/>
        </w:rPr>
        <w:instrText xml:space="preserve"> </w:instrText>
      </w:r>
      <w:r w:rsidR="00EB114B">
        <w:rPr>
          <w:rFonts w:hint="eastAsia"/>
          <w:lang w:eastAsia="zh-CN"/>
        </w:rPr>
        <w:instrText>REF _Ref481672056 \r \h</w:instrText>
      </w:r>
      <w:r w:rsidR="00EB114B">
        <w:rPr>
          <w:lang w:eastAsia="zh-CN"/>
        </w:rPr>
        <w:instrText xml:space="preserve"> </w:instrText>
      </w:r>
      <w:r w:rsidR="00EB114B">
        <w:rPr>
          <w:lang w:eastAsia="zh-CN"/>
        </w:rPr>
      </w:r>
      <w:r w:rsidR="00EB114B">
        <w:rPr>
          <w:lang w:eastAsia="zh-CN"/>
        </w:rPr>
        <w:fldChar w:fldCharType="separate"/>
      </w:r>
      <w:r w:rsidR="00EB114B">
        <w:rPr>
          <w:lang w:eastAsia="zh-CN"/>
        </w:rPr>
        <w:t>3.1.9</w:t>
      </w:r>
      <w:r w:rsidR="00EB114B">
        <w:rPr>
          <w:lang w:eastAsia="zh-CN"/>
        </w:rPr>
        <w:fldChar w:fldCharType="end"/>
      </w:r>
    </w:p>
    <w:p w:rsidR="0079283F" w:rsidRPr="00472703" w:rsidRDefault="0079283F" w:rsidP="0079283F">
      <w:pPr>
        <w:rPr>
          <w:lang w:eastAsia="zh-CN"/>
        </w:rPr>
      </w:pPr>
    </w:p>
    <w:p w:rsidR="00A17BFB" w:rsidRDefault="00A17BFB" w:rsidP="00A17BFB">
      <w:pPr>
        <w:pStyle w:val="3"/>
        <w:rPr>
          <w:lang w:eastAsia="zh-CN"/>
        </w:rPr>
      </w:pPr>
      <w:bookmarkStart w:id="65" w:name="_Toc481739513"/>
      <w:r w:rsidRPr="00F074C9">
        <w:t>DialNumber</w:t>
      </w:r>
      <w:bookmarkEnd w:id="65"/>
    </w:p>
    <w:p w:rsidR="00D32879" w:rsidRPr="00472703" w:rsidRDefault="00D32879" w:rsidP="00D32879">
      <w:pPr>
        <w:rPr>
          <w:lang w:eastAsia="zh-CN"/>
        </w:rPr>
      </w:pPr>
      <w:r>
        <w:rPr>
          <w:rFonts w:hint="eastAsia"/>
          <w:lang w:eastAsia="zh-CN"/>
        </w:rPr>
        <w:t>参见</w:t>
      </w:r>
      <w:r w:rsidR="00EB114B">
        <w:rPr>
          <w:lang w:eastAsia="zh-CN"/>
        </w:rPr>
        <w:fldChar w:fldCharType="begin"/>
      </w:r>
      <w:r w:rsidR="00EB114B">
        <w:rPr>
          <w:lang w:eastAsia="zh-CN"/>
        </w:rPr>
        <w:instrText xml:space="preserve"> </w:instrText>
      </w:r>
      <w:r w:rsidR="00EB114B">
        <w:rPr>
          <w:rFonts w:hint="eastAsia"/>
          <w:lang w:eastAsia="zh-CN"/>
        </w:rPr>
        <w:instrText>REF _Ref481672061 \r \h</w:instrText>
      </w:r>
      <w:r w:rsidR="00EB114B">
        <w:rPr>
          <w:lang w:eastAsia="zh-CN"/>
        </w:rPr>
        <w:instrText xml:space="preserve"> </w:instrText>
      </w:r>
      <w:r w:rsidR="00EB114B">
        <w:rPr>
          <w:lang w:eastAsia="zh-CN"/>
        </w:rPr>
      </w:r>
      <w:r w:rsidR="00EB114B">
        <w:rPr>
          <w:lang w:eastAsia="zh-CN"/>
        </w:rPr>
        <w:fldChar w:fldCharType="separate"/>
      </w:r>
      <w:r w:rsidR="00EB114B">
        <w:rPr>
          <w:lang w:eastAsia="zh-CN"/>
        </w:rPr>
        <w:t>3.1.10</w:t>
      </w:r>
      <w:r w:rsidR="00EB114B">
        <w:rPr>
          <w:lang w:eastAsia="zh-CN"/>
        </w:rPr>
        <w:fldChar w:fldCharType="end"/>
      </w:r>
    </w:p>
    <w:p w:rsidR="0079283F" w:rsidRPr="006260FB" w:rsidRDefault="0079283F" w:rsidP="0079283F">
      <w:pPr>
        <w:rPr>
          <w:lang w:eastAsia="zh-CN"/>
        </w:rPr>
      </w:pPr>
    </w:p>
    <w:p w:rsidR="0079283F" w:rsidRDefault="0079283F" w:rsidP="0079283F">
      <w:pPr>
        <w:pStyle w:val="3"/>
        <w:rPr>
          <w:lang w:eastAsia="zh-CN"/>
        </w:rPr>
      </w:pPr>
      <w:bookmarkStart w:id="66" w:name="_Toc481739514"/>
      <w:r w:rsidRPr="00A27988">
        <w:t>VideoStream</w:t>
      </w:r>
      <w:bookmarkEnd w:id="66"/>
    </w:p>
    <w:p w:rsidR="0023124E" w:rsidRPr="00472703" w:rsidRDefault="0023124E" w:rsidP="0023124E">
      <w:pPr>
        <w:rPr>
          <w:lang w:eastAsia="zh-CN"/>
        </w:rPr>
      </w:pPr>
      <w:r>
        <w:rPr>
          <w:rFonts w:hint="eastAsia"/>
          <w:lang w:eastAsia="zh-CN"/>
        </w:rPr>
        <w:t>参见</w:t>
      </w:r>
      <w:r w:rsidR="00EB114B">
        <w:rPr>
          <w:lang w:eastAsia="zh-CN"/>
        </w:rPr>
        <w:fldChar w:fldCharType="begin"/>
      </w:r>
      <w:r w:rsidR="00EB114B">
        <w:rPr>
          <w:lang w:eastAsia="zh-CN"/>
        </w:rPr>
        <w:instrText xml:space="preserve"> </w:instrText>
      </w:r>
      <w:r w:rsidR="00EB114B">
        <w:rPr>
          <w:rFonts w:hint="eastAsia"/>
          <w:lang w:eastAsia="zh-CN"/>
        </w:rPr>
        <w:instrText>REF _Ref481672066 \r \h</w:instrText>
      </w:r>
      <w:r w:rsidR="00EB114B">
        <w:rPr>
          <w:lang w:eastAsia="zh-CN"/>
        </w:rPr>
        <w:instrText xml:space="preserve"> </w:instrText>
      </w:r>
      <w:r w:rsidR="00EB114B">
        <w:rPr>
          <w:lang w:eastAsia="zh-CN"/>
        </w:rPr>
      </w:r>
      <w:r w:rsidR="00EB114B">
        <w:rPr>
          <w:lang w:eastAsia="zh-CN"/>
        </w:rPr>
        <w:fldChar w:fldCharType="separate"/>
      </w:r>
      <w:r w:rsidR="00EB114B">
        <w:rPr>
          <w:lang w:eastAsia="zh-CN"/>
        </w:rPr>
        <w:t>3.1.11</w:t>
      </w:r>
      <w:r w:rsidR="00EB114B">
        <w:rPr>
          <w:lang w:eastAsia="zh-CN"/>
        </w:rPr>
        <w:fldChar w:fldCharType="end"/>
      </w:r>
    </w:p>
    <w:p w:rsidR="0079283F" w:rsidRPr="00472703" w:rsidRDefault="0079283F" w:rsidP="0079283F">
      <w:pPr>
        <w:rPr>
          <w:lang w:eastAsia="zh-CN"/>
        </w:rPr>
      </w:pPr>
    </w:p>
    <w:p w:rsidR="0079283F" w:rsidRPr="006260FB" w:rsidRDefault="0079283F" w:rsidP="0079283F">
      <w:pPr>
        <w:rPr>
          <w:lang w:eastAsia="zh-CN"/>
        </w:rPr>
      </w:pPr>
    </w:p>
    <w:p w:rsidR="00C44F00" w:rsidRDefault="00C44F00" w:rsidP="00C44F00">
      <w:pPr>
        <w:pStyle w:val="2"/>
        <w:rPr>
          <w:lang w:eastAsia="zh-CN"/>
        </w:rPr>
      </w:pPr>
      <w:bookmarkStart w:id="67" w:name="_Toc481739515"/>
      <w:r w:rsidRPr="00732E72">
        <w:rPr>
          <w:rFonts w:hint="eastAsia"/>
        </w:rPr>
        <w:t>TEXT_WITH_GRAPHIC</w:t>
      </w:r>
      <w:bookmarkEnd w:id="67"/>
    </w:p>
    <w:p w:rsidR="00C44F00" w:rsidRDefault="00C44F00" w:rsidP="00C44F00">
      <w:pPr>
        <w:pStyle w:val="3"/>
        <w:rPr>
          <w:lang w:eastAsia="zh-CN"/>
        </w:rPr>
      </w:pPr>
      <w:bookmarkStart w:id="68" w:name="_Toc481739516"/>
      <w:r>
        <w:rPr>
          <w:rFonts w:hint="eastAsia"/>
          <w:lang w:eastAsia="zh-CN"/>
        </w:rPr>
        <w:t>属性</w:t>
      </w:r>
      <w:bookmarkEnd w:id="68"/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250,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370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"mainField1"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"mainField2"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"mainField3"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</w:t>
      </w:r>
      <w:r w:rsidRPr="007B7DAD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B7D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7B7DAD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C44F00" w:rsidRPr="007B7DAD" w:rsidRDefault="00C44F00" w:rsidP="00C44F00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B7DAD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C44F00" w:rsidRDefault="00C44F00" w:rsidP="00C44F00">
      <w:pPr>
        <w:rPr>
          <w:lang w:eastAsia="zh-CN"/>
        </w:rPr>
      </w:pPr>
    </w:p>
    <w:p w:rsidR="00DA27C3" w:rsidRDefault="00DA27C3" w:rsidP="00DA27C3">
      <w:pPr>
        <w:pStyle w:val="3"/>
        <w:rPr>
          <w:lang w:eastAsia="zh-CN"/>
        </w:rPr>
      </w:pPr>
      <w:bookmarkStart w:id="69" w:name="_Toc481739517"/>
      <w:r w:rsidRPr="00A27988">
        <w:t>Show</w:t>
      </w:r>
      <w:bookmarkEnd w:id="69"/>
      <w:r w:rsidRPr="00A27988">
        <w:t xml:space="preserve"> </w:t>
      </w: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DA27C3" w:rsidTr="00CF1FD4">
        <w:tc>
          <w:tcPr>
            <w:tcW w:w="1526" w:type="dxa"/>
            <w:shd w:val="clear" w:color="auto" w:fill="548DD4" w:themeFill="text2" w:themeFillTint="99"/>
          </w:tcPr>
          <w:p w:rsidR="00DA27C3" w:rsidRDefault="00DA27C3" w:rsidP="00CF1F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DA27C3" w:rsidRDefault="00DA27C3" w:rsidP="00CF1F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DA27C3" w:rsidTr="00CF1FD4">
        <w:tc>
          <w:tcPr>
            <w:tcW w:w="1526" w:type="dxa"/>
          </w:tcPr>
          <w:p w:rsidR="00DA27C3" w:rsidRDefault="00DA27C3" w:rsidP="00CF1F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46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12077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"/fs/rwdata/storage/sdl/584421907_6b50de75f3391a9e8117be9ded91461eabe62e54f74c8538e897e6621179721a/action.png"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5548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5549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"Close"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DA27C3" w:rsidRPr="00BA0DC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2260BE" w:rsidRDefault="00DA27C3" w:rsidP="00CF1FD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DA27C3" w:rsidRPr="00A9313A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DA27C3" w:rsidRPr="00721838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6D69976" wp14:editId="21CA3DED">
            <wp:extent cx="4587607" cy="2727701"/>
            <wp:effectExtent l="0" t="0" r="3810" b="0"/>
            <wp:docPr id="245" name="图片 245" descr="Show(TEXT_WITH_GRAPHI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how(TEXT_WITH_GRAPHIC)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064" cy="27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DA27C3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6B682E3" wp14:editId="02C83DD9">
            <wp:extent cx="4548344" cy="2719953"/>
            <wp:effectExtent l="0" t="0" r="5080" b="4445"/>
            <wp:docPr id="132" name="图片 132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085" cy="2722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Pr="00DD04B3" w:rsidRDefault="00DA27C3" w:rsidP="00DA27C3">
      <w:pPr>
        <w:rPr>
          <w:lang w:eastAsia="zh-CN"/>
        </w:rPr>
      </w:pPr>
    </w:p>
    <w:p w:rsidR="000039E7" w:rsidRDefault="000039E7" w:rsidP="000039E7">
      <w:pPr>
        <w:pStyle w:val="3"/>
        <w:rPr>
          <w:lang w:eastAsia="zh-CN"/>
        </w:rPr>
      </w:pPr>
      <w:bookmarkStart w:id="70" w:name="_Toc481739518"/>
      <w:r w:rsidRPr="00A27988">
        <w:t>AppListView</w:t>
      </w:r>
      <w:bookmarkEnd w:id="70"/>
    </w:p>
    <w:p w:rsidR="000039E7" w:rsidRDefault="000039E7" w:rsidP="000039E7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0039E7" w:rsidRPr="00DA27C3" w:rsidRDefault="000039E7" w:rsidP="000039E7">
      <w:pPr>
        <w:rPr>
          <w:lang w:eastAsia="zh-CN"/>
        </w:rPr>
      </w:pPr>
    </w:p>
    <w:p w:rsidR="000039E7" w:rsidRDefault="000039E7" w:rsidP="000039E7">
      <w:pPr>
        <w:pStyle w:val="3"/>
        <w:rPr>
          <w:lang w:eastAsia="zh-CN"/>
        </w:rPr>
      </w:pPr>
      <w:bookmarkStart w:id="71" w:name="_Toc481739519"/>
      <w:r w:rsidRPr="00A27988">
        <w:t>Slider</w:t>
      </w:r>
      <w:bookmarkEnd w:id="71"/>
    </w:p>
    <w:p w:rsidR="000039E7" w:rsidRDefault="000039E7" w:rsidP="000039E7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0039E7">
      <w:pPr>
        <w:rPr>
          <w:lang w:eastAsia="zh-CN"/>
        </w:rPr>
      </w:pPr>
    </w:p>
    <w:p w:rsidR="000039E7" w:rsidRDefault="000039E7" w:rsidP="000039E7">
      <w:pPr>
        <w:pStyle w:val="3"/>
        <w:rPr>
          <w:lang w:eastAsia="zh-CN"/>
        </w:rPr>
      </w:pPr>
      <w:bookmarkStart w:id="72" w:name="_Toc481739520"/>
      <w:r w:rsidRPr="00A27988">
        <w:lastRenderedPageBreak/>
        <w:t>Alert</w:t>
      </w:r>
      <w:bookmarkEnd w:id="72"/>
    </w:p>
    <w:p w:rsidR="000039E7" w:rsidRPr="00472703" w:rsidRDefault="000039E7" w:rsidP="000039E7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0039E7" w:rsidRPr="00721838" w:rsidRDefault="000039E7" w:rsidP="000039E7">
      <w:pPr>
        <w:rPr>
          <w:lang w:eastAsia="zh-CN"/>
        </w:rPr>
      </w:pPr>
    </w:p>
    <w:p w:rsidR="000039E7" w:rsidRDefault="000039E7" w:rsidP="000039E7">
      <w:pPr>
        <w:pStyle w:val="3"/>
        <w:rPr>
          <w:lang w:eastAsia="zh-CN"/>
        </w:rPr>
      </w:pPr>
      <w:bookmarkStart w:id="73" w:name="_Toc481739521"/>
      <w:r w:rsidRPr="00A27988">
        <w:t>AudioPassThru</w:t>
      </w:r>
      <w:bookmarkEnd w:id="73"/>
    </w:p>
    <w:p w:rsidR="000039E7" w:rsidRPr="00472703" w:rsidRDefault="000039E7" w:rsidP="000039E7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0039E7" w:rsidRDefault="000039E7" w:rsidP="000039E7">
      <w:pPr>
        <w:rPr>
          <w:lang w:eastAsia="zh-CN"/>
        </w:rPr>
      </w:pPr>
    </w:p>
    <w:p w:rsidR="000039E7" w:rsidRDefault="000039E7" w:rsidP="000039E7">
      <w:pPr>
        <w:pStyle w:val="3"/>
        <w:rPr>
          <w:lang w:eastAsia="zh-CN"/>
        </w:rPr>
      </w:pPr>
      <w:bookmarkStart w:id="74" w:name="_Toc481739522"/>
      <w:r w:rsidRPr="00A27988">
        <w:t>Choiceset</w:t>
      </w:r>
      <w:bookmarkEnd w:id="74"/>
    </w:p>
    <w:p w:rsidR="000039E7" w:rsidRPr="00472703" w:rsidRDefault="000039E7" w:rsidP="000039E7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0039E7" w:rsidRPr="00DA27C3" w:rsidRDefault="000039E7" w:rsidP="000039E7">
      <w:pPr>
        <w:rPr>
          <w:lang w:eastAsia="zh-CN"/>
        </w:rPr>
      </w:pPr>
    </w:p>
    <w:p w:rsidR="000039E7" w:rsidRDefault="000039E7" w:rsidP="000039E7">
      <w:pPr>
        <w:pStyle w:val="3"/>
        <w:rPr>
          <w:lang w:eastAsia="zh-CN"/>
        </w:rPr>
      </w:pPr>
      <w:bookmarkStart w:id="75" w:name="_Toc481739523"/>
      <w:r w:rsidRPr="00A27988">
        <w:t>Command</w:t>
      </w:r>
      <w:bookmarkEnd w:id="75"/>
    </w:p>
    <w:p w:rsidR="000039E7" w:rsidRPr="00472703" w:rsidRDefault="000039E7" w:rsidP="000039E7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0039E7" w:rsidRPr="00DC7F70" w:rsidRDefault="000039E7" w:rsidP="000039E7">
      <w:pPr>
        <w:rPr>
          <w:lang w:eastAsia="zh-CN"/>
        </w:rPr>
      </w:pPr>
    </w:p>
    <w:p w:rsidR="000039E7" w:rsidRDefault="000039E7" w:rsidP="000039E7">
      <w:pPr>
        <w:pStyle w:val="3"/>
        <w:rPr>
          <w:lang w:eastAsia="zh-CN"/>
        </w:rPr>
      </w:pPr>
      <w:bookmarkStart w:id="76" w:name="_Toc481739524"/>
      <w:r w:rsidRPr="00A27988">
        <w:t>ScrollableMessage</w:t>
      </w:r>
      <w:bookmarkEnd w:id="76"/>
    </w:p>
    <w:p w:rsidR="000039E7" w:rsidRPr="00472703" w:rsidRDefault="000039E7" w:rsidP="000039E7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0039E7" w:rsidRPr="00472703" w:rsidRDefault="000039E7" w:rsidP="000039E7">
      <w:pPr>
        <w:rPr>
          <w:lang w:eastAsia="zh-CN"/>
        </w:rPr>
      </w:pPr>
    </w:p>
    <w:p w:rsidR="000039E7" w:rsidRDefault="000039E7" w:rsidP="000039E7">
      <w:pPr>
        <w:pStyle w:val="3"/>
        <w:rPr>
          <w:lang w:eastAsia="zh-CN"/>
        </w:rPr>
      </w:pPr>
      <w:bookmarkStart w:id="77" w:name="_Toc481739525"/>
      <w:r w:rsidRPr="00F074C9">
        <w:t>DialNumber</w:t>
      </w:r>
      <w:bookmarkEnd w:id="77"/>
    </w:p>
    <w:p w:rsidR="000039E7" w:rsidRPr="00472703" w:rsidRDefault="000039E7" w:rsidP="000039E7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0039E7" w:rsidRPr="006260FB" w:rsidRDefault="000039E7" w:rsidP="000039E7">
      <w:pPr>
        <w:rPr>
          <w:lang w:eastAsia="zh-CN"/>
        </w:rPr>
      </w:pPr>
    </w:p>
    <w:p w:rsidR="000039E7" w:rsidRDefault="000039E7" w:rsidP="000039E7">
      <w:pPr>
        <w:pStyle w:val="3"/>
        <w:rPr>
          <w:lang w:eastAsia="zh-CN"/>
        </w:rPr>
      </w:pPr>
      <w:bookmarkStart w:id="78" w:name="_Toc481739526"/>
      <w:r w:rsidRPr="00A27988">
        <w:t>VideoStream</w:t>
      </w:r>
      <w:bookmarkEnd w:id="78"/>
    </w:p>
    <w:p w:rsidR="000039E7" w:rsidRPr="00472703" w:rsidRDefault="000039E7" w:rsidP="000039E7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0039E7" w:rsidRPr="00472703" w:rsidRDefault="000039E7" w:rsidP="000039E7">
      <w:pPr>
        <w:rPr>
          <w:lang w:eastAsia="zh-CN"/>
        </w:rPr>
      </w:pPr>
    </w:p>
    <w:p w:rsidR="000039E7" w:rsidRPr="006260FB" w:rsidRDefault="000039E7" w:rsidP="000039E7">
      <w:pPr>
        <w:rPr>
          <w:lang w:eastAsia="zh-CN"/>
        </w:rPr>
      </w:pPr>
    </w:p>
    <w:p w:rsidR="00BF7612" w:rsidRDefault="00BF7612" w:rsidP="00BF7612">
      <w:pPr>
        <w:pStyle w:val="2"/>
        <w:rPr>
          <w:lang w:eastAsia="zh-CN"/>
        </w:rPr>
      </w:pPr>
      <w:bookmarkStart w:id="79" w:name="_Toc481739527"/>
      <w:r w:rsidRPr="00732E72">
        <w:t>TILES_ONLY</w:t>
      </w:r>
      <w:bookmarkEnd w:id="79"/>
    </w:p>
    <w:p w:rsidR="00BF7612" w:rsidRDefault="00BF7612" w:rsidP="00BF7612">
      <w:pPr>
        <w:pStyle w:val="3"/>
        <w:rPr>
          <w:lang w:eastAsia="zh-CN"/>
        </w:rPr>
      </w:pPr>
      <w:bookmarkStart w:id="80" w:name="_Toc481739528"/>
      <w:r>
        <w:rPr>
          <w:rFonts w:hint="eastAsia"/>
          <w:lang w:eastAsia="zh-CN"/>
        </w:rPr>
        <w:t>属性</w:t>
      </w:r>
      <w:bookmarkEnd w:id="80"/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51,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13536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1353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213536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BF7612" w:rsidRPr="00213536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BF7612" w:rsidRDefault="00BF7612" w:rsidP="00BF761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13536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BF7612" w:rsidRDefault="00BF7612" w:rsidP="00BF7612">
      <w:pPr>
        <w:rPr>
          <w:lang w:eastAsia="zh-CN"/>
        </w:rPr>
      </w:pPr>
    </w:p>
    <w:p w:rsidR="00DA27C3" w:rsidRDefault="00DA27C3" w:rsidP="00DA27C3">
      <w:pPr>
        <w:pStyle w:val="3"/>
        <w:rPr>
          <w:lang w:eastAsia="zh-CN"/>
        </w:rPr>
      </w:pPr>
      <w:bookmarkStart w:id="81" w:name="_Toc481739529"/>
      <w:r w:rsidRPr="00A27988">
        <w:t>Show</w:t>
      </w:r>
      <w:bookmarkEnd w:id="81"/>
      <w:r w:rsidRPr="00A27988">
        <w:t xml:space="preserve"> </w:t>
      </w: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DA27C3" w:rsidTr="00B860DC">
        <w:tc>
          <w:tcPr>
            <w:tcW w:w="1526" w:type="dxa"/>
            <w:shd w:val="clear" w:color="auto" w:fill="548DD4" w:themeFill="text2" w:themeFillTint="99"/>
          </w:tcPr>
          <w:p w:rsidR="00DA27C3" w:rsidRDefault="00DA27C3" w:rsidP="00B860DC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DA27C3" w:rsidRDefault="00DA27C3" w:rsidP="00B860DC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DA27C3" w:rsidTr="00B860DC">
        <w:tc>
          <w:tcPr>
            <w:tcW w:w="1526" w:type="dxa"/>
          </w:tcPr>
          <w:p w:rsidR="00DA27C3" w:rsidRDefault="00DA27C3" w:rsidP="00B860DC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56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"/fs/rwdata/storage/sdl/584421907_6b50de75f3391a9e8117be9ded91461eabe62e54f74c8538e897e6621179721a/turn_forward.png"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5540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true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5541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5542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C47E98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C47E98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C47E98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C47E98" w:rsidRDefault="00DA27C3" w:rsidP="00B860DC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C47E98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DA27C3" w:rsidRPr="00A9313A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DA27C3" w:rsidRPr="00721838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54C93AD" wp14:editId="75CA4237">
            <wp:extent cx="4874260" cy="2898140"/>
            <wp:effectExtent l="0" t="0" r="2540" b="0"/>
            <wp:docPr id="266" name="图片 266" descr="Show(TILES_ONL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how(TILES_ONLY)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效果图</w:t>
      </w:r>
    </w:p>
    <w:p w:rsidR="00DA27C3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B5B272C" wp14:editId="22FAB21B">
            <wp:extent cx="4796725" cy="2868487"/>
            <wp:effectExtent l="0" t="0" r="4445" b="8255"/>
            <wp:docPr id="154" name="图片 154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25" cy="286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Pr="00DD04B3" w:rsidRDefault="00DA27C3" w:rsidP="00DA27C3">
      <w:pPr>
        <w:rPr>
          <w:lang w:eastAsia="zh-CN"/>
        </w:rPr>
      </w:pPr>
    </w:p>
    <w:p w:rsidR="00516150" w:rsidRDefault="00516150" w:rsidP="00516150">
      <w:pPr>
        <w:pStyle w:val="3"/>
        <w:rPr>
          <w:lang w:eastAsia="zh-CN"/>
        </w:rPr>
      </w:pPr>
      <w:bookmarkStart w:id="82" w:name="_Toc481739530"/>
      <w:r w:rsidRPr="00A27988">
        <w:t>AppListView</w:t>
      </w:r>
      <w:bookmarkEnd w:id="82"/>
    </w:p>
    <w:p w:rsidR="00516150" w:rsidRDefault="00516150" w:rsidP="00516150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516150" w:rsidRPr="00DA27C3" w:rsidRDefault="00516150" w:rsidP="00516150">
      <w:pPr>
        <w:rPr>
          <w:lang w:eastAsia="zh-CN"/>
        </w:rPr>
      </w:pPr>
    </w:p>
    <w:p w:rsidR="00516150" w:rsidRDefault="00516150" w:rsidP="00516150">
      <w:pPr>
        <w:pStyle w:val="3"/>
        <w:rPr>
          <w:lang w:eastAsia="zh-CN"/>
        </w:rPr>
      </w:pPr>
      <w:bookmarkStart w:id="83" w:name="_Toc481739531"/>
      <w:r w:rsidRPr="00A27988">
        <w:t>Slider</w:t>
      </w:r>
      <w:bookmarkEnd w:id="83"/>
    </w:p>
    <w:p w:rsidR="00516150" w:rsidRDefault="00516150" w:rsidP="0051615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516150">
      <w:pPr>
        <w:rPr>
          <w:lang w:eastAsia="zh-CN"/>
        </w:rPr>
      </w:pPr>
    </w:p>
    <w:p w:rsidR="00516150" w:rsidRDefault="00516150" w:rsidP="00516150">
      <w:pPr>
        <w:pStyle w:val="3"/>
        <w:rPr>
          <w:lang w:eastAsia="zh-CN"/>
        </w:rPr>
      </w:pPr>
      <w:bookmarkStart w:id="84" w:name="_Toc481739532"/>
      <w:r w:rsidRPr="00A27988">
        <w:t>Alert</w:t>
      </w:r>
      <w:bookmarkEnd w:id="84"/>
    </w:p>
    <w:p w:rsidR="00516150" w:rsidRPr="00472703" w:rsidRDefault="00516150" w:rsidP="00516150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516150" w:rsidRPr="00721838" w:rsidRDefault="00516150" w:rsidP="00516150">
      <w:pPr>
        <w:rPr>
          <w:lang w:eastAsia="zh-CN"/>
        </w:rPr>
      </w:pPr>
    </w:p>
    <w:p w:rsidR="00516150" w:rsidRDefault="00516150" w:rsidP="00516150">
      <w:pPr>
        <w:pStyle w:val="3"/>
        <w:rPr>
          <w:lang w:eastAsia="zh-CN"/>
        </w:rPr>
      </w:pPr>
      <w:bookmarkStart w:id="85" w:name="_Toc481739533"/>
      <w:r w:rsidRPr="00A27988">
        <w:t>AudioPassThru</w:t>
      </w:r>
      <w:bookmarkEnd w:id="85"/>
    </w:p>
    <w:p w:rsidR="00516150" w:rsidRPr="00472703" w:rsidRDefault="00516150" w:rsidP="00516150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516150" w:rsidRDefault="00516150" w:rsidP="00516150">
      <w:pPr>
        <w:rPr>
          <w:lang w:eastAsia="zh-CN"/>
        </w:rPr>
      </w:pPr>
    </w:p>
    <w:p w:rsidR="00516150" w:rsidRDefault="00516150" w:rsidP="00516150">
      <w:pPr>
        <w:pStyle w:val="3"/>
        <w:rPr>
          <w:lang w:eastAsia="zh-CN"/>
        </w:rPr>
      </w:pPr>
      <w:bookmarkStart w:id="86" w:name="_Toc481739534"/>
      <w:r w:rsidRPr="00A27988">
        <w:t>Choiceset</w:t>
      </w:r>
      <w:bookmarkEnd w:id="86"/>
    </w:p>
    <w:p w:rsidR="00516150" w:rsidRPr="00472703" w:rsidRDefault="00516150" w:rsidP="00516150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516150" w:rsidRPr="00DA27C3" w:rsidRDefault="00516150" w:rsidP="00516150">
      <w:pPr>
        <w:rPr>
          <w:lang w:eastAsia="zh-CN"/>
        </w:rPr>
      </w:pPr>
    </w:p>
    <w:p w:rsidR="00516150" w:rsidRDefault="00516150" w:rsidP="00516150">
      <w:pPr>
        <w:pStyle w:val="3"/>
        <w:rPr>
          <w:lang w:eastAsia="zh-CN"/>
        </w:rPr>
      </w:pPr>
      <w:bookmarkStart w:id="87" w:name="_Toc481739535"/>
      <w:r w:rsidRPr="00A27988">
        <w:t>Command</w:t>
      </w:r>
      <w:bookmarkEnd w:id="87"/>
    </w:p>
    <w:p w:rsidR="00516150" w:rsidRPr="00472703" w:rsidRDefault="00516150" w:rsidP="00516150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516150" w:rsidRPr="00DC7F70" w:rsidRDefault="00516150" w:rsidP="00516150">
      <w:pPr>
        <w:rPr>
          <w:lang w:eastAsia="zh-CN"/>
        </w:rPr>
      </w:pPr>
    </w:p>
    <w:p w:rsidR="00516150" w:rsidRDefault="00516150" w:rsidP="00516150">
      <w:pPr>
        <w:pStyle w:val="3"/>
        <w:rPr>
          <w:lang w:eastAsia="zh-CN"/>
        </w:rPr>
      </w:pPr>
      <w:bookmarkStart w:id="88" w:name="_Toc481739536"/>
      <w:r w:rsidRPr="00A27988">
        <w:t>ScrollableMessage</w:t>
      </w:r>
      <w:bookmarkEnd w:id="88"/>
    </w:p>
    <w:p w:rsidR="00516150" w:rsidRPr="00472703" w:rsidRDefault="00516150" w:rsidP="00516150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516150" w:rsidRPr="00472703" w:rsidRDefault="00516150" w:rsidP="00516150">
      <w:pPr>
        <w:rPr>
          <w:lang w:eastAsia="zh-CN"/>
        </w:rPr>
      </w:pPr>
    </w:p>
    <w:p w:rsidR="00516150" w:rsidRDefault="00516150" w:rsidP="00516150">
      <w:pPr>
        <w:pStyle w:val="3"/>
        <w:rPr>
          <w:lang w:eastAsia="zh-CN"/>
        </w:rPr>
      </w:pPr>
      <w:bookmarkStart w:id="89" w:name="_Toc481739537"/>
      <w:r w:rsidRPr="00F074C9">
        <w:t>DialNumber</w:t>
      </w:r>
      <w:bookmarkEnd w:id="89"/>
    </w:p>
    <w:p w:rsidR="00516150" w:rsidRPr="00472703" w:rsidRDefault="00516150" w:rsidP="00516150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516150" w:rsidRPr="006260FB" w:rsidRDefault="00516150" w:rsidP="00516150">
      <w:pPr>
        <w:rPr>
          <w:lang w:eastAsia="zh-CN"/>
        </w:rPr>
      </w:pPr>
    </w:p>
    <w:p w:rsidR="00516150" w:rsidRDefault="00516150" w:rsidP="00516150">
      <w:pPr>
        <w:pStyle w:val="3"/>
        <w:rPr>
          <w:lang w:eastAsia="zh-CN"/>
        </w:rPr>
      </w:pPr>
      <w:bookmarkStart w:id="90" w:name="_Toc481739538"/>
      <w:r w:rsidRPr="00A27988">
        <w:lastRenderedPageBreak/>
        <w:t>VideoStream</w:t>
      </w:r>
      <w:bookmarkEnd w:id="90"/>
    </w:p>
    <w:p w:rsidR="00516150" w:rsidRPr="00472703" w:rsidRDefault="00516150" w:rsidP="00516150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516150" w:rsidRPr="00472703" w:rsidRDefault="00516150" w:rsidP="00516150">
      <w:pPr>
        <w:rPr>
          <w:lang w:eastAsia="zh-CN"/>
        </w:rPr>
      </w:pPr>
    </w:p>
    <w:p w:rsidR="00516150" w:rsidRPr="006260FB" w:rsidRDefault="00516150" w:rsidP="00516150">
      <w:pPr>
        <w:rPr>
          <w:lang w:eastAsia="zh-CN"/>
        </w:rPr>
      </w:pPr>
    </w:p>
    <w:p w:rsidR="00DF3F51" w:rsidRDefault="00DF3F51" w:rsidP="00DF3F51">
      <w:pPr>
        <w:pStyle w:val="2"/>
        <w:rPr>
          <w:lang w:eastAsia="zh-CN"/>
        </w:rPr>
      </w:pPr>
      <w:bookmarkStart w:id="91" w:name="_Toc481739539"/>
      <w:r w:rsidRPr="00732E72">
        <w:t>GRAPHIC_WITH_TILES</w:t>
      </w:r>
      <w:bookmarkEnd w:id="91"/>
    </w:p>
    <w:p w:rsidR="00DF3F51" w:rsidRDefault="00DF3F51" w:rsidP="00DF3F51">
      <w:pPr>
        <w:pStyle w:val="3"/>
        <w:rPr>
          <w:lang w:eastAsia="zh-CN"/>
        </w:rPr>
      </w:pPr>
      <w:bookmarkStart w:id="92" w:name="_Toc481739540"/>
      <w:r>
        <w:rPr>
          <w:rFonts w:hint="eastAsia"/>
          <w:lang w:eastAsia="zh-CN"/>
        </w:rPr>
        <w:t>属性</w:t>
      </w:r>
      <w:bookmarkEnd w:id="92"/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43,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280,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380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73405F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73405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73405F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DF3F51" w:rsidRPr="0073405F" w:rsidRDefault="00DF3F51" w:rsidP="00DF3F51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73405F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DF3F51" w:rsidRDefault="00DF3F51" w:rsidP="00DF3F51">
      <w:pPr>
        <w:rPr>
          <w:lang w:eastAsia="zh-CN"/>
        </w:rPr>
      </w:pPr>
    </w:p>
    <w:p w:rsidR="00DF3F51" w:rsidRDefault="00DF3F51" w:rsidP="00DF3F51">
      <w:pPr>
        <w:rPr>
          <w:lang w:eastAsia="zh-CN"/>
        </w:rPr>
      </w:pPr>
    </w:p>
    <w:p w:rsidR="00DA27C3" w:rsidRDefault="00DA27C3" w:rsidP="00DA27C3">
      <w:pPr>
        <w:pStyle w:val="3"/>
        <w:rPr>
          <w:lang w:eastAsia="zh-CN"/>
        </w:rPr>
      </w:pPr>
      <w:bookmarkStart w:id="93" w:name="_Toc481739541"/>
      <w:r w:rsidRPr="00A27988">
        <w:t>Show</w:t>
      </w:r>
      <w:bookmarkEnd w:id="93"/>
      <w:r w:rsidRPr="00A27988">
        <w:t xml:space="preserve"> </w:t>
      </w: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DA27C3" w:rsidTr="00D86B15">
        <w:tc>
          <w:tcPr>
            <w:tcW w:w="1526" w:type="dxa"/>
            <w:shd w:val="clear" w:color="auto" w:fill="548DD4" w:themeFill="text2" w:themeFillTint="99"/>
          </w:tcPr>
          <w:p w:rsidR="00DA27C3" w:rsidRDefault="00DA27C3" w:rsidP="00D86B1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DA27C3" w:rsidRDefault="00DA27C3" w:rsidP="00D86B1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DA27C3" w:rsidTr="00D86B15">
        <w:tc>
          <w:tcPr>
            <w:tcW w:w="1526" w:type="dxa"/>
          </w:tcPr>
          <w:p w:rsidR="00DA27C3" w:rsidRDefault="00DA27C3" w:rsidP="00D86B15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lastRenderedPageBreak/>
              <w:t>4f74c8538e897e6621179721a/turn_right.png"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101C96" w:rsidRDefault="00DA27C3" w:rsidP="00D86B15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DA27C3" w:rsidRPr="00A9313A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DA27C3" w:rsidRPr="00721838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7C27B7D" wp14:editId="1B081D4A">
            <wp:extent cx="4874260" cy="2898140"/>
            <wp:effectExtent l="0" t="0" r="2540" b="0"/>
            <wp:docPr id="287" name="图片 287" descr="Show(GRAPHIC_WITH_TIL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how(GRAPHIC_WITH_TILES)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效果图</w:t>
      </w:r>
    </w:p>
    <w:p w:rsidR="00DA27C3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158602C" wp14:editId="566E4BFA">
            <wp:extent cx="4897464" cy="2928729"/>
            <wp:effectExtent l="0" t="0" r="0" b="5080"/>
            <wp:docPr id="175" name="图片 175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56" cy="292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Pr="00DD04B3" w:rsidRDefault="00DA27C3" w:rsidP="00DA27C3">
      <w:pPr>
        <w:rPr>
          <w:lang w:eastAsia="zh-CN"/>
        </w:rPr>
      </w:pPr>
    </w:p>
    <w:p w:rsidR="00A2307C" w:rsidRDefault="00A2307C" w:rsidP="00A2307C">
      <w:pPr>
        <w:pStyle w:val="3"/>
        <w:rPr>
          <w:lang w:eastAsia="zh-CN"/>
        </w:rPr>
      </w:pPr>
      <w:bookmarkStart w:id="94" w:name="_Toc481739542"/>
      <w:r w:rsidRPr="00A27988">
        <w:t>AppListView</w:t>
      </w:r>
      <w:bookmarkEnd w:id="94"/>
    </w:p>
    <w:p w:rsidR="00A2307C" w:rsidRDefault="00A2307C" w:rsidP="00A2307C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A2307C" w:rsidRPr="00DA27C3" w:rsidRDefault="00A2307C" w:rsidP="00A2307C">
      <w:pPr>
        <w:rPr>
          <w:lang w:eastAsia="zh-CN"/>
        </w:rPr>
      </w:pPr>
    </w:p>
    <w:p w:rsidR="00A2307C" w:rsidRDefault="00A2307C" w:rsidP="00A2307C">
      <w:pPr>
        <w:pStyle w:val="3"/>
        <w:rPr>
          <w:lang w:eastAsia="zh-CN"/>
        </w:rPr>
      </w:pPr>
      <w:bookmarkStart w:id="95" w:name="_Toc481739543"/>
      <w:r w:rsidRPr="00A27988">
        <w:t>Slider</w:t>
      </w:r>
      <w:bookmarkEnd w:id="95"/>
    </w:p>
    <w:p w:rsidR="00A2307C" w:rsidRDefault="00A2307C" w:rsidP="00A2307C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A2307C">
      <w:pPr>
        <w:rPr>
          <w:lang w:eastAsia="zh-CN"/>
        </w:rPr>
      </w:pPr>
    </w:p>
    <w:p w:rsidR="00A2307C" w:rsidRDefault="00A2307C" w:rsidP="00A2307C">
      <w:pPr>
        <w:pStyle w:val="3"/>
        <w:rPr>
          <w:lang w:eastAsia="zh-CN"/>
        </w:rPr>
      </w:pPr>
      <w:bookmarkStart w:id="96" w:name="_Toc481739544"/>
      <w:r w:rsidRPr="00A27988">
        <w:t>Alert</w:t>
      </w:r>
      <w:bookmarkEnd w:id="96"/>
    </w:p>
    <w:p w:rsidR="00A2307C" w:rsidRPr="00472703" w:rsidRDefault="00A2307C" w:rsidP="00A2307C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A2307C" w:rsidRPr="00721838" w:rsidRDefault="00A2307C" w:rsidP="00A2307C">
      <w:pPr>
        <w:rPr>
          <w:lang w:eastAsia="zh-CN"/>
        </w:rPr>
      </w:pPr>
    </w:p>
    <w:p w:rsidR="00A2307C" w:rsidRDefault="00A2307C" w:rsidP="00A2307C">
      <w:pPr>
        <w:pStyle w:val="3"/>
        <w:rPr>
          <w:lang w:eastAsia="zh-CN"/>
        </w:rPr>
      </w:pPr>
      <w:bookmarkStart w:id="97" w:name="_Toc481739545"/>
      <w:r w:rsidRPr="00A27988">
        <w:t>AudioPassThru</w:t>
      </w:r>
      <w:bookmarkEnd w:id="97"/>
    </w:p>
    <w:p w:rsidR="00A2307C" w:rsidRPr="00472703" w:rsidRDefault="00A2307C" w:rsidP="00A2307C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A2307C" w:rsidRDefault="00A2307C" w:rsidP="00A2307C">
      <w:pPr>
        <w:rPr>
          <w:lang w:eastAsia="zh-CN"/>
        </w:rPr>
      </w:pPr>
    </w:p>
    <w:p w:rsidR="00A2307C" w:rsidRDefault="00A2307C" w:rsidP="00A2307C">
      <w:pPr>
        <w:pStyle w:val="3"/>
        <w:rPr>
          <w:lang w:eastAsia="zh-CN"/>
        </w:rPr>
      </w:pPr>
      <w:bookmarkStart w:id="98" w:name="_Toc481739546"/>
      <w:r w:rsidRPr="00A27988">
        <w:t>Choiceset</w:t>
      </w:r>
      <w:bookmarkEnd w:id="98"/>
    </w:p>
    <w:p w:rsidR="00A2307C" w:rsidRPr="00472703" w:rsidRDefault="00A2307C" w:rsidP="00A2307C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A2307C" w:rsidRPr="00DA27C3" w:rsidRDefault="00A2307C" w:rsidP="00A2307C">
      <w:pPr>
        <w:rPr>
          <w:lang w:eastAsia="zh-CN"/>
        </w:rPr>
      </w:pPr>
    </w:p>
    <w:p w:rsidR="00A2307C" w:rsidRDefault="00A2307C" w:rsidP="00A2307C">
      <w:pPr>
        <w:pStyle w:val="3"/>
        <w:rPr>
          <w:lang w:eastAsia="zh-CN"/>
        </w:rPr>
      </w:pPr>
      <w:bookmarkStart w:id="99" w:name="_Toc481739547"/>
      <w:r w:rsidRPr="00A27988">
        <w:t>Command</w:t>
      </w:r>
      <w:bookmarkEnd w:id="99"/>
    </w:p>
    <w:p w:rsidR="00A2307C" w:rsidRPr="00472703" w:rsidRDefault="00A2307C" w:rsidP="00A2307C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A2307C" w:rsidRPr="00DC7F70" w:rsidRDefault="00A2307C" w:rsidP="00A2307C">
      <w:pPr>
        <w:rPr>
          <w:lang w:eastAsia="zh-CN"/>
        </w:rPr>
      </w:pPr>
    </w:p>
    <w:p w:rsidR="00A2307C" w:rsidRDefault="00A2307C" w:rsidP="00A2307C">
      <w:pPr>
        <w:pStyle w:val="3"/>
        <w:rPr>
          <w:lang w:eastAsia="zh-CN"/>
        </w:rPr>
      </w:pPr>
      <w:bookmarkStart w:id="100" w:name="_Toc481739548"/>
      <w:r w:rsidRPr="00A27988">
        <w:t>ScrollableMessage</w:t>
      </w:r>
      <w:bookmarkEnd w:id="100"/>
    </w:p>
    <w:p w:rsidR="00A2307C" w:rsidRPr="00472703" w:rsidRDefault="00A2307C" w:rsidP="00A2307C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A2307C" w:rsidRPr="00472703" w:rsidRDefault="00A2307C" w:rsidP="00A2307C">
      <w:pPr>
        <w:rPr>
          <w:lang w:eastAsia="zh-CN"/>
        </w:rPr>
      </w:pPr>
    </w:p>
    <w:p w:rsidR="00A2307C" w:rsidRDefault="00A2307C" w:rsidP="00A2307C">
      <w:pPr>
        <w:pStyle w:val="3"/>
        <w:rPr>
          <w:lang w:eastAsia="zh-CN"/>
        </w:rPr>
      </w:pPr>
      <w:bookmarkStart w:id="101" w:name="_Toc481739549"/>
      <w:r w:rsidRPr="00F074C9">
        <w:t>DialNumber</w:t>
      </w:r>
      <w:bookmarkEnd w:id="101"/>
    </w:p>
    <w:p w:rsidR="00A2307C" w:rsidRPr="00472703" w:rsidRDefault="00A2307C" w:rsidP="00A2307C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A2307C" w:rsidRPr="006260FB" w:rsidRDefault="00A2307C" w:rsidP="00A2307C">
      <w:pPr>
        <w:rPr>
          <w:lang w:eastAsia="zh-CN"/>
        </w:rPr>
      </w:pPr>
    </w:p>
    <w:p w:rsidR="00A2307C" w:rsidRDefault="00A2307C" w:rsidP="00A2307C">
      <w:pPr>
        <w:pStyle w:val="3"/>
        <w:rPr>
          <w:lang w:eastAsia="zh-CN"/>
        </w:rPr>
      </w:pPr>
      <w:bookmarkStart w:id="102" w:name="_Toc481739550"/>
      <w:r w:rsidRPr="00A27988">
        <w:lastRenderedPageBreak/>
        <w:t>VideoStream</w:t>
      </w:r>
      <w:bookmarkEnd w:id="102"/>
    </w:p>
    <w:p w:rsidR="00A2307C" w:rsidRPr="00472703" w:rsidRDefault="00A2307C" w:rsidP="00A2307C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A2307C" w:rsidRPr="00472703" w:rsidRDefault="00A2307C" w:rsidP="00A2307C">
      <w:pPr>
        <w:rPr>
          <w:lang w:eastAsia="zh-CN"/>
        </w:rPr>
      </w:pPr>
    </w:p>
    <w:p w:rsidR="00A2307C" w:rsidRPr="006260FB" w:rsidRDefault="00A2307C" w:rsidP="00A2307C">
      <w:pPr>
        <w:rPr>
          <w:lang w:eastAsia="zh-CN"/>
        </w:rPr>
      </w:pPr>
    </w:p>
    <w:p w:rsidR="008E699C" w:rsidRDefault="008E699C" w:rsidP="008E699C">
      <w:pPr>
        <w:pStyle w:val="2"/>
        <w:rPr>
          <w:lang w:eastAsia="zh-CN"/>
        </w:rPr>
      </w:pPr>
      <w:bookmarkStart w:id="103" w:name="_Toc481739551"/>
      <w:r w:rsidRPr="00732E72">
        <w:t>TILES_WITH_GRAPHIC</w:t>
      </w:r>
      <w:bookmarkEnd w:id="103"/>
    </w:p>
    <w:p w:rsidR="008E699C" w:rsidRDefault="008E699C" w:rsidP="008E699C">
      <w:pPr>
        <w:pStyle w:val="3"/>
        <w:rPr>
          <w:lang w:eastAsia="zh-CN"/>
        </w:rPr>
      </w:pPr>
      <w:bookmarkStart w:id="104" w:name="_Toc481739552"/>
      <w:r>
        <w:rPr>
          <w:rFonts w:hint="eastAsia"/>
          <w:lang w:eastAsia="zh-CN"/>
        </w:rPr>
        <w:t>属性</w:t>
      </w:r>
      <w:bookmarkEnd w:id="104"/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33,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280,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380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F4BAD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F4BAD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AF4BAD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8E699C" w:rsidRPr="00AF4BAD" w:rsidRDefault="008E699C" w:rsidP="008E699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F4BAD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8E699C" w:rsidRDefault="008E699C" w:rsidP="008E699C">
      <w:pPr>
        <w:rPr>
          <w:lang w:eastAsia="zh-CN"/>
        </w:rPr>
      </w:pPr>
    </w:p>
    <w:p w:rsidR="00DA27C3" w:rsidRDefault="00DA27C3" w:rsidP="00DA27C3">
      <w:pPr>
        <w:pStyle w:val="3"/>
        <w:rPr>
          <w:lang w:eastAsia="zh-CN"/>
        </w:rPr>
      </w:pPr>
      <w:bookmarkStart w:id="105" w:name="_Toc481739553"/>
      <w:r w:rsidRPr="00A27988">
        <w:t>Show</w:t>
      </w:r>
      <w:bookmarkEnd w:id="105"/>
      <w:r w:rsidRPr="00A27988">
        <w:t xml:space="preserve"> </w:t>
      </w: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DA27C3" w:rsidTr="00667A52">
        <w:tc>
          <w:tcPr>
            <w:tcW w:w="1526" w:type="dxa"/>
            <w:shd w:val="clear" w:color="auto" w:fill="548DD4" w:themeFill="text2" w:themeFillTint="99"/>
          </w:tcPr>
          <w:p w:rsidR="00DA27C3" w:rsidRDefault="00DA27C3" w:rsidP="00667A5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DA27C3" w:rsidRDefault="00DA27C3" w:rsidP="00667A5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DA27C3" w:rsidTr="00667A52">
        <w:tc>
          <w:tcPr>
            <w:tcW w:w="1526" w:type="dxa"/>
          </w:tcPr>
          <w:p w:rsidR="00DA27C3" w:rsidRDefault="00DA27C3" w:rsidP="00667A5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"/fs/rwdata/storage/sdl/584421907_6b50de75f3391a9e8117be9ded91461eabe62e54f74c8538e897e6621179721a/turn_right.png"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DA27C3" w:rsidRPr="00101C96" w:rsidRDefault="00DA27C3" w:rsidP="00667A52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DA27C3" w:rsidRPr="00A9313A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DA27C3" w:rsidRPr="00721838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164FF35" wp14:editId="5A9F6540">
            <wp:extent cx="4874260" cy="2898140"/>
            <wp:effectExtent l="0" t="0" r="2540" b="0"/>
            <wp:docPr id="64" name="图片 64" descr="Show(TILES_WITH_GRAPHI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how(TILES_WITH_GRAPHIC)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Pr="00AF4BAD" w:rsidRDefault="00DA27C3" w:rsidP="00DA27C3">
      <w:pPr>
        <w:rPr>
          <w:lang w:eastAsia="zh-CN"/>
        </w:rPr>
      </w:pPr>
    </w:p>
    <w:p w:rsidR="00DA27C3" w:rsidRDefault="00DA27C3" w:rsidP="00DA27C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效果图</w:t>
      </w:r>
    </w:p>
    <w:p w:rsidR="00DA27C3" w:rsidRDefault="00DA27C3" w:rsidP="00DA27C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FFC2FA7" wp14:editId="78BCE69E">
            <wp:extent cx="5013702" cy="2998242"/>
            <wp:effectExtent l="0" t="0" r="0" b="0"/>
            <wp:docPr id="25" name="图片 25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615" cy="299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7C3" w:rsidRPr="00DD04B3" w:rsidRDefault="00DA27C3" w:rsidP="00DA27C3">
      <w:pPr>
        <w:rPr>
          <w:lang w:eastAsia="zh-CN"/>
        </w:rPr>
      </w:pPr>
    </w:p>
    <w:p w:rsidR="009E29DF" w:rsidRDefault="009E29DF" w:rsidP="009E29DF">
      <w:pPr>
        <w:pStyle w:val="3"/>
        <w:rPr>
          <w:lang w:eastAsia="zh-CN"/>
        </w:rPr>
      </w:pPr>
      <w:bookmarkStart w:id="106" w:name="_Toc481739554"/>
      <w:r w:rsidRPr="00A27988">
        <w:t>AppListView</w:t>
      </w:r>
      <w:bookmarkEnd w:id="106"/>
    </w:p>
    <w:p w:rsidR="009E29DF" w:rsidRDefault="009E29DF" w:rsidP="009E29D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9E29DF" w:rsidRPr="00DA27C3" w:rsidRDefault="009E29DF" w:rsidP="009E29DF">
      <w:pPr>
        <w:rPr>
          <w:lang w:eastAsia="zh-CN"/>
        </w:rPr>
      </w:pPr>
    </w:p>
    <w:p w:rsidR="009E29DF" w:rsidRDefault="009E29DF" w:rsidP="009E29DF">
      <w:pPr>
        <w:pStyle w:val="3"/>
        <w:rPr>
          <w:lang w:eastAsia="zh-CN"/>
        </w:rPr>
      </w:pPr>
      <w:bookmarkStart w:id="107" w:name="_Toc481739555"/>
      <w:r w:rsidRPr="00A27988">
        <w:t>Slider</w:t>
      </w:r>
      <w:bookmarkEnd w:id="107"/>
    </w:p>
    <w:p w:rsidR="009E29DF" w:rsidRDefault="009E29DF" w:rsidP="009E29D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9E29DF">
      <w:pPr>
        <w:rPr>
          <w:lang w:eastAsia="zh-CN"/>
        </w:rPr>
      </w:pPr>
    </w:p>
    <w:p w:rsidR="009E29DF" w:rsidRDefault="009E29DF" w:rsidP="009E29DF">
      <w:pPr>
        <w:pStyle w:val="3"/>
        <w:rPr>
          <w:lang w:eastAsia="zh-CN"/>
        </w:rPr>
      </w:pPr>
      <w:bookmarkStart w:id="108" w:name="_Toc481739556"/>
      <w:r w:rsidRPr="00A27988">
        <w:t>Alert</w:t>
      </w:r>
      <w:bookmarkEnd w:id="108"/>
    </w:p>
    <w:p w:rsidR="009E29DF" w:rsidRPr="00472703" w:rsidRDefault="009E29DF" w:rsidP="009E29D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9E29DF" w:rsidRPr="00721838" w:rsidRDefault="009E29DF" w:rsidP="009E29DF">
      <w:pPr>
        <w:rPr>
          <w:lang w:eastAsia="zh-CN"/>
        </w:rPr>
      </w:pPr>
    </w:p>
    <w:p w:rsidR="009E29DF" w:rsidRDefault="009E29DF" w:rsidP="009E29DF">
      <w:pPr>
        <w:pStyle w:val="3"/>
        <w:rPr>
          <w:lang w:eastAsia="zh-CN"/>
        </w:rPr>
      </w:pPr>
      <w:bookmarkStart w:id="109" w:name="_Toc481739557"/>
      <w:r w:rsidRPr="00A27988">
        <w:t>AudioPassThru</w:t>
      </w:r>
      <w:bookmarkEnd w:id="109"/>
    </w:p>
    <w:p w:rsidR="009E29DF" w:rsidRPr="00472703" w:rsidRDefault="009E29DF" w:rsidP="009E29D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9E29DF" w:rsidRDefault="009E29DF" w:rsidP="009E29DF">
      <w:pPr>
        <w:rPr>
          <w:lang w:eastAsia="zh-CN"/>
        </w:rPr>
      </w:pPr>
    </w:p>
    <w:p w:rsidR="009E29DF" w:rsidRDefault="009E29DF" w:rsidP="009E29DF">
      <w:pPr>
        <w:pStyle w:val="3"/>
        <w:rPr>
          <w:lang w:eastAsia="zh-CN"/>
        </w:rPr>
      </w:pPr>
      <w:bookmarkStart w:id="110" w:name="_Toc481739558"/>
      <w:r w:rsidRPr="00A27988">
        <w:t>Choiceset</w:t>
      </w:r>
      <w:bookmarkEnd w:id="110"/>
    </w:p>
    <w:p w:rsidR="009E29DF" w:rsidRPr="00472703" w:rsidRDefault="009E29DF" w:rsidP="009E29D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9E29DF" w:rsidRPr="00DA27C3" w:rsidRDefault="009E29DF" w:rsidP="009E29DF">
      <w:pPr>
        <w:rPr>
          <w:lang w:eastAsia="zh-CN"/>
        </w:rPr>
      </w:pPr>
    </w:p>
    <w:p w:rsidR="009E29DF" w:rsidRDefault="009E29DF" w:rsidP="009E29DF">
      <w:pPr>
        <w:pStyle w:val="3"/>
        <w:rPr>
          <w:lang w:eastAsia="zh-CN"/>
        </w:rPr>
      </w:pPr>
      <w:bookmarkStart w:id="111" w:name="_Toc481739559"/>
      <w:r w:rsidRPr="00A27988">
        <w:t>Command</w:t>
      </w:r>
      <w:bookmarkEnd w:id="111"/>
    </w:p>
    <w:p w:rsidR="009E29DF" w:rsidRPr="00472703" w:rsidRDefault="009E29DF" w:rsidP="009E29D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9E29DF" w:rsidRPr="00DC7F70" w:rsidRDefault="009E29DF" w:rsidP="009E29DF">
      <w:pPr>
        <w:rPr>
          <w:lang w:eastAsia="zh-CN"/>
        </w:rPr>
      </w:pPr>
    </w:p>
    <w:p w:rsidR="009E29DF" w:rsidRDefault="009E29DF" w:rsidP="009E29DF">
      <w:pPr>
        <w:pStyle w:val="3"/>
        <w:rPr>
          <w:lang w:eastAsia="zh-CN"/>
        </w:rPr>
      </w:pPr>
      <w:bookmarkStart w:id="112" w:name="_Toc481739560"/>
      <w:r w:rsidRPr="00A27988">
        <w:t>ScrollableMessage</w:t>
      </w:r>
      <w:bookmarkEnd w:id="112"/>
    </w:p>
    <w:p w:rsidR="009E29DF" w:rsidRPr="00472703" w:rsidRDefault="009E29DF" w:rsidP="009E29D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9E29DF" w:rsidRPr="00472703" w:rsidRDefault="009E29DF" w:rsidP="009E29DF">
      <w:pPr>
        <w:rPr>
          <w:lang w:eastAsia="zh-CN"/>
        </w:rPr>
      </w:pPr>
    </w:p>
    <w:p w:rsidR="009E29DF" w:rsidRDefault="009E29DF" w:rsidP="009E29DF">
      <w:pPr>
        <w:pStyle w:val="3"/>
        <w:rPr>
          <w:lang w:eastAsia="zh-CN"/>
        </w:rPr>
      </w:pPr>
      <w:bookmarkStart w:id="113" w:name="_Toc481739561"/>
      <w:r w:rsidRPr="00F074C9">
        <w:t>DialNumber</w:t>
      </w:r>
      <w:bookmarkEnd w:id="113"/>
    </w:p>
    <w:p w:rsidR="009E29DF" w:rsidRPr="00472703" w:rsidRDefault="009E29DF" w:rsidP="009E29D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9E29DF" w:rsidRPr="006260FB" w:rsidRDefault="009E29DF" w:rsidP="009E29DF">
      <w:pPr>
        <w:rPr>
          <w:lang w:eastAsia="zh-CN"/>
        </w:rPr>
      </w:pPr>
    </w:p>
    <w:p w:rsidR="009E29DF" w:rsidRDefault="009E29DF" w:rsidP="009E29DF">
      <w:pPr>
        <w:pStyle w:val="3"/>
        <w:rPr>
          <w:lang w:eastAsia="zh-CN"/>
        </w:rPr>
      </w:pPr>
      <w:bookmarkStart w:id="114" w:name="_Toc481739562"/>
      <w:r w:rsidRPr="00A27988">
        <w:t>VideoStream</w:t>
      </w:r>
      <w:bookmarkEnd w:id="114"/>
    </w:p>
    <w:p w:rsidR="009E29DF" w:rsidRPr="00472703" w:rsidRDefault="009E29DF" w:rsidP="009E29D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9E29DF" w:rsidRPr="00472703" w:rsidRDefault="009E29DF" w:rsidP="009E29DF">
      <w:pPr>
        <w:rPr>
          <w:lang w:eastAsia="zh-CN"/>
        </w:rPr>
      </w:pPr>
    </w:p>
    <w:p w:rsidR="009E29DF" w:rsidRPr="006260FB" w:rsidRDefault="009E29DF" w:rsidP="009E29DF">
      <w:pPr>
        <w:rPr>
          <w:lang w:eastAsia="zh-CN"/>
        </w:rPr>
      </w:pPr>
    </w:p>
    <w:p w:rsidR="00EF7DB9" w:rsidRDefault="00EF7DB9" w:rsidP="00EF7DB9">
      <w:pPr>
        <w:pStyle w:val="2"/>
        <w:rPr>
          <w:lang w:eastAsia="zh-CN"/>
        </w:rPr>
      </w:pPr>
      <w:bookmarkStart w:id="115" w:name="_Toc481739563"/>
      <w:r w:rsidRPr="00732E72">
        <w:t>GRAPHIC_WITH_TEXT_AND_SOFTBUTTONS</w:t>
      </w:r>
      <w:bookmarkEnd w:id="115"/>
    </w:p>
    <w:p w:rsidR="00EF7DB9" w:rsidRDefault="00EF7DB9" w:rsidP="00EF7DB9">
      <w:pPr>
        <w:pStyle w:val="3"/>
        <w:rPr>
          <w:lang w:eastAsia="zh-CN"/>
        </w:rPr>
      </w:pPr>
      <w:bookmarkStart w:id="116" w:name="_Toc481739564"/>
      <w:r>
        <w:rPr>
          <w:rFonts w:hint="eastAsia"/>
          <w:lang w:eastAsia="zh-CN"/>
        </w:rPr>
        <w:t>属性</w:t>
      </w:r>
      <w:bookmarkEnd w:id="116"/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53,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320,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380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"mainField1"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"mainField2"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"mainField3"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366CA5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366CA5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366CA5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EF7DB9" w:rsidRPr="00366CA5" w:rsidRDefault="00EF7DB9" w:rsidP="00EF7DB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366CA5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EF7DB9" w:rsidRDefault="00EF7DB9" w:rsidP="00EF7DB9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17" w:name="_Toc481739565"/>
      <w:r w:rsidRPr="00A27988">
        <w:t>Show</w:t>
      </w:r>
      <w:bookmarkEnd w:id="117"/>
      <w:r w:rsidRPr="00A27988">
        <w:t xml:space="preserve"> </w:t>
      </w: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B73B69" w:rsidTr="009A5E96">
        <w:tc>
          <w:tcPr>
            <w:tcW w:w="1526" w:type="dxa"/>
            <w:shd w:val="clear" w:color="auto" w:fill="548DD4" w:themeFill="text2" w:themeFillTint="99"/>
          </w:tcPr>
          <w:p w:rsidR="00B73B69" w:rsidRDefault="00B73B69" w:rsidP="009A5E96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B73B69" w:rsidRDefault="00B73B69" w:rsidP="009A5E96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B73B69" w:rsidTr="009A5E96">
        <w:tc>
          <w:tcPr>
            <w:tcW w:w="1526" w:type="dxa"/>
          </w:tcPr>
          <w:p w:rsidR="00B73B69" w:rsidRDefault="00B73B69" w:rsidP="009A5E96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"/fs/rwdata/storage/sdl/584421907_6b50de75f3391a9e8117be9ded91461eabe62e54f74c8538e897e6621179721a/turn_right.png"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9A5E96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B73B69" w:rsidRPr="00A9313A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B73B69" w:rsidRPr="00721838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0063011" wp14:editId="286EC1A3">
            <wp:extent cx="4639740" cy="2758698"/>
            <wp:effectExtent l="0" t="0" r="8890" b="3810"/>
            <wp:docPr id="65" name="图片 65" descr="Show(GRAPHIC_WITH_TEXT_AND_SOFTBUTTON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how(GRAPHIC_WITH_TEXT_AND_SOFTBUTTONS)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664" cy="275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AF4BAD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效果图</w:t>
      </w:r>
    </w:p>
    <w:p w:rsidR="00B73B69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C074C4D" wp14:editId="7F0707C0">
            <wp:extent cx="4587498" cy="2743368"/>
            <wp:effectExtent l="0" t="0" r="3810" b="0"/>
            <wp:docPr id="219" name="图片 219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333" cy="274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DD04B3" w:rsidRDefault="00B73B69" w:rsidP="00B73B69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18" w:name="_Toc481739566"/>
      <w:r w:rsidRPr="00A27988">
        <w:t>AppListView</w:t>
      </w:r>
      <w:bookmarkEnd w:id="118"/>
    </w:p>
    <w:p w:rsidR="00B73B69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B73B69" w:rsidRPr="00DA27C3" w:rsidRDefault="00B73B69" w:rsidP="00B73B69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19" w:name="_Toc481739567"/>
      <w:r w:rsidRPr="00A27988">
        <w:t>Slider</w:t>
      </w:r>
      <w:bookmarkEnd w:id="119"/>
    </w:p>
    <w:p w:rsidR="00B73B69" w:rsidRDefault="00B73B69" w:rsidP="00B73B6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B73B69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20" w:name="_Toc481739568"/>
      <w:r w:rsidRPr="00A27988">
        <w:t>Alert</w:t>
      </w:r>
      <w:bookmarkEnd w:id="120"/>
    </w:p>
    <w:p w:rsidR="00B73B69" w:rsidRPr="00472703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B73B69" w:rsidRPr="00721838" w:rsidRDefault="00B73B69" w:rsidP="00B73B69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21" w:name="_Toc481739569"/>
      <w:r w:rsidRPr="00A27988">
        <w:t>AudioPassThru</w:t>
      </w:r>
      <w:bookmarkEnd w:id="121"/>
    </w:p>
    <w:p w:rsidR="00B73B69" w:rsidRPr="00472703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B73B69" w:rsidRDefault="00B73B69" w:rsidP="00B73B69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22" w:name="_Toc481739570"/>
      <w:r w:rsidRPr="00A27988">
        <w:t>Choiceset</w:t>
      </w:r>
      <w:bookmarkEnd w:id="122"/>
    </w:p>
    <w:p w:rsidR="00B73B69" w:rsidRPr="00472703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B73B69" w:rsidRPr="00DA27C3" w:rsidRDefault="00B73B69" w:rsidP="00B73B69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23" w:name="_Toc481739571"/>
      <w:r w:rsidRPr="00A27988">
        <w:t>Command</w:t>
      </w:r>
      <w:bookmarkEnd w:id="123"/>
    </w:p>
    <w:p w:rsidR="00B73B69" w:rsidRPr="00472703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B73B69" w:rsidRPr="00DC7F70" w:rsidRDefault="00B73B69" w:rsidP="00B73B69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24" w:name="_Toc481739572"/>
      <w:r w:rsidRPr="00A27988">
        <w:t>ScrollableMessage</w:t>
      </w:r>
      <w:bookmarkEnd w:id="124"/>
    </w:p>
    <w:p w:rsidR="00B73B69" w:rsidRPr="00472703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B73B69" w:rsidRPr="00472703" w:rsidRDefault="00B73B69" w:rsidP="00B73B69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25" w:name="_Toc481739573"/>
      <w:r w:rsidRPr="00F074C9">
        <w:t>DialNumber</w:t>
      </w:r>
      <w:bookmarkEnd w:id="125"/>
    </w:p>
    <w:p w:rsidR="00B73B69" w:rsidRPr="00472703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B73B69" w:rsidRPr="006260FB" w:rsidRDefault="00B73B69" w:rsidP="00B73B69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26" w:name="_Toc481739574"/>
      <w:r w:rsidRPr="00A27988">
        <w:lastRenderedPageBreak/>
        <w:t>VideoStream</w:t>
      </w:r>
      <w:bookmarkEnd w:id="126"/>
    </w:p>
    <w:p w:rsidR="00B73B69" w:rsidRPr="00472703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B73B69" w:rsidRPr="00472703" w:rsidRDefault="00B73B69" w:rsidP="00B73B69">
      <w:pPr>
        <w:rPr>
          <w:lang w:eastAsia="zh-CN"/>
        </w:rPr>
      </w:pPr>
    </w:p>
    <w:p w:rsidR="00B73B69" w:rsidRPr="006260FB" w:rsidRDefault="00B73B69" w:rsidP="00B73B69">
      <w:pPr>
        <w:rPr>
          <w:lang w:eastAsia="zh-CN"/>
        </w:rPr>
      </w:pPr>
    </w:p>
    <w:p w:rsidR="00882CC3" w:rsidRDefault="00882CC3" w:rsidP="00882CC3">
      <w:pPr>
        <w:pStyle w:val="2"/>
        <w:rPr>
          <w:lang w:eastAsia="zh-CN"/>
        </w:rPr>
      </w:pPr>
      <w:bookmarkStart w:id="127" w:name="_Toc481739575"/>
      <w:r w:rsidRPr="00732E72">
        <w:t>TEXT_AND_SOFTBUTTONS_WITH_GRAPHIC</w:t>
      </w:r>
      <w:bookmarkEnd w:id="127"/>
    </w:p>
    <w:p w:rsidR="00882CC3" w:rsidRDefault="00882CC3" w:rsidP="00882CC3">
      <w:pPr>
        <w:pStyle w:val="3"/>
        <w:rPr>
          <w:lang w:eastAsia="zh-CN"/>
        </w:rPr>
      </w:pPr>
      <w:bookmarkStart w:id="128" w:name="_Toc481739576"/>
      <w:r>
        <w:rPr>
          <w:rFonts w:hint="eastAsia"/>
          <w:lang w:eastAsia="zh-CN"/>
        </w:rPr>
        <w:t>属性</w:t>
      </w:r>
      <w:bookmarkEnd w:id="128"/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56,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320,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380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"mainField1"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"mainField2"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"mainField3"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4604B6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4604B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4604B6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882CC3" w:rsidRPr="004604B6" w:rsidRDefault="00882CC3" w:rsidP="00882CC3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4604B6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882CC3" w:rsidRDefault="00882CC3" w:rsidP="00882CC3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29" w:name="_Toc481739577"/>
      <w:r w:rsidRPr="00A27988">
        <w:t>Show</w:t>
      </w:r>
      <w:bookmarkEnd w:id="129"/>
      <w:r w:rsidRPr="00A27988">
        <w:t xml:space="preserve"> </w:t>
      </w: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B73B69" w:rsidTr="0003695F">
        <w:tc>
          <w:tcPr>
            <w:tcW w:w="1526" w:type="dxa"/>
            <w:shd w:val="clear" w:color="auto" w:fill="548DD4" w:themeFill="text2" w:themeFillTint="99"/>
          </w:tcPr>
          <w:p w:rsidR="00B73B69" w:rsidRDefault="00B73B69" w:rsidP="0003695F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B73B69" w:rsidRDefault="00B73B69" w:rsidP="0003695F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B73B69" w:rsidTr="0003695F">
        <w:tc>
          <w:tcPr>
            <w:tcW w:w="1526" w:type="dxa"/>
          </w:tcPr>
          <w:p w:rsidR="00B73B69" w:rsidRDefault="00B73B69" w:rsidP="0003695F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"/fs/rwdata/storage/sdl/584421907_6b50de75f3391a9e8117be9ded91461eabe62e54f74c8538e897e6621179721a/turn_right.png"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03695F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B73B69" w:rsidRPr="00A9313A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B73B69" w:rsidRPr="00721838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7AF28BA" wp14:editId="35BA1F3E">
            <wp:extent cx="4874260" cy="2898140"/>
            <wp:effectExtent l="0" t="0" r="2540" b="0"/>
            <wp:docPr id="66" name="图片 66" descr="Show(TEXT_AND_SOFTBUTTONS_WITH_GRAPHI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how(TEXT_AND_SOFTBUTTONS_WITH_GRAPHIC)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AF4BAD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效果图</w:t>
      </w:r>
    </w:p>
    <w:p w:rsidR="00B73B69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04D65CA" wp14:editId="7446CF2C">
            <wp:extent cx="4677926" cy="2797444"/>
            <wp:effectExtent l="0" t="0" r="8890" b="3175"/>
            <wp:docPr id="240" name="图片 240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77" cy="279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Default="00B73B69" w:rsidP="00B73B69">
      <w:pPr>
        <w:rPr>
          <w:lang w:eastAsia="zh-CN"/>
        </w:rPr>
      </w:pPr>
    </w:p>
    <w:p w:rsidR="00F03B8F" w:rsidRDefault="00F03B8F" w:rsidP="00F03B8F">
      <w:pPr>
        <w:pStyle w:val="3"/>
        <w:rPr>
          <w:lang w:eastAsia="zh-CN"/>
        </w:rPr>
      </w:pPr>
      <w:bookmarkStart w:id="130" w:name="_Toc481739578"/>
      <w:r w:rsidRPr="00A27988">
        <w:t>AppListView</w:t>
      </w:r>
      <w:bookmarkEnd w:id="130"/>
    </w:p>
    <w:p w:rsidR="00F03B8F" w:rsidRDefault="00F03B8F" w:rsidP="00F03B8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F03B8F" w:rsidRPr="00DA27C3" w:rsidRDefault="00F03B8F" w:rsidP="00F03B8F">
      <w:pPr>
        <w:rPr>
          <w:lang w:eastAsia="zh-CN"/>
        </w:rPr>
      </w:pPr>
    </w:p>
    <w:p w:rsidR="00F03B8F" w:rsidRDefault="00F03B8F" w:rsidP="00F03B8F">
      <w:pPr>
        <w:pStyle w:val="3"/>
        <w:rPr>
          <w:lang w:eastAsia="zh-CN"/>
        </w:rPr>
      </w:pPr>
      <w:bookmarkStart w:id="131" w:name="_Toc481739579"/>
      <w:r w:rsidRPr="00A27988">
        <w:t>Slider</w:t>
      </w:r>
      <w:bookmarkEnd w:id="131"/>
    </w:p>
    <w:p w:rsidR="00F03B8F" w:rsidRDefault="00F03B8F" w:rsidP="00F03B8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F03B8F">
      <w:pPr>
        <w:rPr>
          <w:lang w:eastAsia="zh-CN"/>
        </w:rPr>
      </w:pPr>
    </w:p>
    <w:p w:rsidR="00F03B8F" w:rsidRDefault="00F03B8F" w:rsidP="00F03B8F">
      <w:pPr>
        <w:pStyle w:val="3"/>
        <w:rPr>
          <w:lang w:eastAsia="zh-CN"/>
        </w:rPr>
      </w:pPr>
      <w:bookmarkStart w:id="132" w:name="_Toc481739580"/>
      <w:r w:rsidRPr="00A27988">
        <w:t>Alert</w:t>
      </w:r>
      <w:bookmarkEnd w:id="132"/>
    </w:p>
    <w:p w:rsidR="00F03B8F" w:rsidRPr="00472703" w:rsidRDefault="00F03B8F" w:rsidP="00F03B8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F03B8F" w:rsidRPr="00721838" w:rsidRDefault="00F03B8F" w:rsidP="00F03B8F">
      <w:pPr>
        <w:rPr>
          <w:lang w:eastAsia="zh-CN"/>
        </w:rPr>
      </w:pPr>
    </w:p>
    <w:p w:rsidR="00F03B8F" w:rsidRDefault="00F03B8F" w:rsidP="00F03B8F">
      <w:pPr>
        <w:pStyle w:val="3"/>
        <w:rPr>
          <w:lang w:eastAsia="zh-CN"/>
        </w:rPr>
      </w:pPr>
      <w:bookmarkStart w:id="133" w:name="_Toc481739581"/>
      <w:r w:rsidRPr="00A27988">
        <w:t>AudioPassThru</w:t>
      </w:r>
      <w:bookmarkEnd w:id="133"/>
    </w:p>
    <w:p w:rsidR="00F03B8F" w:rsidRPr="00472703" w:rsidRDefault="00F03B8F" w:rsidP="00F03B8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F03B8F" w:rsidRDefault="00F03B8F" w:rsidP="00F03B8F">
      <w:pPr>
        <w:rPr>
          <w:lang w:eastAsia="zh-CN"/>
        </w:rPr>
      </w:pPr>
    </w:p>
    <w:p w:rsidR="00F03B8F" w:rsidRDefault="00F03B8F" w:rsidP="00F03B8F">
      <w:pPr>
        <w:pStyle w:val="3"/>
        <w:rPr>
          <w:lang w:eastAsia="zh-CN"/>
        </w:rPr>
      </w:pPr>
      <w:bookmarkStart w:id="134" w:name="_Toc481739582"/>
      <w:r w:rsidRPr="00A27988">
        <w:t>Choiceset</w:t>
      </w:r>
      <w:bookmarkEnd w:id="134"/>
    </w:p>
    <w:p w:rsidR="00F03B8F" w:rsidRPr="00472703" w:rsidRDefault="00F03B8F" w:rsidP="00F03B8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F03B8F" w:rsidRPr="00DA27C3" w:rsidRDefault="00F03B8F" w:rsidP="00F03B8F">
      <w:pPr>
        <w:rPr>
          <w:lang w:eastAsia="zh-CN"/>
        </w:rPr>
      </w:pPr>
    </w:p>
    <w:p w:rsidR="00F03B8F" w:rsidRDefault="00F03B8F" w:rsidP="00F03B8F">
      <w:pPr>
        <w:pStyle w:val="3"/>
        <w:rPr>
          <w:lang w:eastAsia="zh-CN"/>
        </w:rPr>
      </w:pPr>
      <w:bookmarkStart w:id="135" w:name="_Toc481739583"/>
      <w:r w:rsidRPr="00A27988">
        <w:t>Command</w:t>
      </w:r>
      <w:bookmarkEnd w:id="135"/>
    </w:p>
    <w:p w:rsidR="00F03B8F" w:rsidRPr="00472703" w:rsidRDefault="00F03B8F" w:rsidP="00F03B8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F03B8F" w:rsidRPr="00DC7F70" w:rsidRDefault="00F03B8F" w:rsidP="00F03B8F">
      <w:pPr>
        <w:rPr>
          <w:lang w:eastAsia="zh-CN"/>
        </w:rPr>
      </w:pPr>
    </w:p>
    <w:p w:rsidR="00F03B8F" w:rsidRDefault="00F03B8F" w:rsidP="00F03B8F">
      <w:pPr>
        <w:pStyle w:val="3"/>
        <w:rPr>
          <w:lang w:eastAsia="zh-CN"/>
        </w:rPr>
      </w:pPr>
      <w:bookmarkStart w:id="136" w:name="_Toc481739584"/>
      <w:r w:rsidRPr="00A27988">
        <w:t>ScrollableMessage</w:t>
      </w:r>
      <w:bookmarkEnd w:id="136"/>
    </w:p>
    <w:p w:rsidR="00F03B8F" w:rsidRPr="00472703" w:rsidRDefault="00F03B8F" w:rsidP="00F03B8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F03B8F" w:rsidRPr="00472703" w:rsidRDefault="00F03B8F" w:rsidP="00F03B8F">
      <w:pPr>
        <w:rPr>
          <w:lang w:eastAsia="zh-CN"/>
        </w:rPr>
      </w:pPr>
    </w:p>
    <w:p w:rsidR="00F03B8F" w:rsidRDefault="00F03B8F" w:rsidP="00F03B8F">
      <w:pPr>
        <w:pStyle w:val="3"/>
        <w:rPr>
          <w:lang w:eastAsia="zh-CN"/>
        </w:rPr>
      </w:pPr>
      <w:bookmarkStart w:id="137" w:name="_Toc481739585"/>
      <w:r w:rsidRPr="00F074C9">
        <w:t>DialNumber</w:t>
      </w:r>
      <w:bookmarkEnd w:id="137"/>
    </w:p>
    <w:p w:rsidR="00F03B8F" w:rsidRPr="00472703" w:rsidRDefault="00F03B8F" w:rsidP="00F03B8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F03B8F" w:rsidRPr="006260FB" w:rsidRDefault="00F03B8F" w:rsidP="00F03B8F">
      <w:pPr>
        <w:rPr>
          <w:lang w:eastAsia="zh-CN"/>
        </w:rPr>
      </w:pPr>
    </w:p>
    <w:p w:rsidR="00F03B8F" w:rsidRDefault="00F03B8F" w:rsidP="00F03B8F">
      <w:pPr>
        <w:pStyle w:val="3"/>
        <w:rPr>
          <w:lang w:eastAsia="zh-CN"/>
        </w:rPr>
      </w:pPr>
      <w:bookmarkStart w:id="138" w:name="_Toc481739586"/>
      <w:r w:rsidRPr="00A27988">
        <w:lastRenderedPageBreak/>
        <w:t>VideoStream</w:t>
      </w:r>
      <w:bookmarkEnd w:id="138"/>
    </w:p>
    <w:p w:rsidR="00F03B8F" w:rsidRPr="00472703" w:rsidRDefault="00F03B8F" w:rsidP="00F03B8F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F03B8F" w:rsidRPr="00472703" w:rsidRDefault="00F03B8F" w:rsidP="00F03B8F">
      <w:pPr>
        <w:rPr>
          <w:lang w:eastAsia="zh-CN"/>
        </w:rPr>
      </w:pPr>
    </w:p>
    <w:p w:rsidR="00F03B8F" w:rsidRPr="006260FB" w:rsidRDefault="00F03B8F" w:rsidP="00F03B8F">
      <w:pPr>
        <w:rPr>
          <w:lang w:eastAsia="zh-CN"/>
        </w:rPr>
      </w:pPr>
    </w:p>
    <w:p w:rsidR="00EA1D11" w:rsidRPr="00DD04B3" w:rsidRDefault="00EA1D11" w:rsidP="00B73B69">
      <w:pPr>
        <w:rPr>
          <w:lang w:eastAsia="zh-CN"/>
        </w:rPr>
      </w:pPr>
    </w:p>
    <w:p w:rsidR="006116E2" w:rsidRDefault="006116E2" w:rsidP="006116E2">
      <w:pPr>
        <w:pStyle w:val="2"/>
        <w:rPr>
          <w:lang w:eastAsia="zh-CN"/>
        </w:rPr>
      </w:pPr>
      <w:bookmarkStart w:id="139" w:name="_Toc481739587"/>
      <w:r w:rsidRPr="00732E72">
        <w:t>GRAPHIC_WITH_TEXTBUTTONS</w:t>
      </w:r>
      <w:bookmarkEnd w:id="139"/>
    </w:p>
    <w:p w:rsidR="006116E2" w:rsidRDefault="006116E2" w:rsidP="006116E2">
      <w:pPr>
        <w:pStyle w:val="3"/>
        <w:rPr>
          <w:lang w:eastAsia="zh-CN"/>
        </w:rPr>
      </w:pPr>
      <w:bookmarkStart w:id="140" w:name="_Toc481739588"/>
      <w:r>
        <w:rPr>
          <w:rFonts w:hint="eastAsia"/>
          <w:lang w:eastAsia="zh-CN"/>
        </w:rPr>
        <w:t>属性</w:t>
      </w:r>
      <w:bookmarkEnd w:id="140"/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58,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320,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380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41A0C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41A0C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A41A0C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6116E2" w:rsidRPr="00A41A0C" w:rsidRDefault="006116E2" w:rsidP="006116E2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41A0C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6116E2" w:rsidRDefault="006116E2" w:rsidP="006116E2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41" w:name="_Toc481739589"/>
      <w:r w:rsidRPr="00A27988">
        <w:t>Show</w:t>
      </w:r>
      <w:bookmarkEnd w:id="141"/>
      <w:r w:rsidRPr="00A27988">
        <w:t xml:space="preserve"> </w:t>
      </w: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B73B69" w:rsidTr="00F10E43">
        <w:tc>
          <w:tcPr>
            <w:tcW w:w="1526" w:type="dxa"/>
            <w:shd w:val="clear" w:color="auto" w:fill="548DD4" w:themeFill="text2" w:themeFillTint="99"/>
          </w:tcPr>
          <w:p w:rsidR="00B73B69" w:rsidRDefault="00B73B69" w:rsidP="00F10E43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B73B69" w:rsidRDefault="00B73B69" w:rsidP="00F10E43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B73B69" w:rsidTr="00F10E43">
        <w:tc>
          <w:tcPr>
            <w:tcW w:w="1526" w:type="dxa"/>
          </w:tcPr>
          <w:p w:rsidR="00B73B69" w:rsidRDefault="00B73B69" w:rsidP="00F10E43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lastRenderedPageBreak/>
              <w:t>4f74c8538e897e6621179721a/turn_right.png"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F10E43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B73B69" w:rsidRPr="00A9313A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B73B69" w:rsidRPr="00721838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6212B98" wp14:editId="519259E8">
            <wp:extent cx="4874260" cy="2898140"/>
            <wp:effectExtent l="0" t="0" r="2540" b="0"/>
            <wp:docPr id="72" name="图片 72" descr="Show(GRAPHIC_WITH_TEXTBUTTON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how(GRAPHIC_WITH_TEXTBUTTONS)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AF4BAD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效果图</w:t>
      </w:r>
    </w:p>
    <w:p w:rsidR="00B73B69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6900480" wp14:editId="0E099FEF">
            <wp:extent cx="4843220" cy="2896291"/>
            <wp:effectExtent l="0" t="0" r="0" b="0"/>
            <wp:docPr id="261" name="图片 261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370" cy="28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DD04B3" w:rsidRDefault="00B73B69" w:rsidP="00B73B69">
      <w:pPr>
        <w:rPr>
          <w:lang w:eastAsia="zh-CN"/>
        </w:rPr>
      </w:pPr>
    </w:p>
    <w:p w:rsidR="00DA3869" w:rsidRDefault="00DA3869" w:rsidP="00DA3869">
      <w:pPr>
        <w:pStyle w:val="3"/>
        <w:rPr>
          <w:lang w:eastAsia="zh-CN"/>
        </w:rPr>
      </w:pPr>
      <w:bookmarkStart w:id="142" w:name="_Toc481739590"/>
      <w:r w:rsidRPr="00A27988">
        <w:t>AppListView</w:t>
      </w:r>
      <w:bookmarkEnd w:id="142"/>
    </w:p>
    <w:p w:rsidR="00DA3869" w:rsidRDefault="00DA3869" w:rsidP="00DA38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DA3869" w:rsidRPr="00DA27C3" w:rsidRDefault="00DA3869" w:rsidP="00DA3869">
      <w:pPr>
        <w:rPr>
          <w:lang w:eastAsia="zh-CN"/>
        </w:rPr>
      </w:pPr>
    </w:p>
    <w:p w:rsidR="00DA3869" w:rsidRDefault="00DA3869" w:rsidP="00DA3869">
      <w:pPr>
        <w:pStyle w:val="3"/>
        <w:rPr>
          <w:lang w:eastAsia="zh-CN"/>
        </w:rPr>
      </w:pPr>
      <w:bookmarkStart w:id="143" w:name="_Toc481739591"/>
      <w:r w:rsidRPr="00A27988">
        <w:t>Slider</w:t>
      </w:r>
      <w:bookmarkEnd w:id="143"/>
    </w:p>
    <w:p w:rsidR="00DA3869" w:rsidRDefault="00DA3869" w:rsidP="00DA386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DA3869">
      <w:pPr>
        <w:rPr>
          <w:lang w:eastAsia="zh-CN"/>
        </w:rPr>
      </w:pPr>
    </w:p>
    <w:p w:rsidR="00DA3869" w:rsidRDefault="00DA3869" w:rsidP="00DA3869">
      <w:pPr>
        <w:pStyle w:val="3"/>
        <w:rPr>
          <w:lang w:eastAsia="zh-CN"/>
        </w:rPr>
      </w:pPr>
      <w:bookmarkStart w:id="144" w:name="_Toc481739592"/>
      <w:r w:rsidRPr="00A27988">
        <w:t>Alert</w:t>
      </w:r>
      <w:bookmarkEnd w:id="144"/>
    </w:p>
    <w:p w:rsidR="00DA3869" w:rsidRPr="00472703" w:rsidRDefault="00DA3869" w:rsidP="00DA38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DA3869" w:rsidRPr="00721838" w:rsidRDefault="00DA3869" w:rsidP="00DA3869">
      <w:pPr>
        <w:rPr>
          <w:lang w:eastAsia="zh-CN"/>
        </w:rPr>
      </w:pPr>
    </w:p>
    <w:p w:rsidR="00DA3869" w:rsidRDefault="00DA3869" w:rsidP="00DA3869">
      <w:pPr>
        <w:pStyle w:val="3"/>
        <w:rPr>
          <w:lang w:eastAsia="zh-CN"/>
        </w:rPr>
      </w:pPr>
      <w:bookmarkStart w:id="145" w:name="_Toc481739593"/>
      <w:r w:rsidRPr="00A27988">
        <w:t>AudioPassThru</w:t>
      </w:r>
      <w:bookmarkEnd w:id="145"/>
    </w:p>
    <w:p w:rsidR="00DA3869" w:rsidRPr="00472703" w:rsidRDefault="00DA3869" w:rsidP="00DA38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DA3869" w:rsidRDefault="00DA3869" w:rsidP="00DA3869">
      <w:pPr>
        <w:rPr>
          <w:lang w:eastAsia="zh-CN"/>
        </w:rPr>
      </w:pPr>
    </w:p>
    <w:p w:rsidR="00DA3869" w:rsidRDefault="00DA3869" w:rsidP="00DA3869">
      <w:pPr>
        <w:pStyle w:val="3"/>
        <w:rPr>
          <w:lang w:eastAsia="zh-CN"/>
        </w:rPr>
      </w:pPr>
      <w:bookmarkStart w:id="146" w:name="_Toc481739594"/>
      <w:r w:rsidRPr="00A27988">
        <w:t>Choiceset</w:t>
      </w:r>
      <w:bookmarkEnd w:id="146"/>
    </w:p>
    <w:p w:rsidR="00DA3869" w:rsidRPr="00472703" w:rsidRDefault="00DA3869" w:rsidP="00DA38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DA3869" w:rsidRPr="00DA27C3" w:rsidRDefault="00DA3869" w:rsidP="00DA3869">
      <w:pPr>
        <w:rPr>
          <w:lang w:eastAsia="zh-CN"/>
        </w:rPr>
      </w:pPr>
    </w:p>
    <w:p w:rsidR="00DA3869" w:rsidRDefault="00DA3869" w:rsidP="00DA3869">
      <w:pPr>
        <w:pStyle w:val="3"/>
        <w:rPr>
          <w:lang w:eastAsia="zh-CN"/>
        </w:rPr>
      </w:pPr>
      <w:bookmarkStart w:id="147" w:name="_Toc481739595"/>
      <w:r w:rsidRPr="00A27988">
        <w:t>Command</w:t>
      </w:r>
      <w:bookmarkEnd w:id="147"/>
    </w:p>
    <w:p w:rsidR="00DA3869" w:rsidRPr="00472703" w:rsidRDefault="00DA3869" w:rsidP="00DA38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DA3869" w:rsidRPr="00DC7F70" w:rsidRDefault="00DA3869" w:rsidP="00DA3869">
      <w:pPr>
        <w:rPr>
          <w:lang w:eastAsia="zh-CN"/>
        </w:rPr>
      </w:pPr>
    </w:p>
    <w:p w:rsidR="00DA3869" w:rsidRDefault="00DA3869" w:rsidP="00DA3869">
      <w:pPr>
        <w:pStyle w:val="3"/>
        <w:rPr>
          <w:lang w:eastAsia="zh-CN"/>
        </w:rPr>
      </w:pPr>
      <w:bookmarkStart w:id="148" w:name="_Toc481739596"/>
      <w:r w:rsidRPr="00A27988">
        <w:t>ScrollableMessage</w:t>
      </w:r>
      <w:bookmarkEnd w:id="148"/>
    </w:p>
    <w:p w:rsidR="00DA3869" w:rsidRPr="00472703" w:rsidRDefault="00DA3869" w:rsidP="00DA38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DA3869" w:rsidRPr="00472703" w:rsidRDefault="00DA3869" w:rsidP="00DA3869">
      <w:pPr>
        <w:rPr>
          <w:lang w:eastAsia="zh-CN"/>
        </w:rPr>
      </w:pPr>
    </w:p>
    <w:p w:rsidR="00DA3869" w:rsidRDefault="00DA3869" w:rsidP="00DA3869">
      <w:pPr>
        <w:pStyle w:val="3"/>
        <w:rPr>
          <w:lang w:eastAsia="zh-CN"/>
        </w:rPr>
      </w:pPr>
      <w:bookmarkStart w:id="149" w:name="_Toc481739597"/>
      <w:r w:rsidRPr="00F074C9">
        <w:t>DialNumber</w:t>
      </w:r>
      <w:bookmarkEnd w:id="149"/>
    </w:p>
    <w:p w:rsidR="00DA3869" w:rsidRPr="00472703" w:rsidRDefault="00DA3869" w:rsidP="00DA38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DA3869" w:rsidRPr="006260FB" w:rsidRDefault="00DA3869" w:rsidP="00DA3869">
      <w:pPr>
        <w:rPr>
          <w:lang w:eastAsia="zh-CN"/>
        </w:rPr>
      </w:pPr>
    </w:p>
    <w:p w:rsidR="00DA3869" w:rsidRDefault="00DA3869" w:rsidP="00DA3869">
      <w:pPr>
        <w:pStyle w:val="3"/>
        <w:rPr>
          <w:lang w:eastAsia="zh-CN"/>
        </w:rPr>
      </w:pPr>
      <w:bookmarkStart w:id="150" w:name="_Toc481739598"/>
      <w:r w:rsidRPr="00A27988">
        <w:lastRenderedPageBreak/>
        <w:t>VideoStream</w:t>
      </w:r>
      <w:bookmarkEnd w:id="150"/>
    </w:p>
    <w:p w:rsidR="00DA3869" w:rsidRPr="00472703" w:rsidRDefault="00DA3869" w:rsidP="00DA386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DA3869" w:rsidRPr="00472703" w:rsidRDefault="00DA3869" w:rsidP="00DA3869">
      <w:pPr>
        <w:rPr>
          <w:lang w:eastAsia="zh-CN"/>
        </w:rPr>
      </w:pPr>
    </w:p>
    <w:p w:rsidR="006116E2" w:rsidRPr="006260FB" w:rsidRDefault="006116E2" w:rsidP="006116E2">
      <w:pPr>
        <w:rPr>
          <w:lang w:eastAsia="zh-CN"/>
        </w:rPr>
      </w:pPr>
    </w:p>
    <w:p w:rsidR="00365B87" w:rsidRDefault="00365B87" w:rsidP="00365B87">
      <w:pPr>
        <w:pStyle w:val="2"/>
        <w:rPr>
          <w:lang w:eastAsia="zh-CN"/>
        </w:rPr>
      </w:pPr>
      <w:bookmarkStart w:id="151" w:name="_Toc481739599"/>
      <w:r w:rsidRPr="00732E72">
        <w:t>DOUBLE_GRAPHIC_SOFTBUTTONS</w:t>
      </w:r>
      <w:bookmarkEnd w:id="151"/>
    </w:p>
    <w:p w:rsidR="00365B87" w:rsidRDefault="00365B87" w:rsidP="00365B87">
      <w:pPr>
        <w:pStyle w:val="3"/>
        <w:rPr>
          <w:lang w:eastAsia="zh-CN"/>
        </w:rPr>
      </w:pPr>
      <w:bookmarkStart w:id="152" w:name="_Toc481739600"/>
      <w:r>
        <w:rPr>
          <w:rFonts w:hint="eastAsia"/>
          <w:lang w:eastAsia="zh-CN"/>
        </w:rPr>
        <w:t>属性</w:t>
      </w:r>
      <w:bookmarkEnd w:id="152"/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63,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210,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370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E7AF6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E7AF6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AE7AF6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365B87" w:rsidRPr="00AE7AF6" w:rsidRDefault="00365B87" w:rsidP="00365B87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E7AF6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365B87" w:rsidRDefault="00365B87" w:rsidP="00365B87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53" w:name="_Toc481739601"/>
      <w:r w:rsidRPr="00A27988">
        <w:t>Show</w:t>
      </w:r>
      <w:bookmarkEnd w:id="153"/>
      <w:r w:rsidRPr="00A27988">
        <w:t xml:space="preserve"> </w:t>
      </w: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B73B69" w:rsidTr="00E35519">
        <w:tc>
          <w:tcPr>
            <w:tcW w:w="1526" w:type="dxa"/>
            <w:shd w:val="clear" w:color="auto" w:fill="548DD4" w:themeFill="text2" w:themeFillTint="99"/>
          </w:tcPr>
          <w:p w:rsidR="00B73B69" w:rsidRDefault="00B73B69" w:rsidP="00E3551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B73B69" w:rsidRDefault="00B73B69" w:rsidP="00E3551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B73B69" w:rsidTr="00E35519">
        <w:tc>
          <w:tcPr>
            <w:tcW w:w="1526" w:type="dxa"/>
          </w:tcPr>
          <w:p w:rsidR="00B73B69" w:rsidRDefault="00B73B69" w:rsidP="00E3551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"/fs/rwdata/storage/sdl/584421907_6b50de75f3391a9e8117be9ded91461eabe62e54f74c8538e897e6621179721a/turn_right.png"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E35519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B73B69" w:rsidRPr="00A9313A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B73B69" w:rsidRPr="00721838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70C379F" wp14:editId="3ABEA933">
            <wp:extent cx="4874260" cy="2898140"/>
            <wp:effectExtent l="0" t="0" r="2540" b="0"/>
            <wp:docPr id="73" name="图片 73" descr="Show(DOUBLE_GRAPHIC_SOFTBUTTON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how(DOUBLE_GRAPHIC_SOFTBUTTONS)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AF4BAD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效果图</w:t>
      </w:r>
    </w:p>
    <w:p w:rsidR="00B73B69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F6DEC95" wp14:editId="7719EEE9">
            <wp:extent cx="4843220" cy="2896292"/>
            <wp:effectExtent l="0" t="0" r="0" b="0"/>
            <wp:docPr id="282" name="图片 282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102" cy="289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DD04B3" w:rsidRDefault="00B73B69" w:rsidP="00B73B69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54" w:name="_Toc481739602"/>
      <w:r w:rsidRPr="00A27988">
        <w:t>AppListView</w:t>
      </w:r>
      <w:bookmarkEnd w:id="154"/>
    </w:p>
    <w:p w:rsidR="0045026B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45026B" w:rsidRPr="00DA27C3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55" w:name="_Toc481739603"/>
      <w:r w:rsidRPr="00A27988">
        <w:t>Slider</w:t>
      </w:r>
      <w:bookmarkEnd w:id="155"/>
    </w:p>
    <w:p w:rsidR="0045026B" w:rsidRDefault="0045026B" w:rsidP="0045026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56" w:name="_Toc481739604"/>
      <w:r w:rsidRPr="00A27988">
        <w:t>Alert</w:t>
      </w:r>
      <w:bookmarkEnd w:id="156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45026B" w:rsidRPr="00721838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57" w:name="_Toc481739605"/>
      <w:r w:rsidRPr="00A27988">
        <w:t>AudioPassThru</w:t>
      </w:r>
      <w:bookmarkEnd w:id="157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45026B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58" w:name="_Toc481739606"/>
      <w:r w:rsidRPr="00A27988">
        <w:t>Choiceset</w:t>
      </w:r>
      <w:bookmarkEnd w:id="158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45026B" w:rsidRPr="00DA27C3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59" w:name="_Toc481739607"/>
      <w:r w:rsidRPr="00A27988">
        <w:t>Command</w:t>
      </w:r>
      <w:bookmarkEnd w:id="159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45026B" w:rsidRPr="00DC7F70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60" w:name="_Toc481739608"/>
      <w:r w:rsidRPr="00A27988">
        <w:t>ScrollableMessage</w:t>
      </w:r>
      <w:bookmarkEnd w:id="160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45026B" w:rsidRPr="00472703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61" w:name="_Toc481739609"/>
      <w:r w:rsidRPr="00F074C9">
        <w:t>DialNumber</w:t>
      </w:r>
      <w:bookmarkEnd w:id="161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45026B" w:rsidRPr="006260FB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62" w:name="_Toc481739610"/>
      <w:r w:rsidRPr="00A27988">
        <w:lastRenderedPageBreak/>
        <w:t>VideoStream</w:t>
      </w:r>
      <w:bookmarkEnd w:id="162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45026B" w:rsidRPr="00472703" w:rsidRDefault="0045026B" w:rsidP="0045026B">
      <w:pPr>
        <w:rPr>
          <w:lang w:eastAsia="zh-CN"/>
        </w:rPr>
      </w:pPr>
    </w:p>
    <w:p w:rsidR="0045026B" w:rsidRPr="006260FB" w:rsidRDefault="0045026B" w:rsidP="0045026B">
      <w:pPr>
        <w:rPr>
          <w:lang w:eastAsia="zh-CN"/>
        </w:rPr>
      </w:pPr>
    </w:p>
    <w:p w:rsidR="00BB05DC" w:rsidRDefault="00BB05DC" w:rsidP="00BB05DC">
      <w:pPr>
        <w:pStyle w:val="2"/>
        <w:rPr>
          <w:lang w:eastAsia="zh-CN"/>
        </w:rPr>
      </w:pPr>
      <w:bookmarkStart w:id="163" w:name="_Toc481739611"/>
      <w:r w:rsidRPr="00365B87">
        <w:rPr>
          <w:lang w:eastAsia="zh-CN"/>
        </w:rPr>
        <w:t>TEXTBUTTONS_WITH_GRAPHIC</w:t>
      </w:r>
      <w:bookmarkEnd w:id="163"/>
    </w:p>
    <w:p w:rsidR="00BB05DC" w:rsidRDefault="00BB05DC" w:rsidP="00BB05DC">
      <w:pPr>
        <w:pStyle w:val="3"/>
        <w:rPr>
          <w:lang w:eastAsia="zh-CN"/>
        </w:rPr>
      </w:pPr>
      <w:bookmarkStart w:id="164" w:name="_Toc481739612"/>
      <w:r>
        <w:rPr>
          <w:rFonts w:hint="eastAsia"/>
          <w:lang w:eastAsia="zh-CN"/>
        </w:rPr>
        <w:t>属性</w:t>
      </w:r>
      <w:bookmarkEnd w:id="164"/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87,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320,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380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0A688A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0A688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0A688A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BB05DC" w:rsidRPr="000A688A" w:rsidRDefault="00BB05DC" w:rsidP="00BB05DC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0A688A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BB05DC" w:rsidRDefault="00BB05DC" w:rsidP="00BB05DC">
      <w:pPr>
        <w:rPr>
          <w:lang w:eastAsia="zh-CN"/>
        </w:rPr>
      </w:pPr>
    </w:p>
    <w:p w:rsidR="00BB05DC" w:rsidRDefault="00BB05DC" w:rsidP="00BB05DC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65" w:name="_Toc481739613"/>
      <w:r w:rsidRPr="00A27988">
        <w:t>Show</w:t>
      </w:r>
      <w:bookmarkEnd w:id="165"/>
      <w:r w:rsidRPr="00A27988">
        <w:t xml:space="preserve"> </w:t>
      </w: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B73B69" w:rsidTr="001F5091">
        <w:tc>
          <w:tcPr>
            <w:tcW w:w="1526" w:type="dxa"/>
            <w:shd w:val="clear" w:color="auto" w:fill="548DD4" w:themeFill="text2" w:themeFillTint="99"/>
          </w:tcPr>
          <w:p w:rsidR="00B73B69" w:rsidRDefault="00B73B69" w:rsidP="001F509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B73B69" w:rsidRDefault="00B73B69" w:rsidP="001F509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B73B69" w:rsidTr="001F5091">
        <w:tc>
          <w:tcPr>
            <w:tcW w:w="1526" w:type="dxa"/>
          </w:tcPr>
          <w:p w:rsidR="00B73B69" w:rsidRDefault="00B73B69" w:rsidP="001F509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</w:t>
            </w:r>
            <w:r>
              <w:rPr>
                <w:rFonts w:ascii="Consolas" w:eastAsia="宋体" w:hAnsi="Consolas" w:cs="Consolas" w:hint="eastAsia"/>
                <w:color w:val="007777"/>
                <w:sz w:val="15"/>
                <w:szCs w:val="15"/>
                <w:lang w:eastAsia="zh-CN"/>
              </w:rPr>
              <w:t>lef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t.png"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lastRenderedPageBreak/>
              <w:t>4f74c8538e897e6621179721a/turn_right.png"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1F509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B73B69" w:rsidRPr="00A9313A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B73B69" w:rsidRPr="00721838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5AF622C" wp14:editId="2456084E">
            <wp:extent cx="4657241" cy="2769104"/>
            <wp:effectExtent l="0" t="0" r="0" b="0"/>
            <wp:docPr id="88" name="图片 88" descr="Show(TEXTBUTTONS_WITH_GRAPHI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how(TEXTBUTTONS_WITH_GRAPHIC)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282" cy="276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AF4BAD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效果图</w:t>
      </w:r>
    </w:p>
    <w:p w:rsidR="00B73B69" w:rsidRDefault="00B73B69" w:rsidP="00B73B69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3895568" wp14:editId="169E2BAF">
            <wp:extent cx="4664990" cy="2789709"/>
            <wp:effectExtent l="0" t="0" r="2540" b="0"/>
            <wp:docPr id="303" name="图片 303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840" cy="279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DD04B3" w:rsidRDefault="00B73B69" w:rsidP="00B73B69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66" w:name="_Toc481739614"/>
      <w:r w:rsidRPr="00A27988">
        <w:t>AppListView</w:t>
      </w:r>
      <w:bookmarkEnd w:id="166"/>
    </w:p>
    <w:p w:rsidR="0045026B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45026B" w:rsidRPr="00DA27C3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67" w:name="_Toc481739615"/>
      <w:r w:rsidRPr="00A27988">
        <w:t>Slider</w:t>
      </w:r>
      <w:bookmarkEnd w:id="167"/>
    </w:p>
    <w:p w:rsidR="0045026B" w:rsidRDefault="0045026B" w:rsidP="0045026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68" w:name="_Toc481739616"/>
      <w:r w:rsidRPr="00A27988">
        <w:t>Alert</w:t>
      </w:r>
      <w:bookmarkEnd w:id="168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45026B" w:rsidRPr="00721838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69" w:name="_Toc481739617"/>
      <w:r w:rsidRPr="00A27988">
        <w:t>AudioPassThru</w:t>
      </w:r>
      <w:bookmarkEnd w:id="169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45026B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70" w:name="_Toc481739618"/>
      <w:r w:rsidRPr="00A27988">
        <w:t>Choiceset</w:t>
      </w:r>
      <w:bookmarkEnd w:id="170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45026B" w:rsidRPr="00DA27C3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71" w:name="_Toc481739619"/>
      <w:r w:rsidRPr="00A27988">
        <w:t>Command</w:t>
      </w:r>
      <w:bookmarkEnd w:id="171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45026B" w:rsidRPr="00DC7F70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72" w:name="_Toc481739620"/>
      <w:r w:rsidRPr="00A27988">
        <w:t>ScrollableMessage</w:t>
      </w:r>
      <w:bookmarkEnd w:id="172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45026B" w:rsidRPr="00472703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73" w:name="_Toc481739621"/>
      <w:r w:rsidRPr="00F074C9">
        <w:t>DialNumber</w:t>
      </w:r>
      <w:bookmarkEnd w:id="173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45026B" w:rsidRPr="006260FB" w:rsidRDefault="0045026B" w:rsidP="0045026B">
      <w:pPr>
        <w:rPr>
          <w:lang w:eastAsia="zh-CN"/>
        </w:rPr>
      </w:pPr>
    </w:p>
    <w:p w:rsidR="0045026B" w:rsidRDefault="0045026B" w:rsidP="0045026B">
      <w:pPr>
        <w:pStyle w:val="3"/>
        <w:rPr>
          <w:lang w:eastAsia="zh-CN"/>
        </w:rPr>
      </w:pPr>
      <w:bookmarkStart w:id="174" w:name="_Toc481739622"/>
      <w:r w:rsidRPr="00A27988">
        <w:lastRenderedPageBreak/>
        <w:t>VideoStream</w:t>
      </w:r>
      <w:bookmarkEnd w:id="174"/>
    </w:p>
    <w:p w:rsidR="0045026B" w:rsidRPr="00472703" w:rsidRDefault="0045026B" w:rsidP="0045026B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45026B" w:rsidRPr="00472703" w:rsidRDefault="0045026B" w:rsidP="0045026B">
      <w:pPr>
        <w:rPr>
          <w:lang w:eastAsia="zh-CN"/>
        </w:rPr>
      </w:pPr>
    </w:p>
    <w:p w:rsidR="0045026B" w:rsidRPr="006260FB" w:rsidRDefault="0045026B" w:rsidP="0045026B">
      <w:pPr>
        <w:rPr>
          <w:lang w:eastAsia="zh-CN"/>
        </w:rPr>
      </w:pPr>
    </w:p>
    <w:p w:rsidR="004E2B18" w:rsidRDefault="004E2B18" w:rsidP="004E2B18">
      <w:pPr>
        <w:pStyle w:val="2"/>
        <w:rPr>
          <w:lang w:eastAsia="zh-CN"/>
        </w:rPr>
      </w:pPr>
      <w:bookmarkStart w:id="175" w:name="_Toc481739623"/>
      <w:r w:rsidRPr="00732E72">
        <w:t>TEXTBUTTONS_ONLY</w:t>
      </w:r>
      <w:bookmarkEnd w:id="175"/>
    </w:p>
    <w:p w:rsidR="004E2B18" w:rsidRDefault="004E2B18" w:rsidP="004E2B18">
      <w:pPr>
        <w:pStyle w:val="3"/>
        <w:rPr>
          <w:lang w:eastAsia="zh-CN"/>
        </w:rPr>
      </w:pPr>
      <w:bookmarkStart w:id="176" w:name="_Toc481739624"/>
      <w:r>
        <w:rPr>
          <w:rFonts w:hint="eastAsia"/>
          <w:lang w:eastAsia="zh-CN"/>
        </w:rPr>
        <w:t>属性</w:t>
      </w:r>
      <w:bookmarkEnd w:id="176"/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36,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DD4EA3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DD4EA3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DD4EA3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4E2B18" w:rsidRPr="00DD4EA3" w:rsidRDefault="004E2B18" w:rsidP="004E2B18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DD4EA3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4E2B18" w:rsidRDefault="004E2B18" w:rsidP="004E2B18">
      <w:pPr>
        <w:rPr>
          <w:lang w:eastAsia="zh-CN"/>
        </w:rPr>
      </w:pPr>
    </w:p>
    <w:p w:rsidR="004E2B18" w:rsidRDefault="004E2B18" w:rsidP="004E2B18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77" w:name="_Toc481739625"/>
      <w:r w:rsidRPr="00A27988">
        <w:t>Show</w:t>
      </w:r>
      <w:bookmarkEnd w:id="177"/>
      <w:r w:rsidRPr="00A27988">
        <w:t xml:space="preserve"> </w:t>
      </w: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B73B69" w:rsidTr="00EB3CED">
        <w:tc>
          <w:tcPr>
            <w:tcW w:w="1526" w:type="dxa"/>
            <w:shd w:val="clear" w:color="auto" w:fill="548DD4" w:themeFill="text2" w:themeFillTint="99"/>
          </w:tcPr>
          <w:p w:rsidR="00B73B69" w:rsidRDefault="00B73B69" w:rsidP="00EB3CE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B73B69" w:rsidRDefault="00B73B69" w:rsidP="00EB3CE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B73B69" w:rsidTr="00EB3CED">
        <w:tc>
          <w:tcPr>
            <w:tcW w:w="1526" w:type="dxa"/>
          </w:tcPr>
          <w:p w:rsidR="00B73B69" w:rsidRDefault="00B73B69" w:rsidP="00EB3CE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"/fs/rwdata/storage/sdl/584421907_6b50de75f3391a9e8117be9ded91461eabe62e54f74c8538e897e6621179721a/turn_right.png"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EB3CED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B73B69" w:rsidRPr="00A9313A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B73B69" w:rsidRPr="00721838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F7A75BB" wp14:editId="08034966">
            <wp:extent cx="4874260" cy="2898140"/>
            <wp:effectExtent l="0" t="0" r="2540" b="0"/>
            <wp:docPr id="94" name="图片 94" descr="Show(TEXTBUTTONS_ONL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how(TEXTBUTTONS_ONLY)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AF4BAD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B73B69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12385F5" wp14:editId="4AD6A873">
            <wp:extent cx="4951708" cy="2961169"/>
            <wp:effectExtent l="0" t="0" r="1905" b="0"/>
            <wp:docPr id="381" name="图片 381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610" cy="296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DD04B3" w:rsidRDefault="00B73B69" w:rsidP="00B73B69">
      <w:pPr>
        <w:rPr>
          <w:lang w:eastAsia="zh-CN"/>
        </w:rPr>
      </w:pPr>
    </w:p>
    <w:p w:rsidR="00BA6F71" w:rsidRDefault="00BA6F71" w:rsidP="00BA6F71">
      <w:pPr>
        <w:pStyle w:val="3"/>
        <w:rPr>
          <w:lang w:eastAsia="zh-CN"/>
        </w:rPr>
      </w:pPr>
      <w:bookmarkStart w:id="178" w:name="_Toc481739626"/>
      <w:r w:rsidRPr="00A27988">
        <w:t>AppListView</w:t>
      </w:r>
      <w:bookmarkEnd w:id="178"/>
    </w:p>
    <w:p w:rsidR="00BA6F71" w:rsidRDefault="00BA6F71" w:rsidP="00BA6F71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BA6F71" w:rsidRPr="00DA27C3" w:rsidRDefault="00BA6F71" w:rsidP="00BA6F71">
      <w:pPr>
        <w:rPr>
          <w:lang w:eastAsia="zh-CN"/>
        </w:rPr>
      </w:pPr>
    </w:p>
    <w:p w:rsidR="00BA6F71" w:rsidRDefault="00BA6F71" w:rsidP="00BA6F71">
      <w:pPr>
        <w:pStyle w:val="3"/>
        <w:rPr>
          <w:lang w:eastAsia="zh-CN"/>
        </w:rPr>
      </w:pPr>
      <w:bookmarkStart w:id="179" w:name="_Toc481739627"/>
      <w:r w:rsidRPr="00A27988">
        <w:t>Slider</w:t>
      </w:r>
      <w:bookmarkEnd w:id="179"/>
    </w:p>
    <w:p w:rsidR="00BA6F71" w:rsidRDefault="00BA6F71" w:rsidP="00BA6F7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7F3E6A" w:rsidRPr="00472703" w:rsidRDefault="007F3E6A" w:rsidP="00BA6F71">
      <w:pPr>
        <w:rPr>
          <w:lang w:eastAsia="zh-CN"/>
        </w:rPr>
      </w:pPr>
    </w:p>
    <w:p w:rsidR="00BA6F71" w:rsidRDefault="00BA6F71" w:rsidP="00BA6F71">
      <w:pPr>
        <w:pStyle w:val="3"/>
        <w:rPr>
          <w:lang w:eastAsia="zh-CN"/>
        </w:rPr>
      </w:pPr>
      <w:bookmarkStart w:id="180" w:name="_Toc481739628"/>
      <w:r w:rsidRPr="00A27988">
        <w:t>Alert</w:t>
      </w:r>
      <w:bookmarkEnd w:id="180"/>
    </w:p>
    <w:p w:rsidR="00BA6F71" w:rsidRPr="00472703" w:rsidRDefault="00BA6F71" w:rsidP="00BA6F71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BA6F71" w:rsidRPr="00721838" w:rsidRDefault="00BA6F71" w:rsidP="00BA6F71">
      <w:pPr>
        <w:rPr>
          <w:lang w:eastAsia="zh-CN"/>
        </w:rPr>
      </w:pPr>
    </w:p>
    <w:p w:rsidR="00BA6F71" w:rsidRDefault="00BA6F71" w:rsidP="00BA6F71">
      <w:pPr>
        <w:pStyle w:val="3"/>
        <w:rPr>
          <w:lang w:eastAsia="zh-CN"/>
        </w:rPr>
      </w:pPr>
      <w:bookmarkStart w:id="181" w:name="_Toc481739629"/>
      <w:r w:rsidRPr="00A27988">
        <w:t>AudioPassThru</w:t>
      </w:r>
      <w:bookmarkEnd w:id="181"/>
    </w:p>
    <w:p w:rsidR="00BA6F71" w:rsidRPr="00472703" w:rsidRDefault="00BA6F71" w:rsidP="00BA6F71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BA6F71" w:rsidRDefault="00BA6F71" w:rsidP="00BA6F71">
      <w:pPr>
        <w:rPr>
          <w:lang w:eastAsia="zh-CN"/>
        </w:rPr>
      </w:pPr>
    </w:p>
    <w:p w:rsidR="00BA6F71" w:rsidRDefault="00BA6F71" w:rsidP="00BA6F71">
      <w:pPr>
        <w:pStyle w:val="3"/>
        <w:rPr>
          <w:lang w:eastAsia="zh-CN"/>
        </w:rPr>
      </w:pPr>
      <w:bookmarkStart w:id="182" w:name="_Toc481739630"/>
      <w:r w:rsidRPr="00A27988">
        <w:t>Choiceset</w:t>
      </w:r>
      <w:bookmarkEnd w:id="182"/>
    </w:p>
    <w:p w:rsidR="00BA6F71" w:rsidRPr="00472703" w:rsidRDefault="00BA6F71" w:rsidP="00BA6F71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BA6F71" w:rsidRPr="00DA27C3" w:rsidRDefault="00BA6F71" w:rsidP="00BA6F71">
      <w:pPr>
        <w:rPr>
          <w:lang w:eastAsia="zh-CN"/>
        </w:rPr>
      </w:pPr>
    </w:p>
    <w:p w:rsidR="00BA6F71" w:rsidRDefault="00BA6F71" w:rsidP="00BA6F71">
      <w:pPr>
        <w:pStyle w:val="3"/>
        <w:rPr>
          <w:lang w:eastAsia="zh-CN"/>
        </w:rPr>
      </w:pPr>
      <w:bookmarkStart w:id="183" w:name="_Toc481739631"/>
      <w:r w:rsidRPr="00A27988">
        <w:t>Command</w:t>
      </w:r>
      <w:bookmarkEnd w:id="183"/>
    </w:p>
    <w:p w:rsidR="00BA6F71" w:rsidRPr="00472703" w:rsidRDefault="00BA6F71" w:rsidP="00BA6F71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BA6F71" w:rsidRPr="00DC7F70" w:rsidRDefault="00BA6F71" w:rsidP="00BA6F71">
      <w:pPr>
        <w:rPr>
          <w:lang w:eastAsia="zh-CN"/>
        </w:rPr>
      </w:pPr>
    </w:p>
    <w:p w:rsidR="00BA6F71" w:rsidRDefault="00BA6F71" w:rsidP="00BA6F71">
      <w:pPr>
        <w:pStyle w:val="3"/>
        <w:rPr>
          <w:lang w:eastAsia="zh-CN"/>
        </w:rPr>
      </w:pPr>
      <w:bookmarkStart w:id="184" w:name="_Toc481739632"/>
      <w:r w:rsidRPr="00A27988">
        <w:t>ScrollableMessage</w:t>
      </w:r>
      <w:bookmarkEnd w:id="184"/>
    </w:p>
    <w:p w:rsidR="00BA6F71" w:rsidRPr="00472703" w:rsidRDefault="00BA6F71" w:rsidP="00BA6F71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BA6F71" w:rsidRPr="00472703" w:rsidRDefault="00BA6F71" w:rsidP="00BA6F71">
      <w:pPr>
        <w:rPr>
          <w:lang w:eastAsia="zh-CN"/>
        </w:rPr>
      </w:pPr>
    </w:p>
    <w:p w:rsidR="00BA6F71" w:rsidRDefault="00BA6F71" w:rsidP="00BA6F71">
      <w:pPr>
        <w:pStyle w:val="3"/>
        <w:rPr>
          <w:lang w:eastAsia="zh-CN"/>
        </w:rPr>
      </w:pPr>
      <w:bookmarkStart w:id="185" w:name="_Toc481739633"/>
      <w:r w:rsidRPr="00F074C9">
        <w:t>DialNumber</w:t>
      </w:r>
      <w:bookmarkEnd w:id="185"/>
    </w:p>
    <w:p w:rsidR="00BA6F71" w:rsidRPr="00472703" w:rsidRDefault="00BA6F71" w:rsidP="00BA6F71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BA6F71" w:rsidRPr="006260FB" w:rsidRDefault="00BA6F71" w:rsidP="00BA6F71">
      <w:pPr>
        <w:rPr>
          <w:lang w:eastAsia="zh-CN"/>
        </w:rPr>
      </w:pPr>
    </w:p>
    <w:p w:rsidR="00BA6F71" w:rsidRDefault="00BA6F71" w:rsidP="00BA6F71">
      <w:pPr>
        <w:pStyle w:val="3"/>
        <w:rPr>
          <w:lang w:eastAsia="zh-CN"/>
        </w:rPr>
      </w:pPr>
      <w:bookmarkStart w:id="186" w:name="_Toc481739634"/>
      <w:r w:rsidRPr="00A27988">
        <w:t>VideoStream</w:t>
      </w:r>
      <w:bookmarkEnd w:id="186"/>
    </w:p>
    <w:p w:rsidR="00BA6F71" w:rsidRPr="00472703" w:rsidRDefault="00BA6F71" w:rsidP="00BA6F71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BA6F71" w:rsidRPr="00472703" w:rsidRDefault="00BA6F71" w:rsidP="00BA6F71">
      <w:pPr>
        <w:rPr>
          <w:lang w:eastAsia="zh-CN"/>
        </w:rPr>
      </w:pPr>
    </w:p>
    <w:p w:rsidR="00BA6F71" w:rsidRPr="006260FB" w:rsidRDefault="00BA6F71" w:rsidP="00BA6F71">
      <w:pPr>
        <w:rPr>
          <w:lang w:eastAsia="zh-CN"/>
        </w:rPr>
      </w:pPr>
    </w:p>
    <w:p w:rsidR="00B21694" w:rsidRDefault="00B21694" w:rsidP="00B21694">
      <w:pPr>
        <w:pStyle w:val="2"/>
        <w:rPr>
          <w:lang w:eastAsia="zh-CN"/>
        </w:rPr>
      </w:pPr>
      <w:bookmarkStart w:id="187" w:name="_Toc481739635"/>
      <w:r w:rsidRPr="00732E72">
        <w:rPr>
          <w:rFonts w:hint="eastAsia"/>
        </w:rPr>
        <w:t>LARGE_GRAPHIC_WITH_SOFTBUTTONS</w:t>
      </w:r>
      <w:bookmarkEnd w:id="187"/>
    </w:p>
    <w:p w:rsidR="00B21694" w:rsidRDefault="00B21694" w:rsidP="00B21694">
      <w:pPr>
        <w:pStyle w:val="3"/>
        <w:rPr>
          <w:lang w:eastAsia="zh-CN"/>
        </w:rPr>
      </w:pPr>
      <w:bookmarkStart w:id="188" w:name="_Toc481739636"/>
      <w:r>
        <w:rPr>
          <w:rFonts w:hint="eastAsia"/>
          <w:lang w:eastAsia="zh-CN"/>
        </w:rPr>
        <w:t>属性</w:t>
      </w:r>
      <w:bookmarkEnd w:id="188"/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52,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210,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770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C67CF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C67CF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AC67CF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B21694" w:rsidRPr="00AC67CF" w:rsidRDefault="00B21694" w:rsidP="00B2169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C67CF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B21694" w:rsidRDefault="00B21694" w:rsidP="00B21694">
      <w:pPr>
        <w:rPr>
          <w:lang w:eastAsia="zh-CN"/>
        </w:rPr>
      </w:pPr>
    </w:p>
    <w:p w:rsidR="00B21694" w:rsidRDefault="00B21694" w:rsidP="00B21694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189" w:name="_Toc481739637"/>
      <w:r w:rsidRPr="00A27988">
        <w:lastRenderedPageBreak/>
        <w:t>Show</w:t>
      </w:r>
      <w:bookmarkEnd w:id="189"/>
      <w:r w:rsidRPr="00A27988">
        <w:t xml:space="preserve"> </w:t>
      </w: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B73B69" w:rsidTr="00F741C1">
        <w:tc>
          <w:tcPr>
            <w:tcW w:w="1526" w:type="dxa"/>
            <w:shd w:val="clear" w:color="auto" w:fill="548DD4" w:themeFill="text2" w:themeFillTint="99"/>
          </w:tcPr>
          <w:p w:rsidR="00B73B69" w:rsidRDefault="00B73B69" w:rsidP="00F741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B73B69" w:rsidRDefault="00B73B69" w:rsidP="00F741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B73B69" w:rsidTr="00F741C1">
        <w:tc>
          <w:tcPr>
            <w:tcW w:w="1526" w:type="dxa"/>
          </w:tcPr>
          <w:p w:rsidR="00B73B69" w:rsidRDefault="00B73B69" w:rsidP="00F741C1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"/fs/rwdata/storage/sdl/584421907_6b50de75f3391a9e8117be9ded91461eabe62e54f74c8538e897e6621179721a/turn_right.png"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F741C1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B73B69" w:rsidRPr="00A9313A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设计图</w:t>
      </w:r>
    </w:p>
    <w:p w:rsidR="00B73B69" w:rsidRPr="00721838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698D5F5" wp14:editId="3054D17A">
            <wp:extent cx="4874260" cy="2898140"/>
            <wp:effectExtent l="0" t="0" r="2540" b="0"/>
            <wp:docPr id="308" name="图片 308" descr="Show(LARGE_GRAPHIC_WITH_SOFTBUTTON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how(LARGE_GRAPHIC_WITH_SOFTBUTTONS)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AF4BAD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B73B69" w:rsidRDefault="00B73B69" w:rsidP="00B73B69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0F4F502" wp14:editId="106836B4">
            <wp:extent cx="4846147" cy="2898042"/>
            <wp:effectExtent l="0" t="0" r="0" b="0"/>
            <wp:docPr id="382" name="图片 382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271" cy="289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DD04B3" w:rsidRDefault="00B73B69" w:rsidP="00B73B69">
      <w:pPr>
        <w:rPr>
          <w:lang w:eastAsia="zh-CN"/>
        </w:rPr>
      </w:pPr>
    </w:p>
    <w:p w:rsidR="00624495" w:rsidRDefault="00624495" w:rsidP="00624495">
      <w:pPr>
        <w:pStyle w:val="3"/>
        <w:rPr>
          <w:lang w:eastAsia="zh-CN"/>
        </w:rPr>
      </w:pPr>
      <w:bookmarkStart w:id="190" w:name="_Toc481739638"/>
      <w:r w:rsidRPr="00A27988">
        <w:t>AppListView</w:t>
      </w:r>
      <w:bookmarkEnd w:id="190"/>
    </w:p>
    <w:p w:rsidR="00624495" w:rsidRDefault="00624495" w:rsidP="00624495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624495" w:rsidRPr="00DA27C3" w:rsidRDefault="00624495" w:rsidP="00624495">
      <w:pPr>
        <w:rPr>
          <w:lang w:eastAsia="zh-CN"/>
        </w:rPr>
      </w:pPr>
    </w:p>
    <w:p w:rsidR="00624495" w:rsidRDefault="00624495" w:rsidP="00624495">
      <w:pPr>
        <w:pStyle w:val="3"/>
        <w:rPr>
          <w:lang w:eastAsia="zh-CN"/>
        </w:rPr>
      </w:pPr>
      <w:bookmarkStart w:id="191" w:name="_Toc481739639"/>
      <w:r w:rsidRPr="00A27988">
        <w:t>Slider</w:t>
      </w:r>
      <w:bookmarkEnd w:id="191"/>
    </w:p>
    <w:p w:rsidR="00624495" w:rsidRDefault="00624495" w:rsidP="0062449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624495">
      <w:pPr>
        <w:rPr>
          <w:lang w:eastAsia="zh-CN"/>
        </w:rPr>
      </w:pPr>
    </w:p>
    <w:p w:rsidR="00624495" w:rsidRDefault="00624495" w:rsidP="00624495">
      <w:pPr>
        <w:pStyle w:val="3"/>
        <w:rPr>
          <w:lang w:eastAsia="zh-CN"/>
        </w:rPr>
      </w:pPr>
      <w:bookmarkStart w:id="192" w:name="_Toc481739640"/>
      <w:r w:rsidRPr="00A27988">
        <w:lastRenderedPageBreak/>
        <w:t>Alert</w:t>
      </w:r>
      <w:bookmarkEnd w:id="192"/>
    </w:p>
    <w:p w:rsidR="00624495" w:rsidRPr="00472703" w:rsidRDefault="00624495" w:rsidP="00624495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624495" w:rsidRPr="00721838" w:rsidRDefault="00624495" w:rsidP="00624495">
      <w:pPr>
        <w:rPr>
          <w:lang w:eastAsia="zh-CN"/>
        </w:rPr>
      </w:pPr>
    </w:p>
    <w:p w:rsidR="00624495" w:rsidRDefault="00624495" w:rsidP="00624495">
      <w:pPr>
        <w:pStyle w:val="3"/>
        <w:rPr>
          <w:lang w:eastAsia="zh-CN"/>
        </w:rPr>
      </w:pPr>
      <w:bookmarkStart w:id="193" w:name="_Toc481739641"/>
      <w:r w:rsidRPr="00A27988">
        <w:t>AudioPassThru</w:t>
      </w:r>
      <w:bookmarkEnd w:id="193"/>
    </w:p>
    <w:p w:rsidR="00624495" w:rsidRPr="00472703" w:rsidRDefault="00624495" w:rsidP="00624495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624495" w:rsidRDefault="00624495" w:rsidP="00624495">
      <w:pPr>
        <w:rPr>
          <w:lang w:eastAsia="zh-CN"/>
        </w:rPr>
      </w:pPr>
    </w:p>
    <w:p w:rsidR="00624495" w:rsidRDefault="00624495" w:rsidP="00624495">
      <w:pPr>
        <w:pStyle w:val="3"/>
        <w:rPr>
          <w:lang w:eastAsia="zh-CN"/>
        </w:rPr>
      </w:pPr>
      <w:bookmarkStart w:id="194" w:name="_Toc481739642"/>
      <w:r w:rsidRPr="00A27988">
        <w:t>Choiceset</w:t>
      </w:r>
      <w:bookmarkEnd w:id="194"/>
    </w:p>
    <w:p w:rsidR="00624495" w:rsidRPr="00472703" w:rsidRDefault="00624495" w:rsidP="00624495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624495" w:rsidRPr="00DA27C3" w:rsidRDefault="00624495" w:rsidP="00624495">
      <w:pPr>
        <w:rPr>
          <w:lang w:eastAsia="zh-CN"/>
        </w:rPr>
      </w:pPr>
    </w:p>
    <w:p w:rsidR="00624495" w:rsidRDefault="00624495" w:rsidP="00624495">
      <w:pPr>
        <w:pStyle w:val="3"/>
        <w:rPr>
          <w:lang w:eastAsia="zh-CN"/>
        </w:rPr>
      </w:pPr>
      <w:bookmarkStart w:id="195" w:name="_Toc481739643"/>
      <w:r w:rsidRPr="00A27988">
        <w:t>Command</w:t>
      </w:r>
      <w:bookmarkEnd w:id="195"/>
    </w:p>
    <w:p w:rsidR="00624495" w:rsidRPr="00472703" w:rsidRDefault="00624495" w:rsidP="00624495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624495" w:rsidRPr="00DC7F70" w:rsidRDefault="00624495" w:rsidP="00624495">
      <w:pPr>
        <w:rPr>
          <w:lang w:eastAsia="zh-CN"/>
        </w:rPr>
      </w:pPr>
    </w:p>
    <w:p w:rsidR="00624495" w:rsidRDefault="00624495" w:rsidP="00624495">
      <w:pPr>
        <w:pStyle w:val="3"/>
        <w:rPr>
          <w:lang w:eastAsia="zh-CN"/>
        </w:rPr>
      </w:pPr>
      <w:bookmarkStart w:id="196" w:name="_Toc481739644"/>
      <w:r w:rsidRPr="00A27988">
        <w:t>ScrollableMessage</w:t>
      </w:r>
      <w:bookmarkEnd w:id="196"/>
    </w:p>
    <w:p w:rsidR="00624495" w:rsidRPr="00472703" w:rsidRDefault="00624495" w:rsidP="00624495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624495" w:rsidRPr="00472703" w:rsidRDefault="00624495" w:rsidP="00624495">
      <w:pPr>
        <w:rPr>
          <w:lang w:eastAsia="zh-CN"/>
        </w:rPr>
      </w:pPr>
    </w:p>
    <w:p w:rsidR="00624495" w:rsidRDefault="00624495" w:rsidP="00624495">
      <w:pPr>
        <w:pStyle w:val="3"/>
        <w:rPr>
          <w:lang w:eastAsia="zh-CN"/>
        </w:rPr>
      </w:pPr>
      <w:bookmarkStart w:id="197" w:name="_Toc481739645"/>
      <w:r w:rsidRPr="00F074C9">
        <w:t>DialNumber</w:t>
      </w:r>
      <w:bookmarkEnd w:id="197"/>
    </w:p>
    <w:p w:rsidR="00624495" w:rsidRPr="00472703" w:rsidRDefault="00624495" w:rsidP="00624495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624495" w:rsidRPr="006260FB" w:rsidRDefault="00624495" w:rsidP="00624495">
      <w:pPr>
        <w:rPr>
          <w:lang w:eastAsia="zh-CN"/>
        </w:rPr>
      </w:pPr>
    </w:p>
    <w:p w:rsidR="00624495" w:rsidRDefault="00624495" w:rsidP="00624495">
      <w:pPr>
        <w:pStyle w:val="3"/>
        <w:rPr>
          <w:lang w:eastAsia="zh-CN"/>
        </w:rPr>
      </w:pPr>
      <w:bookmarkStart w:id="198" w:name="_Toc481739646"/>
      <w:r w:rsidRPr="00A27988">
        <w:t>VideoStream</w:t>
      </w:r>
      <w:bookmarkEnd w:id="198"/>
    </w:p>
    <w:p w:rsidR="00624495" w:rsidRPr="00472703" w:rsidRDefault="00624495" w:rsidP="00624495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624495" w:rsidRPr="00472703" w:rsidRDefault="00624495" w:rsidP="00624495">
      <w:pPr>
        <w:rPr>
          <w:lang w:eastAsia="zh-CN"/>
        </w:rPr>
      </w:pPr>
    </w:p>
    <w:p w:rsidR="00624495" w:rsidRPr="006260FB" w:rsidRDefault="00624495" w:rsidP="00624495">
      <w:pPr>
        <w:rPr>
          <w:lang w:eastAsia="zh-CN"/>
        </w:rPr>
      </w:pPr>
    </w:p>
    <w:p w:rsidR="00EE3E14" w:rsidRDefault="00EE3E14" w:rsidP="00EE3E14">
      <w:pPr>
        <w:pStyle w:val="2"/>
        <w:rPr>
          <w:lang w:eastAsia="zh-CN"/>
        </w:rPr>
      </w:pPr>
      <w:bookmarkStart w:id="199" w:name="_Toc481739647"/>
      <w:r w:rsidRPr="00732E72">
        <w:rPr>
          <w:rFonts w:hint="eastAsia"/>
        </w:rPr>
        <w:t>LARGE_GRAPHIC_ONLY</w:t>
      </w:r>
      <w:bookmarkEnd w:id="199"/>
    </w:p>
    <w:p w:rsidR="00EE3E14" w:rsidRDefault="00EE3E14" w:rsidP="00EE3E14">
      <w:pPr>
        <w:pStyle w:val="3"/>
        <w:rPr>
          <w:lang w:eastAsia="zh-CN"/>
        </w:rPr>
      </w:pPr>
      <w:bookmarkStart w:id="200" w:name="_Toc481739648"/>
      <w:r>
        <w:rPr>
          <w:rFonts w:hint="eastAsia"/>
          <w:lang w:eastAsia="zh-CN"/>
        </w:rPr>
        <w:t>属性</w:t>
      </w:r>
      <w:bookmarkEnd w:id="200"/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55,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255,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770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//graphic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A962CA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A962CA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A962CA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EE3E14" w:rsidRPr="00A962CA" w:rsidRDefault="00EE3E14" w:rsidP="00EE3E14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A962CA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EE3E14" w:rsidRDefault="00EE3E14" w:rsidP="00EE3E14">
      <w:pPr>
        <w:rPr>
          <w:lang w:eastAsia="zh-CN"/>
        </w:rPr>
      </w:pPr>
    </w:p>
    <w:p w:rsidR="00EE3E14" w:rsidRDefault="00EE3E14" w:rsidP="00EE3E14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201" w:name="_Toc481739649"/>
      <w:r w:rsidRPr="00A27988">
        <w:t>Show</w:t>
      </w:r>
      <w:bookmarkEnd w:id="201"/>
      <w:r w:rsidRPr="00A27988">
        <w:t xml:space="preserve"> </w:t>
      </w: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B73B69" w:rsidTr="00FA5250">
        <w:tc>
          <w:tcPr>
            <w:tcW w:w="1526" w:type="dxa"/>
            <w:shd w:val="clear" w:color="auto" w:fill="548DD4" w:themeFill="text2" w:themeFillTint="99"/>
          </w:tcPr>
          <w:p w:rsidR="00B73B69" w:rsidRDefault="00B73B69" w:rsidP="00FA525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B73B69" w:rsidRDefault="00B73B69" w:rsidP="00FA525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B73B69" w:rsidTr="00FA5250">
        <w:tc>
          <w:tcPr>
            <w:tcW w:w="1526" w:type="dxa"/>
          </w:tcPr>
          <w:p w:rsidR="00B73B69" w:rsidRDefault="00B73B69" w:rsidP="00FA525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UI.Show</w:t>
            </w:r>
          </w:p>
        </w:tc>
        <w:tc>
          <w:tcPr>
            <w:tcW w:w="8050" w:type="dxa"/>
          </w:tcPr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"/fs/rwdata/storage/sdl/584421907_6b50de75f3391a9e8117be9ded91461eabe62e54f74c8538e897e6621179721a/turn_right.png"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FA5250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B73B69" w:rsidRPr="00A9313A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设计图</w:t>
      </w:r>
    </w:p>
    <w:p w:rsidR="00B73B69" w:rsidRPr="00721838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9CA415D" wp14:editId="5F3A984D">
            <wp:extent cx="4874260" cy="2898140"/>
            <wp:effectExtent l="0" t="0" r="2540" b="0"/>
            <wp:docPr id="109" name="图片 109" descr="Show(LARGE_GRAPHIC_ONL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how(LARGE_GRAPHIC_ONLY)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AF4BAD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B73B69" w:rsidRDefault="00B73B69" w:rsidP="00B73B6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5F1A434" wp14:editId="02353DC1">
            <wp:extent cx="4819973" cy="2882389"/>
            <wp:effectExtent l="0" t="0" r="0" b="0"/>
            <wp:docPr id="385" name="图片 385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60" cy="288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DD04B3" w:rsidRDefault="00B73B69" w:rsidP="00B73B69">
      <w:pPr>
        <w:rPr>
          <w:lang w:eastAsia="zh-CN"/>
        </w:rPr>
      </w:pPr>
    </w:p>
    <w:p w:rsidR="00835E99" w:rsidRDefault="00835E99" w:rsidP="00835E99">
      <w:pPr>
        <w:pStyle w:val="3"/>
        <w:rPr>
          <w:lang w:eastAsia="zh-CN"/>
        </w:rPr>
      </w:pPr>
      <w:bookmarkStart w:id="202" w:name="_Toc481739650"/>
      <w:r w:rsidRPr="00A27988">
        <w:t>AppListView</w:t>
      </w:r>
      <w:bookmarkEnd w:id="202"/>
    </w:p>
    <w:p w:rsidR="00835E99" w:rsidRDefault="00835E99" w:rsidP="00835E9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835E99" w:rsidRPr="00DA27C3" w:rsidRDefault="00835E99" w:rsidP="00835E99">
      <w:pPr>
        <w:rPr>
          <w:lang w:eastAsia="zh-CN"/>
        </w:rPr>
      </w:pPr>
    </w:p>
    <w:p w:rsidR="00835E99" w:rsidRDefault="00835E99" w:rsidP="00835E99">
      <w:pPr>
        <w:pStyle w:val="3"/>
        <w:rPr>
          <w:lang w:eastAsia="zh-CN"/>
        </w:rPr>
      </w:pPr>
      <w:bookmarkStart w:id="203" w:name="_Toc481739651"/>
      <w:r w:rsidRPr="00A27988">
        <w:t>Slider</w:t>
      </w:r>
      <w:bookmarkEnd w:id="203"/>
    </w:p>
    <w:p w:rsidR="00835E99" w:rsidRDefault="00835E99" w:rsidP="00835E9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835E99">
      <w:pPr>
        <w:rPr>
          <w:lang w:eastAsia="zh-CN"/>
        </w:rPr>
      </w:pPr>
    </w:p>
    <w:p w:rsidR="00835E99" w:rsidRDefault="00835E99" w:rsidP="00835E99">
      <w:pPr>
        <w:pStyle w:val="3"/>
        <w:rPr>
          <w:lang w:eastAsia="zh-CN"/>
        </w:rPr>
      </w:pPr>
      <w:bookmarkStart w:id="204" w:name="_Toc481739652"/>
      <w:r w:rsidRPr="00A27988">
        <w:lastRenderedPageBreak/>
        <w:t>Alert</w:t>
      </w:r>
      <w:bookmarkEnd w:id="204"/>
    </w:p>
    <w:p w:rsidR="00835E99" w:rsidRPr="00472703" w:rsidRDefault="00835E99" w:rsidP="00835E9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835E99" w:rsidRPr="00721838" w:rsidRDefault="00835E99" w:rsidP="00835E99">
      <w:pPr>
        <w:rPr>
          <w:lang w:eastAsia="zh-CN"/>
        </w:rPr>
      </w:pPr>
    </w:p>
    <w:p w:rsidR="00835E99" w:rsidRDefault="00835E99" w:rsidP="00835E99">
      <w:pPr>
        <w:pStyle w:val="3"/>
        <w:rPr>
          <w:lang w:eastAsia="zh-CN"/>
        </w:rPr>
      </w:pPr>
      <w:bookmarkStart w:id="205" w:name="_Toc481739653"/>
      <w:r w:rsidRPr="00A27988">
        <w:t>AudioPassThru</w:t>
      </w:r>
      <w:bookmarkEnd w:id="205"/>
    </w:p>
    <w:p w:rsidR="00835E99" w:rsidRPr="00472703" w:rsidRDefault="00835E99" w:rsidP="00835E9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835E99" w:rsidRDefault="00835E99" w:rsidP="00835E99">
      <w:pPr>
        <w:rPr>
          <w:lang w:eastAsia="zh-CN"/>
        </w:rPr>
      </w:pPr>
    </w:p>
    <w:p w:rsidR="00835E99" w:rsidRDefault="00835E99" w:rsidP="00835E99">
      <w:pPr>
        <w:pStyle w:val="3"/>
        <w:rPr>
          <w:lang w:eastAsia="zh-CN"/>
        </w:rPr>
      </w:pPr>
      <w:bookmarkStart w:id="206" w:name="_Toc481739654"/>
      <w:r w:rsidRPr="00A27988">
        <w:t>Choiceset</w:t>
      </w:r>
      <w:bookmarkEnd w:id="206"/>
    </w:p>
    <w:p w:rsidR="00835E99" w:rsidRPr="00472703" w:rsidRDefault="00835E99" w:rsidP="00835E9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835E99" w:rsidRPr="00DA27C3" w:rsidRDefault="00835E99" w:rsidP="00835E99">
      <w:pPr>
        <w:rPr>
          <w:lang w:eastAsia="zh-CN"/>
        </w:rPr>
      </w:pPr>
    </w:p>
    <w:p w:rsidR="00835E99" w:rsidRDefault="00835E99" w:rsidP="00835E99">
      <w:pPr>
        <w:pStyle w:val="3"/>
        <w:rPr>
          <w:lang w:eastAsia="zh-CN"/>
        </w:rPr>
      </w:pPr>
      <w:bookmarkStart w:id="207" w:name="_Toc481739655"/>
      <w:r w:rsidRPr="00A27988">
        <w:t>Command</w:t>
      </w:r>
      <w:bookmarkEnd w:id="207"/>
    </w:p>
    <w:p w:rsidR="00835E99" w:rsidRPr="00472703" w:rsidRDefault="00835E99" w:rsidP="00835E9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835E99" w:rsidRPr="00DC7F70" w:rsidRDefault="00835E99" w:rsidP="00835E99">
      <w:pPr>
        <w:rPr>
          <w:lang w:eastAsia="zh-CN"/>
        </w:rPr>
      </w:pPr>
    </w:p>
    <w:p w:rsidR="00835E99" w:rsidRDefault="00835E99" w:rsidP="00835E99">
      <w:pPr>
        <w:pStyle w:val="3"/>
        <w:rPr>
          <w:lang w:eastAsia="zh-CN"/>
        </w:rPr>
      </w:pPr>
      <w:bookmarkStart w:id="208" w:name="_Toc481739656"/>
      <w:r w:rsidRPr="00A27988">
        <w:t>ScrollableMessage</w:t>
      </w:r>
      <w:bookmarkEnd w:id="208"/>
    </w:p>
    <w:p w:rsidR="00835E99" w:rsidRPr="00472703" w:rsidRDefault="00835E99" w:rsidP="00835E9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835E99" w:rsidRPr="00472703" w:rsidRDefault="00835E99" w:rsidP="00835E99">
      <w:pPr>
        <w:rPr>
          <w:lang w:eastAsia="zh-CN"/>
        </w:rPr>
      </w:pPr>
    </w:p>
    <w:p w:rsidR="00835E99" w:rsidRDefault="00835E99" w:rsidP="00835E99">
      <w:pPr>
        <w:pStyle w:val="3"/>
        <w:rPr>
          <w:lang w:eastAsia="zh-CN"/>
        </w:rPr>
      </w:pPr>
      <w:bookmarkStart w:id="209" w:name="_Toc481739657"/>
      <w:r w:rsidRPr="00F074C9">
        <w:t>DialNumber</w:t>
      </w:r>
      <w:bookmarkEnd w:id="209"/>
    </w:p>
    <w:p w:rsidR="00835E99" w:rsidRPr="00472703" w:rsidRDefault="00835E99" w:rsidP="00835E9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835E99" w:rsidRPr="006260FB" w:rsidRDefault="00835E99" w:rsidP="00835E99">
      <w:pPr>
        <w:rPr>
          <w:lang w:eastAsia="zh-CN"/>
        </w:rPr>
      </w:pPr>
    </w:p>
    <w:p w:rsidR="00835E99" w:rsidRDefault="00835E99" w:rsidP="00835E99">
      <w:pPr>
        <w:pStyle w:val="3"/>
        <w:rPr>
          <w:lang w:eastAsia="zh-CN"/>
        </w:rPr>
      </w:pPr>
      <w:bookmarkStart w:id="210" w:name="_Toc481739658"/>
      <w:r w:rsidRPr="00A27988">
        <w:t>VideoStream</w:t>
      </w:r>
      <w:bookmarkEnd w:id="210"/>
    </w:p>
    <w:p w:rsidR="00835E99" w:rsidRPr="00472703" w:rsidRDefault="00835E99" w:rsidP="00835E99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835E99" w:rsidRPr="00472703" w:rsidRDefault="00835E99" w:rsidP="00835E99">
      <w:pPr>
        <w:rPr>
          <w:lang w:eastAsia="zh-CN"/>
        </w:rPr>
      </w:pPr>
    </w:p>
    <w:p w:rsidR="00835E99" w:rsidRPr="006260FB" w:rsidRDefault="00835E99" w:rsidP="00835E99">
      <w:pPr>
        <w:rPr>
          <w:lang w:eastAsia="zh-CN"/>
        </w:rPr>
      </w:pPr>
    </w:p>
    <w:p w:rsidR="00BB05DC" w:rsidRDefault="00A9411E" w:rsidP="00BB05DC">
      <w:pPr>
        <w:pStyle w:val="2"/>
        <w:rPr>
          <w:lang w:eastAsia="zh-CN"/>
        </w:rPr>
      </w:pPr>
      <w:bookmarkStart w:id="211" w:name="_Toc481739659"/>
      <w:r w:rsidRPr="00B147F2">
        <w:t>ONSCREEN_PRESETS</w:t>
      </w:r>
      <w:bookmarkEnd w:id="211"/>
    </w:p>
    <w:p w:rsidR="00BB05DC" w:rsidRDefault="00BB05DC" w:rsidP="00BB05DC">
      <w:pPr>
        <w:pStyle w:val="3"/>
        <w:rPr>
          <w:lang w:eastAsia="zh-CN"/>
        </w:rPr>
      </w:pPr>
      <w:bookmarkStart w:id="212" w:name="_Toc481739660"/>
      <w:r>
        <w:rPr>
          <w:rFonts w:hint="eastAsia"/>
          <w:lang w:eastAsia="zh-CN"/>
        </w:rPr>
        <w:t>属性</w:t>
      </w:r>
      <w:bookmarkEnd w:id="212"/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62,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"jsonrpc"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"2.0"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"result"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"code"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0,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"displayCapabilities"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"displayType"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"GEN3_8_INCH"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支持图像显示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"imageCapabilities"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支持动态静态图片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"STATIC"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"DYNAMIC"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"imageFields"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//softButton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"softButtonImage"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首选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"choiceImage"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图标尺寸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次选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choice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支持图标类型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"choiceSecondaryImage"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帮助图标占位尺寸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//vr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帮助图标支持的格式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"vrHelpItem"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菜单图标占位尺寸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菜单图标支持的格式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"menuIcon"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命令按钮图标占位尺寸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命令按钮图标支持的格式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"cmdIcon"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70,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70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//app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"appIcon"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"imageResolution"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显示图标占位尺寸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35,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"imageTypeSupported"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//location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显示图标支持的格式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"GRAPHIC_BMP"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"GRAPHIC_JPEG"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"GRAPHIC_PNG"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"locationImage"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"mediaClockFormats"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时间显示格式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HH:MM:SS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"CLOCK3"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"numCustomPresetsAvailable"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"screenParams"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画面显示尺寸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"resolutionHeight"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348,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"resolutionWidth"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800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"touchEventAvailable"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"doublePressAvailable"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 xml:space="preserve">// 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不支持双击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"multiTouchAvailable"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0000FF"/>
          <w:sz w:val="16"/>
          <w:szCs w:val="16"/>
          <w:lang w:eastAsia="zh-CN"/>
        </w:rPr>
        <w:t>false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,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不支持多点触摸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"pressAvailable"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支持单击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"templatesAvailable"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当前支持的模板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"GRAPHIC_WITH_TEXT"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"TEXT_WITH_GRAPHIC"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"TILES_ONLY"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"GRAPHIC_WITH_TILES"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"TILES_WITH_GRAPHIC"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"GRAPHIC_WITH_TEXT_AND_SOFTBUTTONS"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"TEXT_AND_SOFTBUTTONS_WITH_GRAPHIC"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"GRAPHIC_WITH_TEXTBUTTONS"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"DOUBLE_GRAPHIC_WITH_SOFTBUTTONS"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"TEXTBUTTONS_WITH_GRAPHIC"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"TEXTBUTTONS_ONLY"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"LARGE_GRAPHIC_WITH_SOFTBUTTONS"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"LARGE_GRAPHIC_ONLY"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"MEDIA"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"ONSCREEN_PRESETS"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"textFields"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各文本字段名字、字符集、显示行数、文本宽度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"mainField1"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"mainField2"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"mainField3"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"alertText1"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"alertText2"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"alertText3"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"scrollableMessageBody"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8,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67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"audioPassThruDisplayText1"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"audioPassThruDisplayText2"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40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"sliderHeader"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"sliderFooter"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lastRenderedPageBreak/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60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"menuName"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35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"secondaryText"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50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"tertiaryText"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13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"locationName"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20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"locationDescription"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"addressLines"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4,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15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"characterSet"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"CID1SET"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"name"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"phoneNumber"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"rows"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1,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"width"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30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}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]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},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"method"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"UI.SetDisplayLayout"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"softButtonCapabilities"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: [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{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"imageSupported"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按钮支持图片显示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ab/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"longPressAvailable"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支持长按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"shortPressAvailable"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, 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支持短压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  </w:t>
      </w:r>
      <w:r w:rsidRPr="00226AA9">
        <w:rPr>
          <w:rFonts w:ascii="Consolas" w:hAnsi="Consolas" w:cs="Consolas"/>
          <w:color w:val="A31515"/>
          <w:sz w:val="16"/>
          <w:szCs w:val="16"/>
          <w:lang w:eastAsia="zh-CN"/>
        </w:rPr>
        <w:t>"upDownAvailable"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: </w:t>
      </w:r>
      <w:r w:rsidRPr="00226AA9">
        <w:rPr>
          <w:rFonts w:ascii="Consolas" w:hAnsi="Consolas" w:cs="Consolas"/>
          <w:color w:val="0000FF"/>
          <w:sz w:val="16"/>
          <w:szCs w:val="16"/>
          <w:lang w:eastAsia="zh-CN"/>
        </w:rPr>
        <w:t>true</w:t>
      </w: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ab/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//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支持按下弹起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,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有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up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、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down</w:t>
      </w:r>
      <w:r w:rsidRPr="00226AA9">
        <w:rPr>
          <w:rFonts w:ascii="Consolas" w:hAnsi="Consolas" w:cs="Consolas"/>
          <w:color w:val="008000"/>
          <w:sz w:val="16"/>
          <w:szCs w:val="16"/>
          <w:lang w:eastAsia="zh-CN"/>
        </w:rPr>
        <w:t>事件及效果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  }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  ]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 xml:space="preserve">  }</w:t>
      </w:r>
    </w:p>
    <w:p w:rsidR="00226AA9" w:rsidRPr="00226AA9" w:rsidRDefault="00226AA9" w:rsidP="00226AA9">
      <w:pPr>
        <w:shd w:val="clear" w:color="auto" w:fill="A6A6A6" w:themeFill="background1" w:themeFillShade="A6"/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6"/>
          <w:szCs w:val="16"/>
          <w:lang w:eastAsia="zh-CN"/>
        </w:rPr>
      </w:pPr>
      <w:r w:rsidRPr="00226AA9">
        <w:rPr>
          <w:rFonts w:ascii="Consolas" w:hAnsi="Consolas" w:cs="Consolas"/>
          <w:color w:val="000000"/>
          <w:sz w:val="16"/>
          <w:szCs w:val="16"/>
          <w:lang w:eastAsia="zh-CN"/>
        </w:rPr>
        <w:t>}</w:t>
      </w:r>
    </w:p>
    <w:p w:rsidR="00BB05DC" w:rsidRDefault="00BB05DC" w:rsidP="00BB05DC">
      <w:pPr>
        <w:rPr>
          <w:lang w:eastAsia="zh-CN"/>
        </w:rPr>
      </w:pPr>
    </w:p>
    <w:p w:rsidR="00BB05DC" w:rsidRDefault="00BB05DC" w:rsidP="00BB05DC">
      <w:pPr>
        <w:rPr>
          <w:lang w:eastAsia="zh-CN"/>
        </w:rPr>
      </w:pPr>
    </w:p>
    <w:p w:rsidR="00B73B69" w:rsidRDefault="00B73B69" w:rsidP="00B73B69">
      <w:pPr>
        <w:pStyle w:val="3"/>
        <w:rPr>
          <w:lang w:eastAsia="zh-CN"/>
        </w:rPr>
      </w:pPr>
      <w:bookmarkStart w:id="213" w:name="_Toc481739661"/>
      <w:r w:rsidRPr="00A27988">
        <w:t>Show</w:t>
      </w:r>
      <w:bookmarkEnd w:id="213"/>
      <w:r w:rsidRPr="00A27988">
        <w:t xml:space="preserve"> </w:t>
      </w: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RPC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8050"/>
      </w:tblGrid>
      <w:tr w:rsidR="00B73B69" w:rsidTr="00844914">
        <w:tc>
          <w:tcPr>
            <w:tcW w:w="1526" w:type="dxa"/>
            <w:shd w:val="clear" w:color="auto" w:fill="548DD4" w:themeFill="text2" w:themeFillTint="99"/>
          </w:tcPr>
          <w:p w:rsidR="00B73B69" w:rsidRDefault="00B73B69" w:rsidP="0084491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名字</w:t>
            </w:r>
          </w:p>
        </w:tc>
        <w:tc>
          <w:tcPr>
            <w:tcW w:w="8050" w:type="dxa"/>
            <w:shd w:val="clear" w:color="auto" w:fill="548DD4" w:themeFill="text2" w:themeFillTint="99"/>
          </w:tcPr>
          <w:p w:rsidR="00B73B69" w:rsidRDefault="00B73B69" w:rsidP="0084491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请求内容</w:t>
            </w:r>
          </w:p>
        </w:tc>
      </w:tr>
      <w:tr w:rsidR="00B73B69" w:rsidTr="00844914">
        <w:tc>
          <w:tcPr>
            <w:tcW w:w="1526" w:type="dxa"/>
          </w:tcPr>
          <w:p w:rsidR="00B73B69" w:rsidRDefault="00B73B69" w:rsidP="0084491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UI.Show</w:t>
            </w:r>
          </w:p>
        </w:tc>
        <w:tc>
          <w:tcPr>
            <w:tcW w:w="8050" w:type="dxa"/>
          </w:tcPr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"UI.Show"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"alignment"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"CENTERED"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22675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"customPresets"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"GEN0"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"GEN5"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"/fs/rwdata/storage/sdl/584421907_6b50de75f3391a9e8117be9ded91461eabe62e54f74c8538e897e6621179721a/icon.png"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"secondaryGraphic"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"imageType"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"DYNAMIC"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"value"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"/fs/rwdata/storage/sdl/584421907_6b50de75f3391a9e8117be9ded91461eabe62e54f74c8538e897e6621179721a/turn_right.png"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"showStrings"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"mainField1"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1"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"mainField2"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2"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"mainField3"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3"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"mainField4"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"Show Line 4"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"mediaClock"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"12:34"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"mediaTrack"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"Media Track"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"fieldName"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"statusBar"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"fieldText"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"status bar"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"softButtons"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[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5552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"KEEP_CONTEXT"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"KeepContext"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5553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"STEAL_FOCUS"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"StealFocus"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"isHighlighted"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>false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00FF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"softButtonID"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5554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"systemAction"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"DEFAULT_ACTION"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"text"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"Default"</w:t>
            </w:r>
            <w:r w:rsidRPr="00101C96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"type"</w:t>
            </w: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101C96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"TEXT"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101C96">
              <w:rPr>
                <w:rFonts w:ascii="Consolas" w:eastAsia="宋体" w:hAnsi="Consolas" w:cs="Consolas"/>
                <w:b/>
                <w:bCs/>
                <w:color w:val="0033FF"/>
                <w:sz w:val="15"/>
                <w:szCs w:val="15"/>
                <w:lang w:eastAsia="zh-CN"/>
              </w:rPr>
              <w:t>]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101C96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101C96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  <w:tr w:rsidR="00B73B69" w:rsidTr="00844914">
        <w:tc>
          <w:tcPr>
            <w:tcW w:w="1526" w:type="dxa"/>
          </w:tcPr>
          <w:p w:rsidR="00B73B69" w:rsidRDefault="00B73B69" w:rsidP="00844914">
            <w:pPr>
              <w:jc w:val="center"/>
              <w:rPr>
                <w:lang w:eastAsia="zh-CN"/>
              </w:rPr>
            </w:pPr>
            <w:r w:rsidRPr="0052450A">
              <w:rPr>
                <w:lang w:eastAsia="zh-CN"/>
              </w:rPr>
              <w:lastRenderedPageBreak/>
              <w:t>UI.SetMediaClockTimer</w:t>
            </w:r>
          </w:p>
        </w:tc>
        <w:tc>
          <w:tcPr>
            <w:tcW w:w="8050" w:type="dxa"/>
          </w:tcPr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47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"jsonrpc"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"2.0"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"method"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"UI.SetMediaClockTimer"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 xml:space="preserve"> 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"params"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"appID"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12077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"endTime"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"hours"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0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lastRenderedPageBreak/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"minutes"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20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50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"startTime"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{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"hours"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0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"minutes"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12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 xml:space="preserve"> 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"seconds"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AA00AA"/>
                <w:sz w:val="15"/>
                <w:szCs w:val="15"/>
                <w:lang w:eastAsia="zh-CN"/>
              </w:rPr>
              <w:t>34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  <w:r w:rsidRPr="002260BE">
              <w:rPr>
                <w:rFonts w:ascii="Consolas" w:eastAsia="宋体" w:hAnsi="Consolas" w:cs="Consolas"/>
                <w:b/>
                <w:bCs/>
                <w:color w:val="000000"/>
                <w:sz w:val="15"/>
                <w:szCs w:val="15"/>
                <w:lang w:eastAsia="zh-CN"/>
              </w:rPr>
              <w:t>,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    </w:t>
            </w:r>
            <w:r w:rsidRPr="002260BE">
              <w:rPr>
                <w:rFonts w:ascii="Consolas" w:eastAsia="宋体" w:hAnsi="Consolas" w:cs="Consolas"/>
                <w:b/>
                <w:bCs/>
                <w:color w:val="CC0000"/>
                <w:sz w:val="15"/>
                <w:szCs w:val="15"/>
                <w:lang w:eastAsia="zh-CN"/>
              </w:rPr>
              <w:t>"updateMode"</w:t>
            </w: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: </w:t>
            </w:r>
            <w:r w:rsidRPr="002260BE">
              <w:rPr>
                <w:rFonts w:ascii="Consolas" w:eastAsia="宋体" w:hAnsi="Consolas" w:cs="Consolas"/>
                <w:color w:val="007777"/>
                <w:sz w:val="15"/>
                <w:szCs w:val="15"/>
                <w:lang w:eastAsia="zh-CN"/>
              </w:rPr>
              <w:t>"COUNTUP"</w:t>
            </w:r>
          </w:p>
          <w:p w:rsidR="00B73B69" w:rsidRPr="00BA0DC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BA0DCE"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  <w:t xml:space="preserve">    </w:t>
            </w: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  <w:p w:rsidR="00B73B69" w:rsidRPr="002260BE" w:rsidRDefault="00B73B69" w:rsidP="00844914">
            <w:pPr>
              <w:widowControl/>
              <w:pBdr>
                <w:top w:val="single" w:sz="6" w:space="7" w:color="CCCCCC"/>
                <w:left w:val="single" w:sz="6" w:space="7" w:color="CCCCCC"/>
                <w:bottom w:val="single" w:sz="6" w:space="7" w:color="CCCCCC"/>
                <w:right w:val="single" w:sz="6" w:space="7" w:color="CCCCCC"/>
              </w:pBdr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9" w:lineRule="atLeast"/>
              <w:rPr>
                <w:rFonts w:ascii="Consolas" w:eastAsia="宋体" w:hAnsi="Consolas" w:cs="Consolas"/>
                <w:color w:val="333333"/>
                <w:sz w:val="15"/>
                <w:szCs w:val="15"/>
                <w:lang w:eastAsia="zh-CN"/>
              </w:rPr>
            </w:pPr>
            <w:r w:rsidRPr="002260BE">
              <w:rPr>
                <w:rFonts w:ascii="Consolas" w:eastAsia="宋体" w:hAnsi="Consolas" w:cs="Consolas"/>
                <w:b/>
                <w:bCs/>
                <w:color w:val="00AA00"/>
                <w:sz w:val="15"/>
                <w:szCs w:val="15"/>
                <w:lang w:eastAsia="zh-CN"/>
              </w:rPr>
              <w:t>}</w:t>
            </w:r>
          </w:p>
        </w:tc>
      </w:tr>
    </w:tbl>
    <w:p w:rsidR="00B73B69" w:rsidRDefault="00B73B69" w:rsidP="00B73B69">
      <w:pPr>
        <w:rPr>
          <w:lang w:eastAsia="zh-CN"/>
        </w:rPr>
      </w:pPr>
    </w:p>
    <w:p w:rsidR="00B73B69" w:rsidRPr="00A9313A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设计图</w:t>
      </w:r>
    </w:p>
    <w:p w:rsidR="00B73B69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执行</w:t>
      </w:r>
      <w:r w:rsidRPr="007833C7">
        <w:rPr>
          <w:lang w:eastAsia="zh-CN"/>
        </w:rPr>
        <w:t>SetMediaClockTimer</w:t>
      </w:r>
      <w:r>
        <w:rPr>
          <w:rFonts w:hint="eastAsia"/>
          <w:lang w:eastAsia="zh-CN"/>
        </w:rPr>
        <w:t>之前</w:t>
      </w:r>
    </w:p>
    <w:p w:rsidR="00B73B69" w:rsidRDefault="00B73B69" w:rsidP="00B73B69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155274F" wp14:editId="4AD1E488">
            <wp:extent cx="4984872" cy="3704095"/>
            <wp:effectExtent l="0" t="0" r="6350" b="0"/>
            <wp:docPr id="137" name="图片 137" descr="C:\Users\Administrator\Desktop\hmi\HMI templates.files\png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hmi\HMI templates.files\png_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503" cy="370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Default="00B73B69" w:rsidP="00B73B69">
      <w:pPr>
        <w:rPr>
          <w:lang w:eastAsia="zh-CN"/>
        </w:rPr>
      </w:pPr>
    </w:p>
    <w:p w:rsidR="00B73B69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执行</w:t>
      </w:r>
      <w:r w:rsidRPr="007833C7">
        <w:rPr>
          <w:lang w:eastAsia="zh-CN"/>
        </w:rPr>
        <w:t>SetMediaClockTimer</w:t>
      </w:r>
      <w:r>
        <w:rPr>
          <w:rFonts w:hint="eastAsia"/>
          <w:lang w:eastAsia="zh-CN"/>
        </w:rPr>
        <w:t>之后</w:t>
      </w:r>
    </w:p>
    <w:p w:rsidR="00B73B69" w:rsidRPr="00721838" w:rsidRDefault="00B73B69" w:rsidP="00B73B69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138FF48" wp14:editId="32A6711B">
            <wp:extent cx="4964338" cy="3693319"/>
            <wp:effectExtent l="0" t="0" r="8255" b="2540"/>
            <wp:docPr id="153" name="图片 153" descr="C:\Users\Administrator\Desktop\hmi\png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hmi\png_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09" cy="369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Pr="00721838" w:rsidRDefault="00B73B69" w:rsidP="00B73B69">
      <w:pPr>
        <w:rPr>
          <w:lang w:eastAsia="zh-CN"/>
        </w:rPr>
      </w:pPr>
    </w:p>
    <w:p w:rsidR="00B73B69" w:rsidRPr="00AF4BAD" w:rsidRDefault="00B73B69" w:rsidP="00B73B69">
      <w:pPr>
        <w:rPr>
          <w:lang w:eastAsia="zh-CN"/>
        </w:rPr>
      </w:pPr>
    </w:p>
    <w:p w:rsidR="00B73B69" w:rsidRDefault="00B73B69" w:rsidP="00B73B69">
      <w:pPr>
        <w:pStyle w:val="4"/>
        <w:rPr>
          <w:lang w:eastAsia="zh-CN"/>
        </w:rPr>
      </w:pPr>
      <w:r>
        <w:rPr>
          <w:rFonts w:hint="eastAsia"/>
          <w:lang w:eastAsia="zh-CN"/>
        </w:rPr>
        <w:t>效果图</w:t>
      </w:r>
    </w:p>
    <w:p w:rsidR="00B73B69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执行</w:t>
      </w:r>
      <w:r w:rsidRPr="007833C7">
        <w:rPr>
          <w:lang w:eastAsia="zh-CN"/>
        </w:rPr>
        <w:t>SetMediaClockTimer</w:t>
      </w:r>
      <w:r>
        <w:rPr>
          <w:rFonts w:hint="eastAsia"/>
          <w:lang w:eastAsia="zh-CN"/>
        </w:rPr>
        <w:t>之前</w:t>
      </w:r>
    </w:p>
    <w:p w:rsidR="00B73B69" w:rsidRDefault="00B73B69" w:rsidP="00B73B69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64DEDB4" wp14:editId="66A4E483">
            <wp:extent cx="4355024" cy="2604346"/>
            <wp:effectExtent l="0" t="0" r="7620" b="5715"/>
            <wp:docPr id="159" name="图片 159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817" cy="26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Default="00B73B69" w:rsidP="00B73B69">
      <w:pPr>
        <w:rPr>
          <w:lang w:eastAsia="zh-CN"/>
        </w:rPr>
      </w:pPr>
    </w:p>
    <w:p w:rsidR="00B73B69" w:rsidRDefault="00B73B69" w:rsidP="00B73B69">
      <w:pPr>
        <w:rPr>
          <w:lang w:eastAsia="zh-CN"/>
        </w:rPr>
      </w:pPr>
      <w:r>
        <w:rPr>
          <w:rFonts w:hint="eastAsia"/>
          <w:lang w:eastAsia="zh-CN"/>
        </w:rPr>
        <w:t>执行</w:t>
      </w:r>
      <w:r w:rsidRPr="007833C7">
        <w:rPr>
          <w:lang w:eastAsia="zh-CN"/>
        </w:rPr>
        <w:t>SetMediaClockTimer</w:t>
      </w:r>
      <w:r>
        <w:rPr>
          <w:rFonts w:hint="eastAsia"/>
          <w:lang w:eastAsia="zh-CN"/>
        </w:rPr>
        <w:t>之后</w:t>
      </w:r>
    </w:p>
    <w:p w:rsidR="00B73B69" w:rsidRDefault="00B73B69" w:rsidP="00B73B69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EDF526D" wp14:editId="3869FB76">
            <wp:extent cx="4352288" cy="2606040"/>
            <wp:effectExtent l="0" t="0" r="0" b="3810"/>
            <wp:docPr id="383" name="图片 383" descr="C:\Users\Administrator\Desktop\hmi\screensho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hmi\screenshot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229" cy="260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69" w:rsidRDefault="00B73B69" w:rsidP="00B73B69">
      <w:pPr>
        <w:rPr>
          <w:lang w:eastAsia="zh-CN"/>
        </w:rPr>
      </w:pPr>
    </w:p>
    <w:p w:rsidR="00B73B69" w:rsidRDefault="00B73B69" w:rsidP="00B73B69">
      <w:pPr>
        <w:rPr>
          <w:lang w:eastAsia="zh-CN"/>
        </w:rPr>
      </w:pPr>
    </w:p>
    <w:p w:rsidR="00B73B69" w:rsidRPr="00DD04B3" w:rsidRDefault="00B73B69" w:rsidP="00B73B69">
      <w:pPr>
        <w:rPr>
          <w:lang w:eastAsia="zh-CN"/>
        </w:rPr>
      </w:pPr>
    </w:p>
    <w:p w:rsidR="007543AD" w:rsidRDefault="007543AD" w:rsidP="007543AD">
      <w:pPr>
        <w:pStyle w:val="3"/>
        <w:rPr>
          <w:lang w:eastAsia="zh-CN"/>
        </w:rPr>
      </w:pPr>
      <w:bookmarkStart w:id="214" w:name="_Toc481739662"/>
      <w:r w:rsidRPr="00A27988">
        <w:t>AppListView</w:t>
      </w:r>
      <w:bookmarkEnd w:id="214"/>
    </w:p>
    <w:p w:rsidR="007543AD" w:rsidRDefault="007543AD" w:rsidP="007543AD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_Ref481671705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3.1.3</w:t>
      </w:r>
      <w:r>
        <w:rPr>
          <w:lang w:eastAsia="zh-CN"/>
        </w:rPr>
        <w:fldChar w:fldCharType="end"/>
      </w:r>
    </w:p>
    <w:p w:rsidR="007543AD" w:rsidRPr="00DA27C3" w:rsidRDefault="007543AD" w:rsidP="007543AD">
      <w:pPr>
        <w:rPr>
          <w:lang w:eastAsia="zh-CN"/>
        </w:rPr>
      </w:pPr>
    </w:p>
    <w:p w:rsidR="007543AD" w:rsidRDefault="007543AD" w:rsidP="007543AD">
      <w:pPr>
        <w:pStyle w:val="3"/>
        <w:rPr>
          <w:lang w:eastAsia="zh-CN"/>
        </w:rPr>
      </w:pPr>
      <w:bookmarkStart w:id="215" w:name="_Toc481739663"/>
      <w:r w:rsidRPr="00A27988">
        <w:t>Slider</w:t>
      </w:r>
      <w:bookmarkEnd w:id="215"/>
    </w:p>
    <w:p w:rsidR="007543AD" w:rsidRDefault="007543AD" w:rsidP="007543A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_Ref481671914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3.1.4</w:t>
      </w:r>
      <w:r>
        <w:rPr>
          <w:lang w:eastAsia="zh-CN"/>
        </w:rPr>
        <w:fldChar w:fldCharType="end"/>
      </w:r>
    </w:p>
    <w:p w:rsidR="00F47165" w:rsidRPr="00472703" w:rsidRDefault="00F47165" w:rsidP="007543AD">
      <w:pPr>
        <w:rPr>
          <w:lang w:eastAsia="zh-CN"/>
        </w:rPr>
      </w:pPr>
      <w:bookmarkStart w:id="216" w:name="_GoBack"/>
      <w:bookmarkEnd w:id="216"/>
    </w:p>
    <w:p w:rsidR="007543AD" w:rsidRDefault="007543AD" w:rsidP="007543AD">
      <w:pPr>
        <w:pStyle w:val="3"/>
        <w:rPr>
          <w:lang w:eastAsia="zh-CN"/>
        </w:rPr>
      </w:pPr>
      <w:bookmarkStart w:id="217" w:name="_Toc481739664"/>
      <w:r w:rsidRPr="00A27988">
        <w:t>Alert</w:t>
      </w:r>
      <w:bookmarkEnd w:id="217"/>
    </w:p>
    <w:p w:rsidR="007543AD" w:rsidRPr="00472703" w:rsidRDefault="007543AD" w:rsidP="007543AD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_Ref481671931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3.1.5</w:t>
      </w:r>
      <w:r>
        <w:rPr>
          <w:lang w:eastAsia="zh-CN"/>
        </w:rPr>
        <w:fldChar w:fldCharType="end"/>
      </w:r>
    </w:p>
    <w:p w:rsidR="007543AD" w:rsidRPr="00721838" w:rsidRDefault="007543AD" w:rsidP="007543AD">
      <w:pPr>
        <w:rPr>
          <w:lang w:eastAsia="zh-CN"/>
        </w:rPr>
      </w:pPr>
    </w:p>
    <w:p w:rsidR="007543AD" w:rsidRDefault="007543AD" w:rsidP="007543AD">
      <w:pPr>
        <w:pStyle w:val="3"/>
        <w:rPr>
          <w:lang w:eastAsia="zh-CN"/>
        </w:rPr>
      </w:pPr>
      <w:bookmarkStart w:id="218" w:name="_Toc481739665"/>
      <w:r w:rsidRPr="00A27988">
        <w:t>AudioPassThru</w:t>
      </w:r>
      <w:bookmarkEnd w:id="218"/>
    </w:p>
    <w:p w:rsidR="007543AD" w:rsidRPr="00472703" w:rsidRDefault="007543AD" w:rsidP="007543AD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_Ref481671944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3.1.6</w:t>
      </w:r>
      <w:r>
        <w:rPr>
          <w:lang w:eastAsia="zh-CN"/>
        </w:rPr>
        <w:fldChar w:fldCharType="end"/>
      </w:r>
    </w:p>
    <w:p w:rsidR="007543AD" w:rsidRDefault="007543AD" w:rsidP="007543AD">
      <w:pPr>
        <w:rPr>
          <w:lang w:eastAsia="zh-CN"/>
        </w:rPr>
      </w:pPr>
    </w:p>
    <w:p w:rsidR="007543AD" w:rsidRDefault="007543AD" w:rsidP="007543AD">
      <w:pPr>
        <w:pStyle w:val="3"/>
        <w:rPr>
          <w:lang w:eastAsia="zh-CN"/>
        </w:rPr>
      </w:pPr>
      <w:bookmarkStart w:id="219" w:name="_Toc481739666"/>
      <w:r w:rsidRPr="00A27988">
        <w:t>Choiceset</w:t>
      </w:r>
      <w:bookmarkEnd w:id="219"/>
    </w:p>
    <w:p w:rsidR="007543AD" w:rsidRPr="00472703" w:rsidRDefault="007543AD" w:rsidP="007543AD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_Ref481672044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3.1.7</w:t>
      </w:r>
      <w:r>
        <w:rPr>
          <w:lang w:eastAsia="zh-CN"/>
        </w:rPr>
        <w:fldChar w:fldCharType="end"/>
      </w:r>
    </w:p>
    <w:p w:rsidR="007543AD" w:rsidRPr="00DA27C3" w:rsidRDefault="007543AD" w:rsidP="007543AD">
      <w:pPr>
        <w:rPr>
          <w:lang w:eastAsia="zh-CN"/>
        </w:rPr>
      </w:pPr>
    </w:p>
    <w:p w:rsidR="007543AD" w:rsidRDefault="007543AD" w:rsidP="007543AD">
      <w:pPr>
        <w:pStyle w:val="3"/>
        <w:rPr>
          <w:lang w:eastAsia="zh-CN"/>
        </w:rPr>
      </w:pPr>
      <w:bookmarkStart w:id="220" w:name="_Toc481739667"/>
      <w:r w:rsidRPr="00A27988">
        <w:t>Command</w:t>
      </w:r>
      <w:bookmarkEnd w:id="220"/>
    </w:p>
    <w:p w:rsidR="007543AD" w:rsidRPr="00472703" w:rsidRDefault="007543AD" w:rsidP="007543AD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_Ref481672050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3.1.8</w:t>
      </w:r>
      <w:r>
        <w:rPr>
          <w:lang w:eastAsia="zh-CN"/>
        </w:rPr>
        <w:fldChar w:fldCharType="end"/>
      </w:r>
    </w:p>
    <w:p w:rsidR="007543AD" w:rsidRPr="00DC7F70" w:rsidRDefault="007543AD" w:rsidP="007543AD">
      <w:pPr>
        <w:rPr>
          <w:lang w:eastAsia="zh-CN"/>
        </w:rPr>
      </w:pPr>
    </w:p>
    <w:p w:rsidR="007543AD" w:rsidRDefault="007543AD" w:rsidP="007543AD">
      <w:pPr>
        <w:pStyle w:val="3"/>
        <w:rPr>
          <w:lang w:eastAsia="zh-CN"/>
        </w:rPr>
      </w:pPr>
      <w:bookmarkStart w:id="221" w:name="_Toc481739668"/>
      <w:r w:rsidRPr="00A27988">
        <w:t>ScrollableMessage</w:t>
      </w:r>
      <w:bookmarkEnd w:id="221"/>
    </w:p>
    <w:p w:rsidR="007543AD" w:rsidRPr="00472703" w:rsidRDefault="007543AD" w:rsidP="007543AD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_Ref481672056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3.1.9</w:t>
      </w:r>
      <w:r>
        <w:rPr>
          <w:lang w:eastAsia="zh-CN"/>
        </w:rPr>
        <w:fldChar w:fldCharType="end"/>
      </w:r>
    </w:p>
    <w:p w:rsidR="007543AD" w:rsidRPr="00472703" w:rsidRDefault="007543AD" w:rsidP="007543AD">
      <w:pPr>
        <w:rPr>
          <w:lang w:eastAsia="zh-CN"/>
        </w:rPr>
      </w:pPr>
    </w:p>
    <w:p w:rsidR="007543AD" w:rsidRDefault="007543AD" w:rsidP="007543AD">
      <w:pPr>
        <w:pStyle w:val="3"/>
        <w:rPr>
          <w:lang w:eastAsia="zh-CN"/>
        </w:rPr>
      </w:pPr>
      <w:bookmarkStart w:id="222" w:name="_Toc481739669"/>
      <w:r w:rsidRPr="00F074C9">
        <w:t>DialNumber</w:t>
      </w:r>
      <w:bookmarkEnd w:id="222"/>
    </w:p>
    <w:p w:rsidR="007543AD" w:rsidRPr="00472703" w:rsidRDefault="007543AD" w:rsidP="007543AD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_Ref481672061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3.1.10</w:t>
      </w:r>
      <w:r>
        <w:rPr>
          <w:lang w:eastAsia="zh-CN"/>
        </w:rPr>
        <w:fldChar w:fldCharType="end"/>
      </w:r>
    </w:p>
    <w:p w:rsidR="007543AD" w:rsidRPr="006260FB" w:rsidRDefault="007543AD" w:rsidP="007543AD">
      <w:pPr>
        <w:rPr>
          <w:lang w:eastAsia="zh-CN"/>
        </w:rPr>
      </w:pPr>
    </w:p>
    <w:p w:rsidR="007543AD" w:rsidRDefault="007543AD" w:rsidP="007543AD">
      <w:pPr>
        <w:pStyle w:val="3"/>
        <w:rPr>
          <w:lang w:eastAsia="zh-CN"/>
        </w:rPr>
      </w:pPr>
      <w:bookmarkStart w:id="223" w:name="_Toc481739670"/>
      <w:r w:rsidRPr="00A27988">
        <w:lastRenderedPageBreak/>
        <w:t>VideoStream</w:t>
      </w:r>
      <w:bookmarkEnd w:id="223"/>
    </w:p>
    <w:p w:rsidR="007543AD" w:rsidRPr="00472703" w:rsidRDefault="007543AD" w:rsidP="007543AD">
      <w:pPr>
        <w:rPr>
          <w:lang w:eastAsia="zh-CN"/>
        </w:rPr>
      </w:pPr>
      <w:r>
        <w:rPr>
          <w:rFonts w:hint="eastAsia"/>
          <w:lang w:eastAsia="zh-CN"/>
        </w:rPr>
        <w:t>参见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REF _Ref481672066 \r \h</w:instrText>
      </w:r>
      <w:r>
        <w:rPr>
          <w:lang w:eastAsia="zh-CN"/>
        </w:rPr>
        <w:instrText xml:space="preserve">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rPr>
          <w:lang w:eastAsia="zh-CN"/>
        </w:rPr>
        <w:t>3.1.11</w:t>
      </w:r>
      <w:r>
        <w:rPr>
          <w:lang w:eastAsia="zh-CN"/>
        </w:rPr>
        <w:fldChar w:fldCharType="end"/>
      </w:r>
    </w:p>
    <w:p w:rsidR="007543AD" w:rsidRPr="00472703" w:rsidRDefault="007543AD" w:rsidP="007543AD">
      <w:pPr>
        <w:rPr>
          <w:lang w:eastAsia="zh-CN"/>
        </w:rPr>
      </w:pPr>
    </w:p>
    <w:p w:rsidR="007543AD" w:rsidRPr="006260FB" w:rsidRDefault="007543AD" w:rsidP="007543AD">
      <w:pPr>
        <w:rPr>
          <w:lang w:eastAsia="zh-CN"/>
        </w:rPr>
      </w:pPr>
    </w:p>
    <w:sectPr w:rsidR="007543AD" w:rsidRPr="006260FB">
      <w:headerReference w:type="default" r:id="rId70"/>
      <w:footerReference w:type="default" r:id="rId71"/>
      <w:headerReference w:type="first" r:id="rId72"/>
      <w:footerReference w:type="first" r:id="rId73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4BE9" w:rsidRDefault="000C4BE9">
      <w:pPr>
        <w:spacing w:line="240" w:lineRule="auto"/>
      </w:pPr>
      <w:r>
        <w:separator/>
      </w:r>
    </w:p>
  </w:endnote>
  <w:endnote w:type="continuationSeparator" w:id="0">
    <w:p w:rsidR="000C4BE9" w:rsidRDefault="000C4B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4148" w:rsidRDefault="00AC4148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AC4148" w:rsidRDefault="00AC4148">
    <w:pPr>
      <w:pStyle w:val="a7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AC4148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C4148" w:rsidRDefault="00AC4148">
          <w:pPr>
            <w:ind w:right="360"/>
            <w:rPr>
              <w:lang w:eastAsia="zh-CN"/>
            </w:rPr>
          </w:pPr>
          <w:r>
            <w:rPr>
              <w:rFonts w:hint="eastAsia"/>
              <w:lang w:eastAsia="zh-CN"/>
            </w:rPr>
            <w:t>BSD-3-Clause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270D0" w:rsidRDefault="00AC4148" w:rsidP="00A270D0">
          <w:pPr>
            <w:jc w:val="center"/>
            <w:rPr>
              <w:lang w:eastAsia="zh-CN"/>
            </w:rPr>
          </w:pPr>
          <w:r>
            <w:sym w:font="Symbol" w:char="F0D3"/>
          </w:r>
          <w:r w:rsidR="00A270D0" w:rsidRPr="00A270D0">
            <w:t>2017 Ford Motor Company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C4148" w:rsidRDefault="00AC4148">
          <w:pPr>
            <w:jc w:val="right"/>
          </w:pPr>
          <w:r>
            <w:t xml:space="preserve">Page </w:t>
          </w:r>
          <w:r>
            <w:rPr>
              <w:rStyle w:val="a8"/>
            </w:rPr>
            <w:fldChar w:fldCharType="begin"/>
          </w:r>
          <w:r>
            <w:rPr>
              <w:rStyle w:val="a8"/>
            </w:rPr>
            <w:instrText xml:space="preserve"> PAGE </w:instrText>
          </w:r>
          <w:r>
            <w:rPr>
              <w:rStyle w:val="a8"/>
            </w:rPr>
            <w:fldChar w:fldCharType="separate"/>
          </w:r>
          <w:r w:rsidR="00F47165">
            <w:rPr>
              <w:rStyle w:val="a8"/>
              <w:noProof/>
            </w:rPr>
            <w:t>167</w:t>
          </w:r>
          <w:r>
            <w:rPr>
              <w:rStyle w:val="a8"/>
            </w:rPr>
            <w:fldChar w:fldCharType="end"/>
          </w:r>
          <w:r>
            <w:rPr>
              <w:rStyle w:val="a8"/>
            </w:rPr>
            <w:t xml:space="preserve"> of </w:t>
          </w:r>
          <w:r>
            <w:rPr>
              <w:rStyle w:val="a8"/>
            </w:rPr>
            <w:fldChar w:fldCharType="begin"/>
          </w:r>
          <w:r>
            <w:rPr>
              <w:rStyle w:val="a8"/>
            </w:rPr>
            <w:instrText xml:space="preserve"> NUMPAGES  \* MERGEFORMAT </w:instrText>
          </w:r>
          <w:r>
            <w:rPr>
              <w:rStyle w:val="a8"/>
            </w:rPr>
            <w:fldChar w:fldCharType="separate"/>
          </w:r>
          <w:r w:rsidR="00F47165">
            <w:rPr>
              <w:rStyle w:val="a8"/>
              <w:noProof/>
            </w:rPr>
            <w:t>168</w:t>
          </w:r>
          <w:r>
            <w:rPr>
              <w:rStyle w:val="a8"/>
            </w:rPr>
            <w:fldChar w:fldCharType="end"/>
          </w:r>
        </w:p>
      </w:tc>
    </w:tr>
  </w:tbl>
  <w:p w:rsidR="00AC4148" w:rsidRDefault="00AC4148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4148" w:rsidRDefault="00AC414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4BE9" w:rsidRDefault="000C4BE9">
      <w:pPr>
        <w:spacing w:line="240" w:lineRule="auto"/>
      </w:pPr>
      <w:r>
        <w:separator/>
      </w:r>
    </w:p>
  </w:footnote>
  <w:footnote w:type="continuationSeparator" w:id="0">
    <w:p w:rsidR="000C4BE9" w:rsidRDefault="000C4BE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4148" w:rsidRDefault="00AC4148">
    <w:pPr>
      <w:rPr>
        <w:sz w:val="24"/>
      </w:rPr>
    </w:pPr>
  </w:p>
  <w:p w:rsidR="00AC4148" w:rsidRDefault="00AC4148">
    <w:pPr>
      <w:pBdr>
        <w:top w:val="single" w:sz="6" w:space="1" w:color="auto"/>
      </w:pBdr>
      <w:rPr>
        <w:sz w:val="24"/>
      </w:rPr>
    </w:pPr>
  </w:p>
  <w:p w:rsidR="00AC4148" w:rsidRPr="000C0215" w:rsidRDefault="00AC4148">
    <w:pPr>
      <w:pBdr>
        <w:bottom w:val="single" w:sz="6" w:space="1" w:color="auto"/>
      </w:pBdr>
      <w:jc w:val="right"/>
      <w:rPr>
        <w:b/>
        <w:i/>
        <w:color w:val="000000" w:themeColor="text1"/>
        <w:sz w:val="36"/>
      </w:rPr>
    </w:pPr>
    <w:r w:rsidRPr="000C0215">
      <w:rPr>
        <w:b/>
        <w:i/>
        <w:color w:val="000000" w:themeColor="text1"/>
        <w:sz w:val="36"/>
      </w:rPr>
      <w:fldChar w:fldCharType="begin"/>
    </w:r>
    <w:r w:rsidRPr="000C0215">
      <w:rPr>
        <w:b/>
        <w:i/>
        <w:color w:val="000000" w:themeColor="text1"/>
        <w:sz w:val="36"/>
      </w:rPr>
      <w:instrText xml:space="preserve"> DOCPROPERTY "Company"  \* MERGEFORMAT </w:instrText>
    </w:r>
    <w:r w:rsidRPr="000C0215">
      <w:rPr>
        <w:b/>
        <w:i/>
        <w:color w:val="000000" w:themeColor="text1"/>
        <w:sz w:val="36"/>
      </w:rPr>
      <w:fldChar w:fldCharType="separate"/>
    </w:r>
    <w:r w:rsidRPr="000C0215">
      <w:rPr>
        <w:b/>
        <w:i/>
        <w:color w:val="000000" w:themeColor="text1"/>
        <w:sz w:val="36"/>
      </w:rPr>
      <w:t>Ford Motor Company</w:t>
    </w:r>
    <w:r w:rsidRPr="000C0215">
      <w:rPr>
        <w:b/>
        <w:i/>
        <w:color w:val="000000" w:themeColor="text1"/>
        <w:sz w:val="36"/>
      </w:rPr>
      <w:fldChar w:fldCharType="end"/>
    </w:r>
  </w:p>
  <w:p w:rsidR="00AC4148" w:rsidRDefault="00AC4148">
    <w:pPr>
      <w:pBdr>
        <w:bottom w:val="single" w:sz="6" w:space="1" w:color="auto"/>
      </w:pBdr>
      <w:jc w:val="right"/>
      <w:rPr>
        <w:sz w:val="24"/>
      </w:rPr>
    </w:pPr>
  </w:p>
  <w:p w:rsidR="00AC4148" w:rsidRDefault="00AC4148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AC4148">
      <w:tc>
        <w:tcPr>
          <w:tcW w:w="6379" w:type="dxa"/>
        </w:tcPr>
        <w:p w:rsidR="00AC4148" w:rsidRDefault="00EC35DB">
          <w:fldSimple w:instr=" SUBJECT  \* MERGEFORMAT ">
            <w:r w:rsidR="00AC4148">
              <w:t>&lt;Project Name&gt;</w:t>
            </w:r>
          </w:fldSimple>
        </w:p>
      </w:tc>
      <w:tc>
        <w:tcPr>
          <w:tcW w:w="3179" w:type="dxa"/>
        </w:tcPr>
        <w:p w:rsidR="00AC4148" w:rsidRDefault="00AC4148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&lt;1.0&gt;</w:t>
          </w:r>
        </w:p>
      </w:tc>
    </w:tr>
    <w:tr w:rsidR="00AC4148">
      <w:tc>
        <w:tcPr>
          <w:tcW w:w="6379" w:type="dxa"/>
        </w:tcPr>
        <w:p w:rsidR="00AC4148" w:rsidRDefault="00EC35DB">
          <w:fldSimple w:instr=" TITLE  \* MERGEFORMAT ">
            <w:r w:rsidR="00AC4148">
              <w:t>Software Architecture Document</w:t>
            </w:r>
          </w:fldSimple>
        </w:p>
      </w:tc>
      <w:tc>
        <w:tcPr>
          <w:tcW w:w="3179" w:type="dxa"/>
        </w:tcPr>
        <w:p w:rsidR="00AC4148" w:rsidRDefault="00AC4148">
          <w:r>
            <w:t xml:space="preserve">  Date:  &lt;dd/mmm/yy&gt;</w:t>
          </w:r>
        </w:p>
      </w:tc>
    </w:tr>
    <w:tr w:rsidR="00AC4148">
      <w:tc>
        <w:tcPr>
          <w:tcW w:w="9558" w:type="dxa"/>
          <w:gridSpan w:val="2"/>
        </w:tcPr>
        <w:p w:rsidR="00AC4148" w:rsidRDefault="00AC4148">
          <w:r>
            <w:t>&lt;document identifier&gt;</w:t>
          </w:r>
        </w:p>
      </w:tc>
    </w:tr>
  </w:tbl>
  <w:p w:rsidR="00AC4148" w:rsidRDefault="00AC4148">
    <w:pPr>
      <w:pStyle w:val="a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4148" w:rsidRDefault="00AC4148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FFFFFFFF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>
    <w:nsid w:val="2470162B"/>
    <w:multiLevelType w:val="hybridMultilevel"/>
    <w:tmpl w:val="598A6EF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>
    <w:nsid w:val="7E9E4C0B"/>
    <w:multiLevelType w:val="hybridMultilevel"/>
    <w:tmpl w:val="2CB0BD26"/>
    <w:lvl w:ilvl="0" w:tplc="4B70983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20"/>
  </w:num>
  <w:num w:numId="4">
    <w:abstractNumId w:val="15"/>
  </w:num>
  <w:num w:numId="5">
    <w:abstractNumId w:val="14"/>
  </w:num>
  <w:num w:numId="6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2"/>
  </w:num>
  <w:num w:numId="8">
    <w:abstractNumId w:val="19"/>
  </w:num>
  <w:num w:numId="9">
    <w:abstractNumId w:val="3"/>
  </w:num>
  <w:num w:numId="10">
    <w:abstractNumId w:val="11"/>
  </w:num>
  <w:num w:numId="11">
    <w:abstractNumId w:val="9"/>
  </w:num>
  <w:num w:numId="12">
    <w:abstractNumId w:val="18"/>
  </w:num>
  <w:num w:numId="13">
    <w:abstractNumId w:val="8"/>
  </w:num>
  <w:num w:numId="14">
    <w:abstractNumId w:val="4"/>
  </w:num>
  <w:num w:numId="15">
    <w:abstractNumId w:val="17"/>
  </w:num>
  <w:num w:numId="16">
    <w:abstractNumId w:val="13"/>
  </w:num>
  <w:num w:numId="17">
    <w:abstractNumId w:val="5"/>
  </w:num>
  <w:num w:numId="18">
    <w:abstractNumId w:val="12"/>
  </w:num>
  <w:num w:numId="19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7"/>
  </w:num>
  <w:num w:numId="21">
    <w:abstractNumId w:val="16"/>
  </w:num>
  <w:num w:numId="22">
    <w:abstractNumId w:val="6"/>
  </w:num>
  <w:num w:numId="23">
    <w:abstractNumId w:val="0"/>
  </w:num>
  <w:num w:numId="24">
    <w:abstractNumId w:val="21"/>
  </w:num>
  <w:num w:numId="25">
    <w:abstractNumId w:val="0"/>
  </w:num>
  <w:num w:numId="26">
    <w:abstractNumId w:val="0"/>
  </w:num>
  <w:num w:numId="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3"/>
  <w:doNotDisplayPageBoundaries/>
  <w:bordersDoNotSurroundHeader/>
  <w:bordersDoNotSurroundFooter/>
  <w:attachedTemplate r:id="rId1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59F5"/>
    <w:rsid w:val="0000088D"/>
    <w:rsid w:val="000039E7"/>
    <w:rsid w:val="00007F50"/>
    <w:rsid w:val="00013F6B"/>
    <w:rsid w:val="000240E5"/>
    <w:rsid w:val="00024A60"/>
    <w:rsid w:val="00026D98"/>
    <w:rsid w:val="00046EAA"/>
    <w:rsid w:val="0005590B"/>
    <w:rsid w:val="000634ED"/>
    <w:rsid w:val="00063FD8"/>
    <w:rsid w:val="00083608"/>
    <w:rsid w:val="00083AE1"/>
    <w:rsid w:val="00084B70"/>
    <w:rsid w:val="000A13F0"/>
    <w:rsid w:val="000A37E7"/>
    <w:rsid w:val="000A688A"/>
    <w:rsid w:val="000C0215"/>
    <w:rsid w:val="000C4BE9"/>
    <w:rsid w:val="000C7AF2"/>
    <w:rsid w:val="000E04E6"/>
    <w:rsid w:val="00101C96"/>
    <w:rsid w:val="0010241A"/>
    <w:rsid w:val="00107FD1"/>
    <w:rsid w:val="00110FF8"/>
    <w:rsid w:val="00116B47"/>
    <w:rsid w:val="001240FB"/>
    <w:rsid w:val="00127DE9"/>
    <w:rsid w:val="00137DA4"/>
    <w:rsid w:val="001401BC"/>
    <w:rsid w:val="0014362B"/>
    <w:rsid w:val="00146B47"/>
    <w:rsid w:val="001508E7"/>
    <w:rsid w:val="00152F30"/>
    <w:rsid w:val="001575C7"/>
    <w:rsid w:val="00165C14"/>
    <w:rsid w:val="00166286"/>
    <w:rsid w:val="00172551"/>
    <w:rsid w:val="001778BC"/>
    <w:rsid w:val="00187596"/>
    <w:rsid w:val="00187F4F"/>
    <w:rsid w:val="001925F9"/>
    <w:rsid w:val="001A7DD8"/>
    <w:rsid w:val="001B3070"/>
    <w:rsid w:val="001B3BFE"/>
    <w:rsid w:val="001B7CC9"/>
    <w:rsid w:val="001C0A09"/>
    <w:rsid w:val="001C1F50"/>
    <w:rsid w:val="001D4FE7"/>
    <w:rsid w:val="001D5363"/>
    <w:rsid w:val="001E0D16"/>
    <w:rsid w:val="001F0D91"/>
    <w:rsid w:val="001F7440"/>
    <w:rsid w:val="0020096F"/>
    <w:rsid w:val="002049BA"/>
    <w:rsid w:val="00210BEF"/>
    <w:rsid w:val="00213536"/>
    <w:rsid w:val="002148A1"/>
    <w:rsid w:val="002163E3"/>
    <w:rsid w:val="002226D3"/>
    <w:rsid w:val="002260BE"/>
    <w:rsid w:val="00226AA9"/>
    <w:rsid w:val="002303C7"/>
    <w:rsid w:val="0023124E"/>
    <w:rsid w:val="00241C2B"/>
    <w:rsid w:val="0024461A"/>
    <w:rsid w:val="0025055B"/>
    <w:rsid w:val="0025405D"/>
    <w:rsid w:val="002550A2"/>
    <w:rsid w:val="002556DF"/>
    <w:rsid w:val="00267C2D"/>
    <w:rsid w:val="0027358E"/>
    <w:rsid w:val="00273858"/>
    <w:rsid w:val="00274DB0"/>
    <w:rsid w:val="00275FAD"/>
    <w:rsid w:val="00282D82"/>
    <w:rsid w:val="00283DDB"/>
    <w:rsid w:val="00285D47"/>
    <w:rsid w:val="00290AE4"/>
    <w:rsid w:val="00292204"/>
    <w:rsid w:val="00294621"/>
    <w:rsid w:val="00294D79"/>
    <w:rsid w:val="00296C7C"/>
    <w:rsid w:val="002A0B7A"/>
    <w:rsid w:val="002A239F"/>
    <w:rsid w:val="002A3C35"/>
    <w:rsid w:val="002B4768"/>
    <w:rsid w:val="002C442F"/>
    <w:rsid w:val="002D5E06"/>
    <w:rsid w:val="002D6097"/>
    <w:rsid w:val="002D6D7A"/>
    <w:rsid w:val="002D72BF"/>
    <w:rsid w:val="002F7348"/>
    <w:rsid w:val="0030289B"/>
    <w:rsid w:val="00302AB6"/>
    <w:rsid w:val="00320B94"/>
    <w:rsid w:val="00324A42"/>
    <w:rsid w:val="0033050B"/>
    <w:rsid w:val="00331331"/>
    <w:rsid w:val="00331AE7"/>
    <w:rsid w:val="00334BE2"/>
    <w:rsid w:val="00336636"/>
    <w:rsid w:val="0034508B"/>
    <w:rsid w:val="00350B91"/>
    <w:rsid w:val="00365B87"/>
    <w:rsid w:val="00366CA5"/>
    <w:rsid w:val="00370846"/>
    <w:rsid w:val="003765E3"/>
    <w:rsid w:val="0038064D"/>
    <w:rsid w:val="003815E1"/>
    <w:rsid w:val="00381B9C"/>
    <w:rsid w:val="00387EFF"/>
    <w:rsid w:val="00392267"/>
    <w:rsid w:val="003935AA"/>
    <w:rsid w:val="00394041"/>
    <w:rsid w:val="00394E63"/>
    <w:rsid w:val="003A19AA"/>
    <w:rsid w:val="003B2519"/>
    <w:rsid w:val="003C2218"/>
    <w:rsid w:val="003C43A8"/>
    <w:rsid w:val="003D5774"/>
    <w:rsid w:val="003E0265"/>
    <w:rsid w:val="003E33B2"/>
    <w:rsid w:val="003E6E75"/>
    <w:rsid w:val="003F1D11"/>
    <w:rsid w:val="003F539F"/>
    <w:rsid w:val="00414FA1"/>
    <w:rsid w:val="004158D7"/>
    <w:rsid w:val="004208AE"/>
    <w:rsid w:val="00422ACA"/>
    <w:rsid w:val="00422B83"/>
    <w:rsid w:val="004252ED"/>
    <w:rsid w:val="00425593"/>
    <w:rsid w:val="004320D5"/>
    <w:rsid w:val="00433B08"/>
    <w:rsid w:val="00440F0E"/>
    <w:rsid w:val="00446609"/>
    <w:rsid w:val="0045026B"/>
    <w:rsid w:val="004555BC"/>
    <w:rsid w:val="004604B6"/>
    <w:rsid w:val="00460CF6"/>
    <w:rsid w:val="00472703"/>
    <w:rsid w:val="004727F1"/>
    <w:rsid w:val="00475AD6"/>
    <w:rsid w:val="0047631F"/>
    <w:rsid w:val="0048016A"/>
    <w:rsid w:val="004906A5"/>
    <w:rsid w:val="004941FE"/>
    <w:rsid w:val="00494B1D"/>
    <w:rsid w:val="004978ED"/>
    <w:rsid w:val="004A4474"/>
    <w:rsid w:val="004A4AF9"/>
    <w:rsid w:val="004A720D"/>
    <w:rsid w:val="004B2022"/>
    <w:rsid w:val="004C3355"/>
    <w:rsid w:val="004C3E03"/>
    <w:rsid w:val="004C47F6"/>
    <w:rsid w:val="004C7E45"/>
    <w:rsid w:val="004D4FBD"/>
    <w:rsid w:val="004D797D"/>
    <w:rsid w:val="004E2B18"/>
    <w:rsid w:val="004E5430"/>
    <w:rsid w:val="004E7BDD"/>
    <w:rsid w:val="004F50FD"/>
    <w:rsid w:val="004F77F9"/>
    <w:rsid w:val="005012DB"/>
    <w:rsid w:val="00503B14"/>
    <w:rsid w:val="00510449"/>
    <w:rsid w:val="005105EF"/>
    <w:rsid w:val="00511253"/>
    <w:rsid w:val="005118E2"/>
    <w:rsid w:val="00511969"/>
    <w:rsid w:val="00516150"/>
    <w:rsid w:val="00522098"/>
    <w:rsid w:val="005223D0"/>
    <w:rsid w:val="0052450A"/>
    <w:rsid w:val="00532DCC"/>
    <w:rsid w:val="005333D7"/>
    <w:rsid w:val="0053406A"/>
    <w:rsid w:val="0053542E"/>
    <w:rsid w:val="0055440F"/>
    <w:rsid w:val="00554F4E"/>
    <w:rsid w:val="005552D4"/>
    <w:rsid w:val="00567D02"/>
    <w:rsid w:val="005703EF"/>
    <w:rsid w:val="0058063F"/>
    <w:rsid w:val="00584783"/>
    <w:rsid w:val="005A4381"/>
    <w:rsid w:val="005B3E0E"/>
    <w:rsid w:val="005B49BE"/>
    <w:rsid w:val="005B523B"/>
    <w:rsid w:val="005B5607"/>
    <w:rsid w:val="005B5C44"/>
    <w:rsid w:val="005C00C7"/>
    <w:rsid w:val="005C09AF"/>
    <w:rsid w:val="005C18ED"/>
    <w:rsid w:val="005C4208"/>
    <w:rsid w:val="005C77CD"/>
    <w:rsid w:val="005D1C74"/>
    <w:rsid w:val="005D2CCD"/>
    <w:rsid w:val="005D2E23"/>
    <w:rsid w:val="005E0158"/>
    <w:rsid w:val="005E0C01"/>
    <w:rsid w:val="005E2476"/>
    <w:rsid w:val="005E5A3E"/>
    <w:rsid w:val="005E64D2"/>
    <w:rsid w:val="005F1A21"/>
    <w:rsid w:val="0060371E"/>
    <w:rsid w:val="00606073"/>
    <w:rsid w:val="006073B1"/>
    <w:rsid w:val="00610960"/>
    <w:rsid w:val="006116E2"/>
    <w:rsid w:val="00617A87"/>
    <w:rsid w:val="00621D89"/>
    <w:rsid w:val="00623B98"/>
    <w:rsid w:val="00623D4F"/>
    <w:rsid w:val="00624495"/>
    <w:rsid w:val="00624A3E"/>
    <w:rsid w:val="006260FB"/>
    <w:rsid w:val="00631287"/>
    <w:rsid w:val="00631F59"/>
    <w:rsid w:val="00646546"/>
    <w:rsid w:val="00647B79"/>
    <w:rsid w:val="006521DF"/>
    <w:rsid w:val="00654C85"/>
    <w:rsid w:val="00662DAE"/>
    <w:rsid w:val="006701B7"/>
    <w:rsid w:val="006854E5"/>
    <w:rsid w:val="00690ABF"/>
    <w:rsid w:val="00691C8D"/>
    <w:rsid w:val="006933A3"/>
    <w:rsid w:val="00694C25"/>
    <w:rsid w:val="006C7B0E"/>
    <w:rsid w:val="006D6A42"/>
    <w:rsid w:val="006E11F7"/>
    <w:rsid w:val="006E549B"/>
    <w:rsid w:val="006E5787"/>
    <w:rsid w:val="006F25C4"/>
    <w:rsid w:val="006F4E7C"/>
    <w:rsid w:val="006F7222"/>
    <w:rsid w:val="007025A8"/>
    <w:rsid w:val="00705979"/>
    <w:rsid w:val="00707A4D"/>
    <w:rsid w:val="0071419D"/>
    <w:rsid w:val="00721838"/>
    <w:rsid w:val="00732E72"/>
    <w:rsid w:val="0073405F"/>
    <w:rsid w:val="007344FC"/>
    <w:rsid w:val="00751F16"/>
    <w:rsid w:val="007543AD"/>
    <w:rsid w:val="00754699"/>
    <w:rsid w:val="00754856"/>
    <w:rsid w:val="00760CCC"/>
    <w:rsid w:val="007656D1"/>
    <w:rsid w:val="00770B65"/>
    <w:rsid w:val="00773D78"/>
    <w:rsid w:val="007833C7"/>
    <w:rsid w:val="00783CA5"/>
    <w:rsid w:val="007866A6"/>
    <w:rsid w:val="0079283F"/>
    <w:rsid w:val="007942F7"/>
    <w:rsid w:val="007A061F"/>
    <w:rsid w:val="007A16F1"/>
    <w:rsid w:val="007A6FA9"/>
    <w:rsid w:val="007B2B6C"/>
    <w:rsid w:val="007B52BC"/>
    <w:rsid w:val="007B5C05"/>
    <w:rsid w:val="007B7DAD"/>
    <w:rsid w:val="007C1479"/>
    <w:rsid w:val="007C2D33"/>
    <w:rsid w:val="007C6B34"/>
    <w:rsid w:val="007D0708"/>
    <w:rsid w:val="007D7590"/>
    <w:rsid w:val="007E1C7E"/>
    <w:rsid w:val="007E629E"/>
    <w:rsid w:val="007F3DE8"/>
    <w:rsid w:val="007F3E6A"/>
    <w:rsid w:val="007F7134"/>
    <w:rsid w:val="007F7286"/>
    <w:rsid w:val="00802BAD"/>
    <w:rsid w:val="008049BD"/>
    <w:rsid w:val="008076B4"/>
    <w:rsid w:val="008139E0"/>
    <w:rsid w:val="008147B3"/>
    <w:rsid w:val="00815DCE"/>
    <w:rsid w:val="00826213"/>
    <w:rsid w:val="0082672B"/>
    <w:rsid w:val="00831FE4"/>
    <w:rsid w:val="0083440A"/>
    <w:rsid w:val="00835E99"/>
    <w:rsid w:val="00836BA8"/>
    <w:rsid w:val="00842E91"/>
    <w:rsid w:val="00857CC4"/>
    <w:rsid w:val="00862B8B"/>
    <w:rsid w:val="00882CC3"/>
    <w:rsid w:val="008A3556"/>
    <w:rsid w:val="008A4A25"/>
    <w:rsid w:val="008B1A72"/>
    <w:rsid w:val="008B59F5"/>
    <w:rsid w:val="008B5E0A"/>
    <w:rsid w:val="008C0E52"/>
    <w:rsid w:val="008C196C"/>
    <w:rsid w:val="008C2F71"/>
    <w:rsid w:val="008D7647"/>
    <w:rsid w:val="008E0506"/>
    <w:rsid w:val="008E3842"/>
    <w:rsid w:val="008E699C"/>
    <w:rsid w:val="008E71F8"/>
    <w:rsid w:val="008F31A1"/>
    <w:rsid w:val="008F7B8D"/>
    <w:rsid w:val="009013D7"/>
    <w:rsid w:val="00902AED"/>
    <w:rsid w:val="00910843"/>
    <w:rsid w:val="00912C4C"/>
    <w:rsid w:val="00913D70"/>
    <w:rsid w:val="00913ECE"/>
    <w:rsid w:val="00920434"/>
    <w:rsid w:val="0092367A"/>
    <w:rsid w:val="00930411"/>
    <w:rsid w:val="00932C5C"/>
    <w:rsid w:val="009339DC"/>
    <w:rsid w:val="00937019"/>
    <w:rsid w:val="00950277"/>
    <w:rsid w:val="009506FD"/>
    <w:rsid w:val="00953DFD"/>
    <w:rsid w:val="00967AF9"/>
    <w:rsid w:val="00971AEF"/>
    <w:rsid w:val="00973C30"/>
    <w:rsid w:val="00974DC2"/>
    <w:rsid w:val="00980292"/>
    <w:rsid w:val="00981B87"/>
    <w:rsid w:val="009977DB"/>
    <w:rsid w:val="009A006A"/>
    <w:rsid w:val="009A2199"/>
    <w:rsid w:val="009A22DF"/>
    <w:rsid w:val="009A42B5"/>
    <w:rsid w:val="009B07FA"/>
    <w:rsid w:val="009B1182"/>
    <w:rsid w:val="009B4729"/>
    <w:rsid w:val="009B485D"/>
    <w:rsid w:val="009C029A"/>
    <w:rsid w:val="009C1E1B"/>
    <w:rsid w:val="009C4DA5"/>
    <w:rsid w:val="009E29DF"/>
    <w:rsid w:val="009E48E7"/>
    <w:rsid w:val="009E5417"/>
    <w:rsid w:val="009E7FCC"/>
    <w:rsid w:val="009F3B18"/>
    <w:rsid w:val="00A1084E"/>
    <w:rsid w:val="00A17AF1"/>
    <w:rsid w:val="00A17BFB"/>
    <w:rsid w:val="00A2307C"/>
    <w:rsid w:val="00A270D0"/>
    <w:rsid w:val="00A27988"/>
    <w:rsid w:val="00A3045B"/>
    <w:rsid w:val="00A41071"/>
    <w:rsid w:val="00A41A0C"/>
    <w:rsid w:val="00A54F2E"/>
    <w:rsid w:val="00A56C5B"/>
    <w:rsid w:val="00A57496"/>
    <w:rsid w:val="00A605F0"/>
    <w:rsid w:val="00A613BE"/>
    <w:rsid w:val="00A63F92"/>
    <w:rsid w:val="00A71A8C"/>
    <w:rsid w:val="00A7615F"/>
    <w:rsid w:val="00A852CE"/>
    <w:rsid w:val="00A916ED"/>
    <w:rsid w:val="00A928F6"/>
    <w:rsid w:val="00A929F5"/>
    <w:rsid w:val="00A9313A"/>
    <w:rsid w:val="00A9411E"/>
    <w:rsid w:val="00A962CA"/>
    <w:rsid w:val="00AA028D"/>
    <w:rsid w:val="00AA3F00"/>
    <w:rsid w:val="00AB04F0"/>
    <w:rsid w:val="00AB1050"/>
    <w:rsid w:val="00AC031D"/>
    <w:rsid w:val="00AC0548"/>
    <w:rsid w:val="00AC325A"/>
    <w:rsid w:val="00AC4148"/>
    <w:rsid w:val="00AC519F"/>
    <w:rsid w:val="00AC67CF"/>
    <w:rsid w:val="00AD098E"/>
    <w:rsid w:val="00AD5550"/>
    <w:rsid w:val="00AE1A0C"/>
    <w:rsid w:val="00AE5B20"/>
    <w:rsid w:val="00AE7526"/>
    <w:rsid w:val="00AE7AF6"/>
    <w:rsid w:val="00AF25B8"/>
    <w:rsid w:val="00AF4BAD"/>
    <w:rsid w:val="00AF6FCB"/>
    <w:rsid w:val="00B000C8"/>
    <w:rsid w:val="00B07BF0"/>
    <w:rsid w:val="00B147F2"/>
    <w:rsid w:val="00B21694"/>
    <w:rsid w:val="00B21A57"/>
    <w:rsid w:val="00B22004"/>
    <w:rsid w:val="00B262EC"/>
    <w:rsid w:val="00B41528"/>
    <w:rsid w:val="00B424A2"/>
    <w:rsid w:val="00B434FB"/>
    <w:rsid w:val="00B469C9"/>
    <w:rsid w:val="00B4775E"/>
    <w:rsid w:val="00B61B06"/>
    <w:rsid w:val="00B73B69"/>
    <w:rsid w:val="00B743FC"/>
    <w:rsid w:val="00B744D1"/>
    <w:rsid w:val="00B80B46"/>
    <w:rsid w:val="00B904B2"/>
    <w:rsid w:val="00B90B9F"/>
    <w:rsid w:val="00B9170D"/>
    <w:rsid w:val="00B9705D"/>
    <w:rsid w:val="00BA0DCE"/>
    <w:rsid w:val="00BA6F71"/>
    <w:rsid w:val="00BB0541"/>
    <w:rsid w:val="00BB05DC"/>
    <w:rsid w:val="00BB3EB4"/>
    <w:rsid w:val="00BB4411"/>
    <w:rsid w:val="00BB4A32"/>
    <w:rsid w:val="00BD5EF5"/>
    <w:rsid w:val="00BD7D02"/>
    <w:rsid w:val="00BF1D62"/>
    <w:rsid w:val="00BF7612"/>
    <w:rsid w:val="00C108A0"/>
    <w:rsid w:val="00C12939"/>
    <w:rsid w:val="00C1415D"/>
    <w:rsid w:val="00C33C07"/>
    <w:rsid w:val="00C35C7E"/>
    <w:rsid w:val="00C36DD5"/>
    <w:rsid w:val="00C4067A"/>
    <w:rsid w:val="00C44F00"/>
    <w:rsid w:val="00C47E98"/>
    <w:rsid w:val="00C50C50"/>
    <w:rsid w:val="00C70026"/>
    <w:rsid w:val="00C879EC"/>
    <w:rsid w:val="00CA20F5"/>
    <w:rsid w:val="00CA587B"/>
    <w:rsid w:val="00CD3A54"/>
    <w:rsid w:val="00CD68D5"/>
    <w:rsid w:val="00CE0916"/>
    <w:rsid w:val="00CF163F"/>
    <w:rsid w:val="00CF74BE"/>
    <w:rsid w:val="00D020E5"/>
    <w:rsid w:val="00D07020"/>
    <w:rsid w:val="00D13889"/>
    <w:rsid w:val="00D15E78"/>
    <w:rsid w:val="00D23C1A"/>
    <w:rsid w:val="00D24814"/>
    <w:rsid w:val="00D32879"/>
    <w:rsid w:val="00D34CF0"/>
    <w:rsid w:val="00D36DAE"/>
    <w:rsid w:val="00D36E3A"/>
    <w:rsid w:val="00D376E7"/>
    <w:rsid w:val="00D37B5A"/>
    <w:rsid w:val="00D429C5"/>
    <w:rsid w:val="00D43205"/>
    <w:rsid w:val="00D441D1"/>
    <w:rsid w:val="00D44FA6"/>
    <w:rsid w:val="00D459A1"/>
    <w:rsid w:val="00D52353"/>
    <w:rsid w:val="00D53C97"/>
    <w:rsid w:val="00D62122"/>
    <w:rsid w:val="00D62A7D"/>
    <w:rsid w:val="00D660D4"/>
    <w:rsid w:val="00D6665C"/>
    <w:rsid w:val="00D81B92"/>
    <w:rsid w:val="00D91F10"/>
    <w:rsid w:val="00D936D3"/>
    <w:rsid w:val="00DA1537"/>
    <w:rsid w:val="00DA27C3"/>
    <w:rsid w:val="00DA3869"/>
    <w:rsid w:val="00DA3A4B"/>
    <w:rsid w:val="00DA5B3B"/>
    <w:rsid w:val="00DB1F2F"/>
    <w:rsid w:val="00DB3B10"/>
    <w:rsid w:val="00DC7F70"/>
    <w:rsid w:val="00DD04B3"/>
    <w:rsid w:val="00DD1C46"/>
    <w:rsid w:val="00DD4EA3"/>
    <w:rsid w:val="00DF0044"/>
    <w:rsid w:val="00DF3F51"/>
    <w:rsid w:val="00DF3FF4"/>
    <w:rsid w:val="00DF45A4"/>
    <w:rsid w:val="00E03BC5"/>
    <w:rsid w:val="00E062AC"/>
    <w:rsid w:val="00E23824"/>
    <w:rsid w:val="00E36AAA"/>
    <w:rsid w:val="00E50DAC"/>
    <w:rsid w:val="00E51911"/>
    <w:rsid w:val="00E53551"/>
    <w:rsid w:val="00E54A17"/>
    <w:rsid w:val="00E55103"/>
    <w:rsid w:val="00E578D8"/>
    <w:rsid w:val="00E642E0"/>
    <w:rsid w:val="00E7046A"/>
    <w:rsid w:val="00E72BEB"/>
    <w:rsid w:val="00E738E9"/>
    <w:rsid w:val="00E774FE"/>
    <w:rsid w:val="00E80554"/>
    <w:rsid w:val="00E853D7"/>
    <w:rsid w:val="00E87815"/>
    <w:rsid w:val="00E918A0"/>
    <w:rsid w:val="00E92F6C"/>
    <w:rsid w:val="00E9467F"/>
    <w:rsid w:val="00EA0A17"/>
    <w:rsid w:val="00EA18DA"/>
    <w:rsid w:val="00EA1D11"/>
    <w:rsid w:val="00EA658E"/>
    <w:rsid w:val="00EB114B"/>
    <w:rsid w:val="00EC35DB"/>
    <w:rsid w:val="00EC6FAB"/>
    <w:rsid w:val="00EC7BB0"/>
    <w:rsid w:val="00ED2D37"/>
    <w:rsid w:val="00ED387D"/>
    <w:rsid w:val="00ED6F98"/>
    <w:rsid w:val="00EE2B74"/>
    <w:rsid w:val="00EE3E14"/>
    <w:rsid w:val="00EF16A2"/>
    <w:rsid w:val="00EF7DB9"/>
    <w:rsid w:val="00F01083"/>
    <w:rsid w:val="00F032DE"/>
    <w:rsid w:val="00F037D5"/>
    <w:rsid w:val="00F03B8F"/>
    <w:rsid w:val="00F074C9"/>
    <w:rsid w:val="00F206C3"/>
    <w:rsid w:val="00F20DD2"/>
    <w:rsid w:val="00F24ED0"/>
    <w:rsid w:val="00F31957"/>
    <w:rsid w:val="00F31EBC"/>
    <w:rsid w:val="00F34A86"/>
    <w:rsid w:val="00F47165"/>
    <w:rsid w:val="00F5133D"/>
    <w:rsid w:val="00F611AB"/>
    <w:rsid w:val="00F6759F"/>
    <w:rsid w:val="00F946E2"/>
    <w:rsid w:val="00F95664"/>
    <w:rsid w:val="00FA1C92"/>
    <w:rsid w:val="00FA2E04"/>
    <w:rsid w:val="00FA46C0"/>
    <w:rsid w:val="00FA63E2"/>
    <w:rsid w:val="00FB7ED3"/>
    <w:rsid w:val="00FC043C"/>
    <w:rsid w:val="00FE0491"/>
    <w:rsid w:val="00FE21EF"/>
    <w:rsid w:val="00FE391F"/>
    <w:rsid w:val="00FE4692"/>
    <w:rsid w:val="00FE6658"/>
    <w:rsid w:val="00FE755D"/>
    <w:rsid w:val="00FF343C"/>
    <w:rsid w:val="00FF520F"/>
    <w:rsid w:val="00FF5F82"/>
    <w:rsid w:val="00FF635F"/>
    <w:rsid w:val="00FF7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spacing w:line="240" w:lineRule="atLeast"/>
    </w:pPr>
    <w:rPr>
      <w:lang w:eastAsia="en-US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3">
    <w:name w:val="Title"/>
    <w:basedOn w:val="a"/>
    <w:next w:val="a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a4">
    <w:name w:val="Subtitle"/>
    <w:basedOn w:val="a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5">
    <w:name w:val="Normal Indent"/>
    <w:basedOn w:val="a"/>
    <w:semiHidden/>
    <w:pPr>
      <w:ind w:left="900" w:hanging="900"/>
    </w:pPr>
  </w:style>
  <w:style w:type="paragraph" w:styleId="10">
    <w:name w:val="toc 1"/>
    <w:basedOn w:val="a"/>
    <w:next w:val="a"/>
    <w:uiPriority w:val="39"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"/>
    <w:next w:val="a"/>
    <w:uiPriority w:val="39"/>
    <w:pPr>
      <w:tabs>
        <w:tab w:val="right" w:pos="9360"/>
      </w:tabs>
      <w:ind w:left="432" w:right="720"/>
    </w:pPr>
  </w:style>
  <w:style w:type="paragraph" w:styleId="30">
    <w:name w:val="toc 3"/>
    <w:basedOn w:val="a"/>
    <w:next w:val="a"/>
    <w:uiPriority w:val="39"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semiHidden/>
    <w:pPr>
      <w:tabs>
        <w:tab w:val="center" w:pos="4320"/>
        <w:tab w:val="right" w:pos="8640"/>
      </w:tabs>
    </w:pPr>
  </w:style>
  <w:style w:type="paragraph" w:styleId="a7">
    <w:name w:val="footer"/>
    <w:basedOn w:val="a"/>
    <w:semiHidden/>
    <w:pPr>
      <w:tabs>
        <w:tab w:val="center" w:pos="4320"/>
        <w:tab w:val="right" w:pos="8640"/>
      </w:tabs>
    </w:pPr>
  </w:style>
  <w:style w:type="character" w:styleId="a8">
    <w:name w:val="page number"/>
    <w:basedOn w:val="a0"/>
    <w:semiHidden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semiHidden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  <w:rPr>
      <w:rFonts w:ascii="Tahoma" w:hAnsi="Tahoma"/>
    </w:rPr>
  </w:style>
  <w:style w:type="character" w:styleId="ab">
    <w:name w:val="footnote reference"/>
    <w:basedOn w:val="a0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styleId="40">
    <w:name w:val="toc 4"/>
    <w:basedOn w:val="a"/>
    <w:next w:val="a"/>
    <w:autoRedefine/>
    <w:uiPriority w:val="39"/>
    <w:pPr>
      <w:ind w:left="600"/>
    </w:pPr>
  </w:style>
  <w:style w:type="paragraph" w:styleId="50">
    <w:name w:val="toc 5"/>
    <w:basedOn w:val="a"/>
    <w:next w:val="a"/>
    <w:autoRedefine/>
    <w:uiPriority w:val="39"/>
    <w:pPr>
      <w:ind w:left="800"/>
    </w:pPr>
  </w:style>
  <w:style w:type="paragraph" w:styleId="60">
    <w:name w:val="toc 6"/>
    <w:basedOn w:val="a"/>
    <w:next w:val="a"/>
    <w:autoRedefine/>
    <w:uiPriority w:val="39"/>
    <w:pPr>
      <w:ind w:left="1000"/>
    </w:pPr>
  </w:style>
  <w:style w:type="paragraph" w:styleId="70">
    <w:name w:val="toc 7"/>
    <w:basedOn w:val="a"/>
    <w:next w:val="a"/>
    <w:autoRedefine/>
    <w:uiPriority w:val="39"/>
    <w:pPr>
      <w:ind w:left="1200"/>
    </w:pPr>
  </w:style>
  <w:style w:type="paragraph" w:styleId="80">
    <w:name w:val="toc 8"/>
    <w:basedOn w:val="a"/>
    <w:next w:val="a"/>
    <w:autoRedefine/>
    <w:uiPriority w:val="39"/>
    <w:pPr>
      <w:ind w:left="1400"/>
    </w:pPr>
  </w:style>
  <w:style w:type="paragraph" w:styleId="90">
    <w:name w:val="toc 9"/>
    <w:basedOn w:val="a"/>
    <w:next w:val="a"/>
    <w:autoRedefine/>
    <w:uiPriority w:val="39"/>
    <w:pPr>
      <w:ind w:left="1600"/>
    </w:pPr>
  </w:style>
  <w:style w:type="paragraph" w:styleId="21">
    <w:name w:val="Body Text 2"/>
    <w:basedOn w:val="a"/>
    <w:semiHidden/>
    <w:rPr>
      <w:i/>
      <w:color w:val="0000FF"/>
    </w:rPr>
  </w:style>
  <w:style w:type="paragraph" w:styleId="ad">
    <w:name w:val="Body Text Indent"/>
    <w:basedOn w:val="a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"/>
    <w:next w:val="a9"/>
    <w:autoRedefine/>
    <w:rsid w:val="00836BA8"/>
    <w:pPr>
      <w:spacing w:after="120"/>
    </w:pPr>
    <w:rPr>
      <w:color w:val="0000FF"/>
      <w:lang w:eastAsia="zh-CN"/>
    </w:rPr>
  </w:style>
  <w:style w:type="character" w:styleId="ae">
    <w:name w:val="Hyperlink"/>
    <w:basedOn w:val="a0"/>
    <w:semiHidden/>
    <w:rPr>
      <w:color w:val="0000FF"/>
      <w:u w:val="single"/>
    </w:rPr>
  </w:style>
  <w:style w:type="character" w:styleId="af">
    <w:name w:val="Strong"/>
    <w:basedOn w:val="a0"/>
    <w:qFormat/>
    <w:rPr>
      <w:b/>
    </w:rPr>
  </w:style>
  <w:style w:type="character" w:styleId="af0">
    <w:name w:val="FollowedHyperlink"/>
    <w:basedOn w:val="a0"/>
    <w:semiHidden/>
    <w:rPr>
      <w:color w:val="800080"/>
      <w:u w:val="single"/>
    </w:rPr>
  </w:style>
  <w:style w:type="paragraph" w:styleId="af1">
    <w:name w:val="Balloon Text"/>
    <w:basedOn w:val="a"/>
    <w:link w:val="Char"/>
    <w:uiPriority w:val="99"/>
    <w:semiHidden/>
    <w:unhideWhenUsed/>
    <w:rsid w:val="00E2382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f1"/>
    <w:uiPriority w:val="99"/>
    <w:semiHidden/>
    <w:rsid w:val="00E23824"/>
    <w:rPr>
      <w:rFonts w:ascii="Tahoma" w:hAnsi="Tahoma" w:cs="Tahoma"/>
      <w:sz w:val="16"/>
      <w:szCs w:val="16"/>
      <w:lang w:eastAsia="en-US"/>
    </w:rPr>
  </w:style>
  <w:style w:type="paragraph" w:styleId="af2">
    <w:name w:val="List Paragraph"/>
    <w:basedOn w:val="a"/>
    <w:uiPriority w:val="34"/>
    <w:qFormat/>
    <w:rsid w:val="00754856"/>
    <w:pPr>
      <w:widowControl/>
      <w:spacing w:after="200" w:line="276" w:lineRule="auto"/>
      <w:ind w:left="720"/>
      <w:contextualSpacing/>
    </w:pPr>
    <w:rPr>
      <w:rFonts w:asciiTheme="minorHAnsi" w:hAnsiTheme="minorHAnsi" w:cstheme="minorBidi"/>
      <w:sz w:val="22"/>
      <w:szCs w:val="22"/>
      <w:lang w:eastAsia="zh-CN"/>
    </w:rPr>
  </w:style>
  <w:style w:type="table" w:styleId="af3">
    <w:name w:val="Table Grid"/>
    <w:basedOn w:val="a1"/>
    <w:uiPriority w:val="59"/>
    <w:rsid w:val="00754856"/>
    <w:rPr>
      <w:rFonts w:asciiTheme="minorHAnsi" w:hAnsiTheme="minorHAnsi" w:cstheme="minorBid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FE21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lang w:eastAsia="zh-CN"/>
    </w:rPr>
  </w:style>
  <w:style w:type="character" w:customStyle="1" w:styleId="HTMLChar">
    <w:name w:val="HTML 预设格式 Char"/>
    <w:basedOn w:val="a0"/>
    <w:link w:val="HTML"/>
    <w:uiPriority w:val="99"/>
    <w:rsid w:val="00FE21EF"/>
    <w:rPr>
      <w:rFonts w:ascii="Courier New" w:eastAsia="Times New Roman" w:hAnsi="Courier New" w:cs="Courier New"/>
    </w:rPr>
  </w:style>
  <w:style w:type="character" w:customStyle="1" w:styleId="p">
    <w:name w:val="p"/>
    <w:basedOn w:val="a0"/>
    <w:rsid w:val="00FE21EF"/>
  </w:style>
  <w:style w:type="character" w:customStyle="1" w:styleId="nt">
    <w:name w:val="nt"/>
    <w:basedOn w:val="a0"/>
    <w:rsid w:val="00FE21EF"/>
  </w:style>
  <w:style w:type="character" w:customStyle="1" w:styleId="mi">
    <w:name w:val="mi"/>
    <w:basedOn w:val="a0"/>
    <w:rsid w:val="00FE21EF"/>
  </w:style>
  <w:style w:type="character" w:customStyle="1" w:styleId="s2">
    <w:name w:val="s2"/>
    <w:basedOn w:val="a0"/>
    <w:rsid w:val="00FE21EF"/>
  </w:style>
  <w:style w:type="character" w:customStyle="1" w:styleId="err">
    <w:name w:val="err"/>
    <w:basedOn w:val="a0"/>
    <w:rsid w:val="00FE21EF"/>
  </w:style>
  <w:style w:type="character" w:customStyle="1" w:styleId="objectbrace">
    <w:name w:val="objectbrace"/>
    <w:basedOn w:val="a0"/>
    <w:rsid w:val="00414FA1"/>
  </w:style>
  <w:style w:type="character" w:customStyle="1" w:styleId="propertyname">
    <w:name w:val="propertyname"/>
    <w:basedOn w:val="a0"/>
    <w:rsid w:val="00414FA1"/>
  </w:style>
  <w:style w:type="character" w:customStyle="1" w:styleId="number">
    <w:name w:val="number"/>
    <w:basedOn w:val="a0"/>
    <w:rsid w:val="00414FA1"/>
  </w:style>
  <w:style w:type="character" w:customStyle="1" w:styleId="comma">
    <w:name w:val="comma"/>
    <w:basedOn w:val="a0"/>
    <w:rsid w:val="00414FA1"/>
  </w:style>
  <w:style w:type="character" w:customStyle="1" w:styleId="string">
    <w:name w:val="string"/>
    <w:basedOn w:val="a0"/>
    <w:rsid w:val="00414FA1"/>
  </w:style>
  <w:style w:type="character" w:customStyle="1" w:styleId="boolean">
    <w:name w:val="boolean"/>
    <w:basedOn w:val="a0"/>
    <w:rsid w:val="00414FA1"/>
  </w:style>
  <w:style w:type="character" w:customStyle="1" w:styleId="arraybrace">
    <w:name w:val="arraybrace"/>
    <w:basedOn w:val="a0"/>
    <w:rsid w:val="00414FA1"/>
  </w:style>
  <w:style w:type="character" w:customStyle="1" w:styleId="collapsible">
    <w:name w:val="collapsible"/>
    <w:basedOn w:val="a0"/>
    <w:rsid w:val="00210BE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spacing w:line="240" w:lineRule="atLeast"/>
    </w:pPr>
    <w:rPr>
      <w:lang w:eastAsia="en-US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3">
    <w:name w:val="Title"/>
    <w:basedOn w:val="a"/>
    <w:next w:val="a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a4">
    <w:name w:val="Subtitle"/>
    <w:basedOn w:val="a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5">
    <w:name w:val="Normal Indent"/>
    <w:basedOn w:val="a"/>
    <w:semiHidden/>
    <w:pPr>
      <w:ind w:left="900" w:hanging="900"/>
    </w:pPr>
  </w:style>
  <w:style w:type="paragraph" w:styleId="10">
    <w:name w:val="toc 1"/>
    <w:basedOn w:val="a"/>
    <w:next w:val="a"/>
    <w:uiPriority w:val="39"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"/>
    <w:next w:val="a"/>
    <w:uiPriority w:val="39"/>
    <w:pPr>
      <w:tabs>
        <w:tab w:val="right" w:pos="9360"/>
      </w:tabs>
      <w:ind w:left="432" w:right="720"/>
    </w:pPr>
  </w:style>
  <w:style w:type="paragraph" w:styleId="30">
    <w:name w:val="toc 3"/>
    <w:basedOn w:val="a"/>
    <w:next w:val="a"/>
    <w:uiPriority w:val="39"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semiHidden/>
    <w:pPr>
      <w:tabs>
        <w:tab w:val="center" w:pos="4320"/>
        <w:tab w:val="right" w:pos="8640"/>
      </w:tabs>
    </w:pPr>
  </w:style>
  <w:style w:type="paragraph" w:styleId="a7">
    <w:name w:val="footer"/>
    <w:basedOn w:val="a"/>
    <w:semiHidden/>
    <w:pPr>
      <w:tabs>
        <w:tab w:val="center" w:pos="4320"/>
        <w:tab w:val="right" w:pos="8640"/>
      </w:tabs>
    </w:pPr>
  </w:style>
  <w:style w:type="character" w:styleId="a8">
    <w:name w:val="page number"/>
    <w:basedOn w:val="a0"/>
    <w:semiHidden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semiHidden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  <w:rPr>
      <w:rFonts w:ascii="Tahoma" w:hAnsi="Tahoma"/>
    </w:rPr>
  </w:style>
  <w:style w:type="character" w:styleId="ab">
    <w:name w:val="footnote reference"/>
    <w:basedOn w:val="a0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styleId="40">
    <w:name w:val="toc 4"/>
    <w:basedOn w:val="a"/>
    <w:next w:val="a"/>
    <w:autoRedefine/>
    <w:uiPriority w:val="39"/>
    <w:pPr>
      <w:ind w:left="600"/>
    </w:pPr>
  </w:style>
  <w:style w:type="paragraph" w:styleId="50">
    <w:name w:val="toc 5"/>
    <w:basedOn w:val="a"/>
    <w:next w:val="a"/>
    <w:autoRedefine/>
    <w:uiPriority w:val="39"/>
    <w:pPr>
      <w:ind w:left="800"/>
    </w:pPr>
  </w:style>
  <w:style w:type="paragraph" w:styleId="60">
    <w:name w:val="toc 6"/>
    <w:basedOn w:val="a"/>
    <w:next w:val="a"/>
    <w:autoRedefine/>
    <w:uiPriority w:val="39"/>
    <w:pPr>
      <w:ind w:left="1000"/>
    </w:pPr>
  </w:style>
  <w:style w:type="paragraph" w:styleId="70">
    <w:name w:val="toc 7"/>
    <w:basedOn w:val="a"/>
    <w:next w:val="a"/>
    <w:autoRedefine/>
    <w:uiPriority w:val="39"/>
    <w:pPr>
      <w:ind w:left="1200"/>
    </w:pPr>
  </w:style>
  <w:style w:type="paragraph" w:styleId="80">
    <w:name w:val="toc 8"/>
    <w:basedOn w:val="a"/>
    <w:next w:val="a"/>
    <w:autoRedefine/>
    <w:uiPriority w:val="39"/>
    <w:pPr>
      <w:ind w:left="1400"/>
    </w:pPr>
  </w:style>
  <w:style w:type="paragraph" w:styleId="90">
    <w:name w:val="toc 9"/>
    <w:basedOn w:val="a"/>
    <w:next w:val="a"/>
    <w:autoRedefine/>
    <w:uiPriority w:val="39"/>
    <w:pPr>
      <w:ind w:left="1600"/>
    </w:pPr>
  </w:style>
  <w:style w:type="paragraph" w:styleId="21">
    <w:name w:val="Body Text 2"/>
    <w:basedOn w:val="a"/>
    <w:semiHidden/>
    <w:rPr>
      <w:i/>
      <w:color w:val="0000FF"/>
    </w:rPr>
  </w:style>
  <w:style w:type="paragraph" w:styleId="ad">
    <w:name w:val="Body Text Indent"/>
    <w:basedOn w:val="a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"/>
    <w:next w:val="a9"/>
    <w:autoRedefine/>
    <w:rsid w:val="00836BA8"/>
    <w:pPr>
      <w:spacing w:after="120"/>
    </w:pPr>
    <w:rPr>
      <w:color w:val="0000FF"/>
      <w:lang w:eastAsia="zh-CN"/>
    </w:rPr>
  </w:style>
  <w:style w:type="character" w:styleId="ae">
    <w:name w:val="Hyperlink"/>
    <w:basedOn w:val="a0"/>
    <w:semiHidden/>
    <w:rPr>
      <w:color w:val="0000FF"/>
      <w:u w:val="single"/>
    </w:rPr>
  </w:style>
  <w:style w:type="character" w:styleId="af">
    <w:name w:val="Strong"/>
    <w:basedOn w:val="a0"/>
    <w:qFormat/>
    <w:rPr>
      <w:b/>
    </w:rPr>
  </w:style>
  <w:style w:type="character" w:styleId="af0">
    <w:name w:val="FollowedHyperlink"/>
    <w:basedOn w:val="a0"/>
    <w:semiHidden/>
    <w:rPr>
      <w:color w:val="800080"/>
      <w:u w:val="single"/>
    </w:rPr>
  </w:style>
  <w:style w:type="paragraph" w:styleId="af1">
    <w:name w:val="Balloon Text"/>
    <w:basedOn w:val="a"/>
    <w:link w:val="Char"/>
    <w:uiPriority w:val="99"/>
    <w:semiHidden/>
    <w:unhideWhenUsed/>
    <w:rsid w:val="00E2382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f1"/>
    <w:uiPriority w:val="99"/>
    <w:semiHidden/>
    <w:rsid w:val="00E23824"/>
    <w:rPr>
      <w:rFonts w:ascii="Tahoma" w:hAnsi="Tahoma" w:cs="Tahoma"/>
      <w:sz w:val="16"/>
      <w:szCs w:val="16"/>
      <w:lang w:eastAsia="en-US"/>
    </w:rPr>
  </w:style>
  <w:style w:type="paragraph" w:styleId="af2">
    <w:name w:val="List Paragraph"/>
    <w:basedOn w:val="a"/>
    <w:uiPriority w:val="34"/>
    <w:qFormat/>
    <w:rsid w:val="00754856"/>
    <w:pPr>
      <w:widowControl/>
      <w:spacing w:after="200" w:line="276" w:lineRule="auto"/>
      <w:ind w:left="720"/>
      <w:contextualSpacing/>
    </w:pPr>
    <w:rPr>
      <w:rFonts w:asciiTheme="minorHAnsi" w:hAnsiTheme="minorHAnsi" w:cstheme="minorBidi"/>
      <w:sz w:val="22"/>
      <w:szCs w:val="22"/>
      <w:lang w:eastAsia="zh-CN"/>
    </w:rPr>
  </w:style>
  <w:style w:type="table" w:styleId="af3">
    <w:name w:val="Table Grid"/>
    <w:basedOn w:val="a1"/>
    <w:uiPriority w:val="59"/>
    <w:rsid w:val="00754856"/>
    <w:rPr>
      <w:rFonts w:asciiTheme="minorHAnsi" w:hAnsiTheme="minorHAnsi" w:cstheme="minorBid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FE21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lang w:eastAsia="zh-CN"/>
    </w:rPr>
  </w:style>
  <w:style w:type="character" w:customStyle="1" w:styleId="HTMLChar">
    <w:name w:val="HTML 预设格式 Char"/>
    <w:basedOn w:val="a0"/>
    <w:link w:val="HTML"/>
    <w:uiPriority w:val="99"/>
    <w:rsid w:val="00FE21EF"/>
    <w:rPr>
      <w:rFonts w:ascii="Courier New" w:eastAsia="Times New Roman" w:hAnsi="Courier New" w:cs="Courier New"/>
    </w:rPr>
  </w:style>
  <w:style w:type="character" w:customStyle="1" w:styleId="p">
    <w:name w:val="p"/>
    <w:basedOn w:val="a0"/>
    <w:rsid w:val="00FE21EF"/>
  </w:style>
  <w:style w:type="character" w:customStyle="1" w:styleId="nt">
    <w:name w:val="nt"/>
    <w:basedOn w:val="a0"/>
    <w:rsid w:val="00FE21EF"/>
  </w:style>
  <w:style w:type="character" w:customStyle="1" w:styleId="mi">
    <w:name w:val="mi"/>
    <w:basedOn w:val="a0"/>
    <w:rsid w:val="00FE21EF"/>
  </w:style>
  <w:style w:type="character" w:customStyle="1" w:styleId="s2">
    <w:name w:val="s2"/>
    <w:basedOn w:val="a0"/>
    <w:rsid w:val="00FE21EF"/>
  </w:style>
  <w:style w:type="character" w:customStyle="1" w:styleId="err">
    <w:name w:val="err"/>
    <w:basedOn w:val="a0"/>
    <w:rsid w:val="00FE21EF"/>
  </w:style>
  <w:style w:type="character" w:customStyle="1" w:styleId="objectbrace">
    <w:name w:val="objectbrace"/>
    <w:basedOn w:val="a0"/>
    <w:rsid w:val="00414FA1"/>
  </w:style>
  <w:style w:type="character" w:customStyle="1" w:styleId="propertyname">
    <w:name w:val="propertyname"/>
    <w:basedOn w:val="a0"/>
    <w:rsid w:val="00414FA1"/>
  </w:style>
  <w:style w:type="character" w:customStyle="1" w:styleId="number">
    <w:name w:val="number"/>
    <w:basedOn w:val="a0"/>
    <w:rsid w:val="00414FA1"/>
  </w:style>
  <w:style w:type="character" w:customStyle="1" w:styleId="comma">
    <w:name w:val="comma"/>
    <w:basedOn w:val="a0"/>
    <w:rsid w:val="00414FA1"/>
  </w:style>
  <w:style w:type="character" w:customStyle="1" w:styleId="string">
    <w:name w:val="string"/>
    <w:basedOn w:val="a0"/>
    <w:rsid w:val="00414FA1"/>
  </w:style>
  <w:style w:type="character" w:customStyle="1" w:styleId="boolean">
    <w:name w:val="boolean"/>
    <w:basedOn w:val="a0"/>
    <w:rsid w:val="00414FA1"/>
  </w:style>
  <w:style w:type="character" w:customStyle="1" w:styleId="arraybrace">
    <w:name w:val="arraybrace"/>
    <w:basedOn w:val="a0"/>
    <w:rsid w:val="00414FA1"/>
  </w:style>
  <w:style w:type="character" w:customStyle="1" w:styleId="collapsible">
    <w:name w:val="collapsible"/>
    <w:basedOn w:val="a0"/>
    <w:rsid w:val="00210B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6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1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49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7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12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279503">
                  <w:marLeft w:val="4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796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935254">
                          <w:marLeft w:val="0"/>
                          <w:marRight w:val="0"/>
                          <w:marTop w:val="45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3522259">
                          <w:marLeft w:val="0"/>
                          <w:marRight w:val="0"/>
                          <w:marTop w:val="900"/>
                          <w:marBottom w:val="9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067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4515">
          <w:marLeft w:val="0"/>
          <w:marRight w:val="0"/>
          <w:marTop w:val="0"/>
          <w:marBottom w:val="0"/>
          <w:divBdr>
            <w:top w:val="single" w:sz="6" w:space="14" w:color="CECECE"/>
            <w:left w:val="single" w:sz="6" w:space="14" w:color="CECECE"/>
            <w:bottom w:val="single" w:sz="6" w:space="14" w:color="CECECE"/>
            <w:right w:val="single" w:sz="6" w:space="14" w:color="CECECE"/>
          </w:divBdr>
        </w:div>
      </w:divsChild>
    </w:div>
    <w:div w:id="14500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8465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3126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04478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9314">
          <w:marLeft w:val="0"/>
          <w:marRight w:val="0"/>
          <w:marTop w:val="750"/>
          <w:marBottom w:val="750"/>
          <w:divBdr>
            <w:top w:val="single" w:sz="6" w:space="31" w:color="DEE1E6"/>
            <w:left w:val="single" w:sz="6" w:space="31" w:color="DEE1E6"/>
            <w:bottom w:val="single" w:sz="6" w:space="31" w:color="DEE1E6"/>
            <w:right w:val="single" w:sz="6" w:space="31" w:color="DEE1E6"/>
          </w:divBdr>
        </w:div>
        <w:div w:id="924072659">
          <w:marLeft w:val="0"/>
          <w:marRight w:val="0"/>
          <w:marTop w:val="750"/>
          <w:marBottom w:val="750"/>
          <w:divBdr>
            <w:top w:val="single" w:sz="6" w:space="31" w:color="DEE1E6"/>
            <w:left w:val="single" w:sz="6" w:space="31" w:color="DEE1E6"/>
            <w:bottom w:val="single" w:sz="6" w:space="31" w:color="DEE1E6"/>
            <w:right w:val="single" w:sz="6" w:space="31" w:color="DEE1E6"/>
          </w:divBdr>
        </w:div>
        <w:div w:id="2086605621">
          <w:marLeft w:val="0"/>
          <w:marRight w:val="0"/>
          <w:marTop w:val="9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9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3380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269119">
              <w:marLeft w:val="0"/>
              <w:marRight w:val="0"/>
              <w:marTop w:val="0"/>
              <w:marBottom w:val="0"/>
              <w:divBdr>
                <w:top w:val="single" w:sz="6" w:space="15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62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4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15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436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053503">
                          <w:marLeft w:val="0"/>
                          <w:marRight w:val="0"/>
                          <w:marTop w:val="0"/>
                          <w:marBottom w:val="21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3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005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658371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3024393">
                          <w:marLeft w:val="0"/>
                          <w:marRight w:val="0"/>
                          <w:marTop w:val="0"/>
                          <w:marBottom w:val="21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27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734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10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3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2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e15\Desktop\Ford\2017\SDL\Document%20Templates\rup_sa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3355E4-0446-45CB-8471-3685B914A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rup_sad.dot</Template>
  <TotalTime>3845</TotalTime>
  <Pages>168</Pages>
  <Words>28060</Words>
  <Characters>159946</Characters>
  <Application>Microsoft Office Word</Application>
  <DocSecurity>0</DocSecurity>
  <Lines>1332</Lines>
  <Paragraphs>375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Architecture Document</vt:lpstr>
    </vt:vector>
  </TitlesOfParts>
  <Company>&lt;Company Name&gt;</Company>
  <LinksUpToDate>false</LinksUpToDate>
  <CharactersWithSpaces>187631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Architecture Document</dc:title>
  <dc:subject>&lt;Project Name&gt;</dc:subject>
  <dc:creator>He, Shuliang (S.)</dc:creator>
  <cp:lastModifiedBy>Administrator</cp:lastModifiedBy>
  <cp:revision>532</cp:revision>
  <cp:lastPrinted>1900-12-31T16:00:00Z</cp:lastPrinted>
  <dcterms:created xsi:type="dcterms:W3CDTF">2017-01-12T03:19:00Z</dcterms:created>
  <dcterms:modified xsi:type="dcterms:W3CDTF">2017-05-05T02:35:00Z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